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E4E4" w14:textId="77777777" w:rsidR="000033A9" w:rsidRPr="00733BBE" w:rsidRDefault="000033A9" w:rsidP="00390A45">
      <w:pPr>
        <w:spacing w:after="0" w:line="240" w:lineRule="auto"/>
        <w:rPr>
          <w:lang w:val="fr-FR"/>
        </w:rPr>
      </w:pPr>
    </w:p>
    <w:p w14:paraId="4350FB0F" w14:textId="77777777" w:rsidR="000033A9" w:rsidRPr="00733BBE" w:rsidRDefault="000033A9" w:rsidP="00390A45">
      <w:pPr>
        <w:spacing w:after="0" w:line="240" w:lineRule="auto"/>
        <w:rPr>
          <w:lang w:val="fr-FR"/>
        </w:rPr>
      </w:pPr>
    </w:p>
    <w:p w14:paraId="14BC4E96" w14:textId="77777777" w:rsidR="000033A9" w:rsidRPr="00733BBE" w:rsidRDefault="000033A9" w:rsidP="00390A45">
      <w:pPr>
        <w:spacing w:after="0" w:line="240" w:lineRule="auto"/>
        <w:rPr>
          <w:lang w:val="fr-FR"/>
        </w:rPr>
      </w:pPr>
    </w:p>
    <w:p w14:paraId="171F85B2" w14:textId="77777777" w:rsidR="000033A9" w:rsidRPr="00733BBE" w:rsidRDefault="000033A9" w:rsidP="00390A45">
      <w:pPr>
        <w:spacing w:after="0" w:line="240" w:lineRule="auto"/>
        <w:rPr>
          <w:lang w:val="fr-FR"/>
        </w:rPr>
      </w:pPr>
    </w:p>
    <w:p w14:paraId="2F58AFCB" w14:textId="77777777" w:rsidR="000033A9" w:rsidRPr="00733BBE" w:rsidRDefault="000033A9" w:rsidP="00390A45">
      <w:pPr>
        <w:spacing w:after="0" w:line="240" w:lineRule="auto"/>
        <w:rPr>
          <w:lang w:val="fr-FR"/>
        </w:rPr>
      </w:pPr>
    </w:p>
    <w:p w14:paraId="785CC613" w14:textId="7B572887" w:rsidR="000033A9" w:rsidRPr="00733BBE" w:rsidRDefault="000033A9" w:rsidP="00390A45">
      <w:pPr>
        <w:spacing w:after="0" w:line="240" w:lineRule="auto"/>
        <w:rPr>
          <w:lang w:val="fr-FR"/>
        </w:rPr>
      </w:pPr>
    </w:p>
    <w:p w14:paraId="3E27ADEE" w14:textId="7B572887" w:rsidR="00733BBE" w:rsidRPr="00733BBE" w:rsidRDefault="00733BBE" w:rsidP="00390A45">
      <w:pPr>
        <w:pStyle w:val="Cobra-Title"/>
        <w:rPr>
          <w:lang w:val="fr-FR"/>
        </w:rPr>
      </w:pPr>
      <w:r w:rsidRPr="00733BBE">
        <w:rPr>
          <w:lang w:val="fr-FR"/>
        </w:rPr>
        <w:t>2048</w:t>
      </w:r>
    </w:p>
    <w:p w14:paraId="029B2DBC" w14:textId="45CE4713" w:rsidR="000033A9" w:rsidRPr="00733BBE" w:rsidRDefault="000033A9" w:rsidP="00390A45">
      <w:pPr>
        <w:spacing w:after="0" w:line="240" w:lineRule="auto"/>
        <w:jc w:val="right"/>
        <w:rPr>
          <w:rFonts w:ascii="Clear Sans Light" w:hAnsi="Clear Sans Light" w:cs="Clear Sans Light"/>
          <w:sz w:val="16"/>
          <w:szCs w:val="16"/>
          <w:lang w:val="fr-FR"/>
        </w:rPr>
      </w:pPr>
      <w:proofErr w:type="gramStart"/>
      <w:r w:rsidRPr="00733BBE">
        <w:rPr>
          <w:rFonts w:ascii="Clear Sans Light" w:hAnsi="Clear Sans Light" w:cs="Clear Sans Light"/>
          <w:sz w:val="16"/>
          <w:szCs w:val="16"/>
          <w:lang w:val="fr-FR"/>
        </w:rPr>
        <w:t>version</w:t>
      </w:r>
      <w:proofErr w:type="gramEnd"/>
      <w:r w:rsidRPr="00733BBE">
        <w:rPr>
          <w:rFonts w:ascii="Clear Sans Light" w:hAnsi="Clear Sans Light" w:cs="Clear Sans Light"/>
          <w:sz w:val="16"/>
          <w:szCs w:val="16"/>
          <w:lang w:val="fr-FR"/>
        </w:rPr>
        <w:t xml:space="preserve"> </w:t>
      </w:r>
      <w:r w:rsidR="00CD55A6">
        <w:rPr>
          <w:rFonts w:ascii="Clear Sans Light" w:hAnsi="Clear Sans Light" w:cs="Clear Sans Light"/>
          <w:sz w:val="16"/>
          <w:szCs w:val="16"/>
          <w:lang w:val="fr-FR"/>
        </w:rPr>
        <w:t>3</w:t>
      </w:r>
      <w:r w:rsidR="00FF396D" w:rsidRPr="00733BBE">
        <w:rPr>
          <w:rFonts w:ascii="Clear Sans Light" w:hAnsi="Clear Sans Light" w:cs="Clear Sans Light"/>
          <w:sz w:val="16"/>
          <w:szCs w:val="16"/>
          <w:lang w:val="fr-FR"/>
        </w:rPr>
        <w:t>.</w:t>
      </w:r>
      <w:r w:rsidR="00390A45">
        <w:rPr>
          <w:rFonts w:ascii="Clear Sans Light" w:hAnsi="Clear Sans Light" w:cs="Clear Sans Light"/>
          <w:sz w:val="16"/>
          <w:szCs w:val="16"/>
          <w:lang w:val="fr-FR"/>
        </w:rPr>
        <w:t>1</w:t>
      </w:r>
      <w:r w:rsidR="00FC7F9B">
        <w:rPr>
          <w:rFonts w:ascii="Clear Sans Light" w:hAnsi="Clear Sans Light" w:cs="Clear Sans Light"/>
          <w:sz w:val="16"/>
          <w:szCs w:val="16"/>
          <w:lang w:val="fr-FR"/>
        </w:rPr>
        <w:t>.</w:t>
      </w:r>
      <w:r w:rsidR="00877518">
        <w:rPr>
          <w:rFonts w:ascii="Clear Sans Light" w:hAnsi="Clear Sans Light" w:cs="Clear Sans Light"/>
          <w:sz w:val="16"/>
          <w:szCs w:val="16"/>
          <w:lang w:val="fr-FR"/>
        </w:rPr>
        <w:t>0</w:t>
      </w:r>
    </w:p>
    <w:p w14:paraId="16362452" w14:textId="2CA46027" w:rsidR="000033A9" w:rsidRPr="00733BBE" w:rsidRDefault="000033A9" w:rsidP="00390A45">
      <w:pPr>
        <w:spacing w:after="0" w:line="240" w:lineRule="auto"/>
        <w:rPr>
          <w:rFonts w:ascii="Clear Sans" w:hAnsi="Clear Sans" w:cs="Clear Sans"/>
          <w:lang w:val="fr-FR"/>
        </w:rPr>
      </w:pPr>
    </w:p>
    <w:p w14:paraId="361C18E9" w14:textId="4D2E198D" w:rsidR="000033A9" w:rsidRPr="00733BBE" w:rsidRDefault="000033A9" w:rsidP="00390A45">
      <w:pPr>
        <w:spacing w:after="0" w:line="240" w:lineRule="auto"/>
        <w:rPr>
          <w:rFonts w:ascii="Clear Sans" w:hAnsi="Clear Sans" w:cs="Clear Sans"/>
          <w:lang w:val="fr-FR"/>
        </w:rPr>
      </w:pPr>
    </w:p>
    <w:p w14:paraId="6EF4792F" w14:textId="12AAC1E6" w:rsidR="00BB7C52" w:rsidRPr="00733BBE" w:rsidRDefault="00BB7C52" w:rsidP="00390A45">
      <w:pPr>
        <w:spacing w:after="0" w:line="240" w:lineRule="auto"/>
        <w:rPr>
          <w:rFonts w:ascii="Clear Sans" w:hAnsi="Clear Sans" w:cs="Clear Sans"/>
          <w:lang w:val="fr-FR"/>
        </w:rPr>
      </w:pPr>
    </w:p>
    <w:p w14:paraId="33D9F869" w14:textId="77777777" w:rsidR="00BB7C52" w:rsidRPr="00733BBE" w:rsidRDefault="00BB7C52" w:rsidP="00390A45">
      <w:pPr>
        <w:spacing w:after="0" w:line="240" w:lineRule="auto"/>
        <w:rPr>
          <w:rFonts w:ascii="Clear Sans" w:hAnsi="Clear Sans" w:cs="Clear Sans"/>
          <w:lang w:val="fr-FR"/>
        </w:rPr>
      </w:pPr>
    </w:p>
    <w:p w14:paraId="4C1BA332" w14:textId="471B7AA3" w:rsidR="00BB7C52" w:rsidRPr="00733BBE" w:rsidRDefault="00BB7C52" w:rsidP="00390A45">
      <w:pPr>
        <w:spacing w:after="0" w:line="240" w:lineRule="auto"/>
        <w:rPr>
          <w:rFonts w:ascii="Clear Sans" w:hAnsi="Clear Sans" w:cs="Clear Sans"/>
          <w:lang w:val="fr-FR"/>
        </w:rPr>
      </w:pPr>
    </w:p>
    <w:p w14:paraId="5B5080D7" w14:textId="5DD5F833" w:rsidR="00BB7C52" w:rsidRPr="00733BBE" w:rsidRDefault="00BB7C52" w:rsidP="00390A45">
      <w:pPr>
        <w:spacing w:after="0" w:line="240" w:lineRule="auto"/>
        <w:rPr>
          <w:rFonts w:ascii="Clear Sans" w:hAnsi="Clear Sans" w:cs="Clear Sans"/>
          <w:lang w:val="fr-FR"/>
        </w:rPr>
      </w:pPr>
    </w:p>
    <w:p w14:paraId="3A6BA37A" w14:textId="77777777" w:rsidR="00BB7C52" w:rsidRPr="00733BBE" w:rsidRDefault="00BB7C52" w:rsidP="00390A45">
      <w:pPr>
        <w:spacing w:after="0" w:line="240" w:lineRule="auto"/>
        <w:rPr>
          <w:rFonts w:ascii="Clear Sans" w:hAnsi="Clear Sans" w:cs="Clear Sans"/>
          <w:lang w:val="fr-FR"/>
        </w:rPr>
      </w:pPr>
    </w:p>
    <w:p w14:paraId="4E6B6453" w14:textId="5ED0F11C" w:rsidR="00BB7C52" w:rsidRPr="00733BBE" w:rsidRDefault="00BB7C52" w:rsidP="00390A45">
      <w:pPr>
        <w:spacing w:after="0" w:line="240" w:lineRule="auto"/>
        <w:rPr>
          <w:rFonts w:ascii="Clear Sans" w:hAnsi="Clear Sans" w:cs="Clear Sans"/>
          <w:lang w:val="fr-FR"/>
        </w:rPr>
      </w:pPr>
      <w:r w:rsidRPr="00733BBE">
        <w:rPr>
          <w:rFonts w:ascii="Clear Sans" w:hAnsi="Clear Sans" w:cs="Clear Sans"/>
          <w:noProof/>
          <w:lang w:val="fr-FR"/>
        </w:rPr>
        <w:drawing>
          <wp:anchor distT="0" distB="0" distL="114300" distR="114300" simplePos="0" relativeHeight="251658241" behindDoc="1" locked="0" layoutInCell="1" allowOverlap="1" wp14:anchorId="5AA87625" wp14:editId="7E9B903F">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F4984D" w14:textId="1BE61565" w:rsidR="00BB7C52" w:rsidRPr="00733BBE" w:rsidRDefault="00BB7C52" w:rsidP="00390A45">
      <w:pPr>
        <w:spacing w:after="0" w:line="240" w:lineRule="auto"/>
        <w:rPr>
          <w:rFonts w:ascii="Clear Sans" w:hAnsi="Clear Sans" w:cs="Clear Sans"/>
          <w:lang w:val="fr-FR"/>
        </w:rPr>
      </w:pPr>
    </w:p>
    <w:p w14:paraId="2A8374C7" w14:textId="77777777" w:rsidR="00BB7C52" w:rsidRPr="00733BBE" w:rsidRDefault="00BB7C52" w:rsidP="00390A45">
      <w:pPr>
        <w:spacing w:after="0" w:line="240" w:lineRule="auto"/>
        <w:rPr>
          <w:rFonts w:ascii="Clear Sans" w:hAnsi="Clear Sans" w:cs="Clear Sans"/>
          <w:lang w:val="fr-FR"/>
        </w:rPr>
      </w:pPr>
    </w:p>
    <w:p w14:paraId="1023AF9E" w14:textId="68F4BB44" w:rsidR="00BB7C52" w:rsidRPr="00733BBE" w:rsidRDefault="00BB7C52" w:rsidP="00390A45">
      <w:pPr>
        <w:spacing w:after="0" w:line="240" w:lineRule="auto"/>
        <w:rPr>
          <w:rFonts w:ascii="Clear Sans" w:hAnsi="Clear Sans" w:cs="Clear Sans"/>
          <w:lang w:val="fr-FR"/>
        </w:rPr>
      </w:pPr>
    </w:p>
    <w:p w14:paraId="4414F227" w14:textId="32736501" w:rsidR="000033A9" w:rsidRPr="00733BBE" w:rsidRDefault="000033A9" w:rsidP="00390A45">
      <w:pPr>
        <w:spacing w:after="0" w:line="240" w:lineRule="auto"/>
        <w:jc w:val="center"/>
        <w:rPr>
          <w:rFonts w:ascii="Clear Sans" w:hAnsi="Clear Sans" w:cs="Clear Sans"/>
          <w:noProof/>
          <w:lang w:val="fr-FR"/>
        </w:rPr>
      </w:pPr>
    </w:p>
    <w:p w14:paraId="729A8D05" w14:textId="2A62C3F2" w:rsidR="003E0F57" w:rsidRPr="00733BBE" w:rsidRDefault="003E0F57" w:rsidP="00390A45">
      <w:pPr>
        <w:spacing w:after="0" w:line="240" w:lineRule="auto"/>
        <w:jc w:val="center"/>
        <w:rPr>
          <w:rFonts w:ascii="Clear Sans" w:hAnsi="Clear Sans" w:cs="Clear Sans"/>
          <w:lang w:val="fr-FR"/>
        </w:rPr>
      </w:pPr>
    </w:p>
    <w:p w14:paraId="2E20E444" w14:textId="60A65410" w:rsidR="000033A9" w:rsidRPr="00733BBE" w:rsidRDefault="000033A9" w:rsidP="00390A45">
      <w:pPr>
        <w:spacing w:after="0" w:line="240" w:lineRule="auto"/>
        <w:jc w:val="center"/>
        <w:rPr>
          <w:rFonts w:ascii="Clear Sans" w:hAnsi="Clear Sans" w:cs="Clear Sans"/>
          <w:lang w:val="fr-FR"/>
        </w:rPr>
      </w:pPr>
    </w:p>
    <w:p w14:paraId="3EE1CA76" w14:textId="0D3A3B98" w:rsidR="00BE0E99" w:rsidRPr="00733BBE" w:rsidRDefault="00B428C0" w:rsidP="00390A45">
      <w:pPr>
        <w:spacing w:after="0"/>
        <w:rPr>
          <w:rFonts w:ascii="Clear Sans Light" w:hAnsi="Clear Sans Light" w:cs="Clear Sans Light"/>
          <w:lang w:val="fr-FR"/>
        </w:rPr>
      </w:pPr>
      <w:r>
        <w:rPr>
          <w:rFonts w:ascii="Clear Sans Light" w:hAnsi="Clear Sans Light" w:cs="Clear Sans Light"/>
          <w:noProof/>
        </w:rPr>
        <w:drawing>
          <wp:anchor distT="0" distB="0" distL="114300" distR="114300" simplePos="0" relativeHeight="251660289" behindDoc="1" locked="0" layoutInCell="1" allowOverlap="1" wp14:anchorId="776BA3CC" wp14:editId="12882D30">
            <wp:simplePos x="0" y="0"/>
            <wp:positionH relativeFrom="margin">
              <wp:align>right</wp:align>
            </wp:positionH>
            <wp:positionV relativeFrom="paragraph">
              <wp:posOffset>4281805</wp:posOffset>
            </wp:positionV>
            <wp:extent cx="1729740" cy="420995"/>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9740" cy="42099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E99" w:rsidRPr="00733BBE">
        <w:rPr>
          <w:rFonts w:ascii="Clear Sans Light" w:hAnsi="Clear Sans Light" w:cs="Clear Sans Light"/>
          <w:lang w:val="fr-FR"/>
        </w:rPr>
        <w:br w:type="page"/>
      </w:r>
    </w:p>
    <w:p w14:paraId="7720EED3" w14:textId="77777777" w:rsidR="000033A9" w:rsidRPr="00733BBE" w:rsidRDefault="000033A9" w:rsidP="00390A45">
      <w:pPr>
        <w:pStyle w:val="Cobra-Title1"/>
        <w:rPr>
          <w:lang w:val="fr-FR"/>
        </w:rPr>
      </w:pPr>
      <w:r w:rsidRPr="00733BBE">
        <w:rPr>
          <w:lang w:val="fr-FR"/>
        </w:rPr>
        <w:lastRenderedPageBreak/>
        <w:t>Introduction</w:t>
      </w:r>
    </w:p>
    <w:p w14:paraId="45770C50" w14:textId="77777777" w:rsidR="0095418B" w:rsidRPr="00733BBE" w:rsidRDefault="0095418B" w:rsidP="00390A45">
      <w:pPr>
        <w:spacing w:after="0" w:line="240" w:lineRule="auto"/>
        <w:rPr>
          <w:rFonts w:ascii="Clear Sans" w:hAnsi="Clear Sans" w:cs="Clear Sans"/>
          <w:lang w:val="fr-FR"/>
        </w:rPr>
      </w:pPr>
    </w:p>
    <w:p w14:paraId="0320360D" w14:textId="77777777" w:rsidR="00831822" w:rsidRPr="00733BBE" w:rsidRDefault="00831822" w:rsidP="00390A45">
      <w:pPr>
        <w:spacing w:after="0" w:line="240" w:lineRule="auto"/>
        <w:rPr>
          <w:rFonts w:ascii="Clear Sans" w:hAnsi="Clear Sans" w:cs="Clear Sans"/>
          <w:lang w:val="fr-FR"/>
        </w:rPr>
      </w:pPr>
    </w:p>
    <w:p w14:paraId="6BBEF485" w14:textId="6B337F00" w:rsidR="00390A45" w:rsidRDefault="00390A45" w:rsidP="00390A45">
      <w:pPr>
        <w:pStyle w:val="Cobra-Normal"/>
        <w:spacing w:after="0"/>
        <w:ind w:firstLine="708"/>
        <w:rPr>
          <w:color w:val="000000" w:themeColor="text1"/>
          <w:lang w:val="fr-FR"/>
        </w:rPr>
      </w:pPr>
      <w:r w:rsidRPr="5E826A91">
        <w:rPr>
          <w:color w:val="000000" w:themeColor="text1"/>
          <w:lang w:val="fr-FR"/>
        </w:rPr>
        <w:t>Une start</w:t>
      </w:r>
      <w:r w:rsidR="00E96F1C">
        <w:rPr>
          <w:color w:val="000000" w:themeColor="text1"/>
          <w:lang w:val="fr-FR"/>
        </w:rPr>
        <w:t>-</w:t>
      </w:r>
      <w:r w:rsidRPr="5E826A91">
        <w:rPr>
          <w:color w:val="000000" w:themeColor="text1"/>
          <w:lang w:val="fr-FR"/>
        </w:rPr>
        <w:t xml:space="preserve">up de développement de jeux mobiles dirigée par Markus </w:t>
      </w:r>
      <w:proofErr w:type="spellStart"/>
      <w:r w:rsidRPr="5E826A91">
        <w:rPr>
          <w:color w:val="000000" w:themeColor="text1"/>
          <w:lang w:val="fr-FR"/>
        </w:rPr>
        <w:t>Sugarberg</w:t>
      </w:r>
      <w:proofErr w:type="spellEnd"/>
      <w:r w:rsidRPr="5E826A91">
        <w:rPr>
          <w:color w:val="000000" w:themeColor="text1"/>
          <w:lang w:val="fr-FR"/>
        </w:rPr>
        <w:t xml:space="preserve"> s'est fait</w:t>
      </w:r>
      <w:r w:rsidR="00E96F1C">
        <w:rPr>
          <w:color w:val="000000" w:themeColor="text1"/>
          <w:lang w:val="fr-FR"/>
        </w:rPr>
        <w:t>e</w:t>
      </w:r>
      <w:r w:rsidRPr="5E826A91">
        <w:rPr>
          <w:color w:val="000000" w:themeColor="text1"/>
          <w:lang w:val="fr-FR"/>
        </w:rPr>
        <w:t xml:space="preserve"> hacker et son célèbre jeu, le 2048, si satisfaisant et addictif</w:t>
      </w:r>
      <w:r w:rsidR="00706AA8">
        <w:rPr>
          <w:color w:val="000000" w:themeColor="text1"/>
          <w:lang w:val="fr-FR"/>
        </w:rPr>
        <w:t>,</w:t>
      </w:r>
      <w:r w:rsidRPr="5E826A91">
        <w:rPr>
          <w:color w:val="000000" w:themeColor="text1"/>
          <w:lang w:val="fr-FR"/>
        </w:rPr>
        <w:t xml:space="preserve"> a été cassé par les hackers ! L'entreprise </w:t>
      </w:r>
      <w:r w:rsidRPr="561A1F37">
        <w:rPr>
          <w:rFonts w:ascii="Calibri" w:eastAsia="Calibri" w:hAnsi="Calibri" w:cs="Calibri"/>
          <w:color w:val="000000" w:themeColor="text1"/>
          <w:lang w:val="fr-FR"/>
        </w:rPr>
        <w:t>a</w:t>
      </w:r>
      <w:r w:rsidRPr="5E826A91">
        <w:rPr>
          <w:color w:val="000000" w:themeColor="text1"/>
          <w:lang w:val="fr-FR"/>
        </w:rPr>
        <w:t xml:space="preserve"> besoin </w:t>
      </w:r>
      <w:r w:rsidRPr="5A292C51">
        <w:rPr>
          <w:color w:val="000000" w:themeColor="text1"/>
          <w:lang w:val="fr-FR"/>
        </w:rPr>
        <w:t xml:space="preserve">des talents </w:t>
      </w:r>
      <w:r w:rsidRPr="5E826A91">
        <w:rPr>
          <w:color w:val="000000" w:themeColor="text1"/>
          <w:lang w:val="fr-FR"/>
        </w:rPr>
        <w:t xml:space="preserve">de </w:t>
      </w:r>
      <w:r w:rsidRPr="5A292C51">
        <w:rPr>
          <w:color w:val="000000" w:themeColor="text1"/>
          <w:lang w:val="fr-FR"/>
        </w:rPr>
        <w:t xml:space="preserve">la </w:t>
      </w:r>
      <w:r w:rsidRPr="30D32C61">
        <w:rPr>
          <w:color w:val="000000" w:themeColor="text1"/>
          <w:lang w:val="fr-FR"/>
        </w:rPr>
        <w:t xml:space="preserve">jeune </w:t>
      </w:r>
      <w:proofErr w:type="spellStart"/>
      <w:r w:rsidRPr="1711F86C">
        <w:rPr>
          <w:color w:val="000000" w:themeColor="text1"/>
          <w:lang w:val="fr-FR"/>
        </w:rPr>
        <w:t>Cerisia</w:t>
      </w:r>
      <w:proofErr w:type="spellEnd"/>
      <w:r w:rsidRPr="1711F86C">
        <w:rPr>
          <w:color w:val="000000" w:themeColor="text1"/>
          <w:lang w:val="fr-FR"/>
        </w:rPr>
        <w:t xml:space="preserve"> </w:t>
      </w:r>
      <w:r w:rsidRPr="30D32C61">
        <w:rPr>
          <w:color w:val="000000" w:themeColor="text1"/>
          <w:lang w:val="fr-FR"/>
        </w:rPr>
        <w:t>pour</w:t>
      </w:r>
      <w:r w:rsidRPr="5E826A91">
        <w:rPr>
          <w:color w:val="000000" w:themeColor="text1"/>
          <w:lang w:val="fr-FR"/>
        </w:rPr>
        <w:t xml:space="preserve"> le réparer d'ici deux heures ! </w:t>
      </w:r>
    </w:p>
    <w:p w14:paraId="73A301EE" w14:textId="77777777" w:rsidR="00390A45" w:rsidRDefault="00390A45" w:rsidP="00390A45">
      <w:pPr>
        <w:pStyle w:val="Cobra-Normal"/>
        <w:spacing w:after="0"/>
        <w:ind w:firstLine="708"/>
        <w:rPr>
          <w:color w:val="000000" w:themeColor="text1"/>
          <w:lang w:val="fr-FR"/>
        </w:rPr>
      </w:pPr>
    </w:p>
    <w:p w14:paraId="09A299F5" w14:textId="659723D6" w:rsidR="00390A45" w:rsidRPr="00390A45" w:rsidRDefault="00390A45" w:rsidP="00390A45">
      <w:pPr>
        <w:pStyle w:val="Cobra-Normal"/>
        <w:spacing w:after="0"/>
        <w:ind w:firstLine="708"/>
        <w:rPr>
          <w:rStyle w:val="Lienhypertexte"/>
          <w:color w:val="000000" w:themeColor="text1"/>
          <w:u w:val="none"/>
          <w:lang w:val="fr-FR"/>
        </w:rPr>
      </w:pPr>
      <w:r w:rsidRPr="5E826A91">
        <w:rPr>
          <w:color w:val="000000" w:themeColor="text1"/>
          <w:lang w:val="fr-FR"/>
        </w:rPr>
        <w:t>Le but du jeu est de fusionner des nombres d'une même valeur jusqu'à atteindre le nombre 2048.</w:t>
      </w:r>
      <w:r>
        <w:rPr>
          <w:color w:val="000000" w:themeColor="text1"/>
          <w:lang w:val="fr-FR"/>
        </w:rPr>
        <w:t xml:space="preserve"> </w:t>
      </w:r>
      <w:r w:rsidRPr="5E826A91">
        <w:rPr>
          <w:color w:val="000000" w:themeColor="text1"/>
          <w:lang w:val="fr-FR"/>
        </w:rPr>
        <w:t xml:space="preserve">Voici un site </w:t>
      </w:r>
      <w:r w:rsidRPr="605C4F7A">
        <w:rPr>
          <w:color w:val="000000" w:themeColor="text1"/>
          <w:lang w:val="fr-FR"/>
        </w:rPr>
        <w:t xml:space="preserve">que </w:t>
      </w:r>
      <w:r w:rsidRPr="5793F941">
        <w:rPr>
          <w:color w:val="000000" w:themeColor="text1"/>
          <w:lang w:val="fr-FR"/>
        </w:rPr>
        <w:t xml:space="preserve">Markus </w:t>
      </w:r>
      <w:proofErr w:type="spellStart"/>
      <w:r w:rsidRPr="4A0D9AA1">
        <w:rPr>
          <w:color w:val="000000" w:themeColor="text1"/>
          <w:lang w:val="fr-FR"/>
        </w:rPr>
        <w:t>Sugarberg</w:t>
      </w:r>
      <w:proofErr w:type="spellEnd"/>
      <w:r w:rsidRPr="4A0D9AA1">
        <w:rPr>
          <w:color w:val="000000" w:themeColor="text1"/>
          <w:lang w:val="fr-FR"/>
        </w:rPr>
        <w:t xml:space="preserve"> donne à </w:t>
      </w:r>
      <w:proofErr w:type="spellStart"/>
      <w:r w:rsidRPr="5A4114AD">
        <w:rPr>
          <w:color w:val="000000" w:themeColor="text1"/>
          <w:lang w:val="fr-FR"/>
        </w:rPr>
        <w:t>Cerisia</w:t>
      </w:r>
      <w:proofErr w:type="spellEnd"/>
      <w:r w:rsidRPr="5A4114AD">
        <w:rPr>
          <w:color w:val="000000" w:themeColor="text1"/>
          <w:lang w:val="fr-FR"/>
        </w:rPr>
        <w:t xml:space="preserve"> pour </w:t>
      </w:r>
      <w:r w:rsidRPr="28955B7E">
        <w:rPr>
          <w:color w:val="000000" w:themeColor="text1"/>
          <w:lang w:val="fr-FR"/>
        </w:rPr>
        <w:t>se</w:t>
      </w:r>
      <w:r w:rsidRPr="5E826A91">
        <w:rPr>
          <w:color w:val="000000" w:themeColor="text1"/>
          <w:lang w:val="fr-FR"/>
        </w:rPr>
        <w:t xml:space="preserve"> familiariser avec </w:t>
      </w:r>
      <w:r w:rsidR="007646D8">
        <w:rPr>
          <w:color w:val="000000" w:themeColor="text1"/>
          <w:lang w:val="fr-FR"/>
        </w:rPr>
        <w:t>son fonctionnement</w:t>
      </w:r>
      <w:r w:rsidRPr="5E826A91">
        <w:rPr>
          <w:color w:val="000000" w:themeColor="text1"/>
          <w:lang w:val="fr-FR"/>
        </w:rPr>
        <w:t xml:space="preserve"> : </w:t>
      </w:r>
      <w:hyperlink r:id="rId13">
        <w:r w:rsidRPr="00163E27">
          <w:rPr>
            <w:rStyle w:val="Lienhypertexte"/>
          </w:rPr>
          <w:t>Play2048</w:t>
        </w:r>
      </w:hyperlink>
      <w:r w:rsidR="00163E27" w:rsidRPr="00163E27">
        <w:t>.</w:t>
      </w:r>
    </w:p>
    <w:p w14:paraId="3AC91A5A" w14:textId="0CDE26D8" w:rsidR="4EE3FC1D" w:rsidRPr="00733BBE" w:rsidRDefault="4EE3FC1D" w:rsidP="00390A45">
      <w:pPr>
        <w:pStyle w:val="Cobra-Normal"/>
        <w:spacing w:after="0"/>
        <w:rPr>
          <w:lang w:val="fr-FR"/>
        </w:rPr>
      </w:pPr>
    </w:p>
    <w:p w14:paraId="24976EA8" w14:textId="77777777" w:rsidR="003B442D" w:rsidRPr="00733BBE" w:rsidRDefault="00481FBD" w:rsidP="00390A45">
      <w:pPr>
        <w:pStyle w:val="Cobra-Normal"/>
        <w:spacing w:after="0"/>
        <w:rPr>
          <w:lang w:val="fr-FR"/>
        </w:rPr>
      </w:pPr>
      <w:r w:rsidRPr="00733BBE">
        <w:rPr>
          <w:rFonts w:ascii="Clear Sans" w:hAnsi="Clear Sans" w:cs="Clear Sans"/>
          <w:lang w:val="fr-FR"/>
        </w:rPr>
        <w:tab/>
      </w:r>
    </w:p>
    <w:p w14:paraId="607CF19F" w14:textId="77777777" w:rsidR="003260F3" w:rsidRPr="00733BBE" w:rsidRDefault="003260F3" w:rsidP="00390A45">
      <w:pPr>
        <w:spacing w:after="0" w:line="240" w:lineRule="auto"/>
        <w:jc w:val="both"/>
        <w:rPr>
          <w:rFonts w:ascii="Clear Sans Light" w:hAnsi="Clear Sans Light" w:cs="Clear Sans Light"/>
          <w:lang w:val="fr-FR"/>
        </w:rPr>
      </w:pPr>
    </w:p>
    <w:p w14:paraId="467FADDF" w14:textId="035C59BE" w:rsidR="009C6AE8" w:rsidRDefault="009C6AE8" w:rsidP="00390A45">
      <w:pPr>
        <w:spacing w:after="0" w:line="240" w:lineRule="auto"/>
        <w:jc w:val="center"/>
        <w:rPr>
          <w:rFonts w:ascii="Clear Sans" w:hAnsi="Clear Sans" w:cs="Clear Sans"/>
          <w:lang w:val="fr-FR"/>
        </w:rPr>
      </w:pPr>
      <w:r>
        <w:rPr>
          <w:noProof/>
        </w:rPr>
        <w:drawing>
          <wp:inline distT="0" distB="0" distL="0" distR="0" wp14:anchorId="2A11DC5E" wp14:editId="3114060E">
            <wp:extent cx="1982419" cy="1982419"/>
            <wp:effectExtent l="0" t="0" r="0" b="0"/>
            <wp:docPr id="1" name="Image 1" descr="Résultat de recherche d'images pour &quot;process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419" cy="1982419"/>
                    </a:xfrm>
                    <a:prstGeom prst="rect">
                      <a:avLst/>
                    </a:prstGeom>
                  </pic:spPr>
                </pic:pic>
              </a:graphicData>
            </a:graphic>
          </wp:inline>
        </w:drawing>
      </w:r>
    </w:p>
    <w:p w14:paraId="08EB7118" w14:textId="5529DDBB" w:rsidR="009C6AE8" w:rsidRDefault="009C6AE8" w:rsidP="00390A45">
      <w:pPr>
        <w:pStyle w:val="Cobra-Annotation"/>
        <w:spacing w:after="0"/>
        <w:rPr>
          <w:lang w:val="fr-FR"/>
        </w:rPr>
      </w:pPr>
      <w:r>
        <w:rPr>
          <w:lang w:val="fr-FR"/>
        </w:rPr>
        <w:t>Logo d</w:t>
      </w:r>
      <w:r w:rsidR="00390A45">
        <w:rPr>
          <w:lang w:val="fr-FR"/>
        </w:rPr>
        <w:t>u logiciel</w:t>
      </w:r>
      <w:r>
        <w:rPr>
          <w:lang w:val="fr-FR"/>
        </w:rPr>
        <w:t xml:space="preserve"> </w:t>
      </w:r>
      <w:proofErr w:type="spellStart"/>
      <w:r>
        <w:rPr>
          <w:lang w:val="fr-FR"/>
        </w:rPr>
        <w:t>Processing</w:t>
      </w:r>
      <w:proofErr w:type="spellEnd"/>
    </w:p>
    <w:p w14:paraId="49FB080A" w14:textId="77777777" w:rsidR="00DC03B8" w:rsidRPr="00733BBE" w:rsidRDefault="00DC03B8" w:rsidP="00390A45">
      <w:pPr>
        <w:pStyle w:val="Cobra-Annotation"/>
        <w:spacing w:after="0"/>
        <w:rPr>
          <w:lang w:val="fr-FR"/>
        </w:rPr>
      </w:pPr>
      <w:r w:rsidRPr="00733BBE">
        <w:rPr>
          <w:lang w:val="fr-FR"/>
        </w:rPr>
        <w:br w:type="page"/>
      </w:r>
    </w:p>
    <w:p w14:paraId="3E703FD3" w14:textId="77777777" w:rsidR="00DC03B8" w:rsidRPr="00733BBE" w:rsidRDefault="00B35E92" w:rsidP="00390A45">
      <w:pPr>
        <w:pStyle w:val="Cobra-Title1"/>
        <w:rPr>
          <w:lang w:val="fr-FR"/>
        </w:rPr>
      </w:pPr>
      <w:r w:rsidRPr="00733BBE">
        <w:rPr>
          <w:lang w:val="fr-FR"/>
        </w:rPr>
        <w:lastRenderedPageBreak/>
        <w:t>Consignes</w:t>
      </w:r>
    </w:p>
    <w:p w14:paraId="0E422411" w14:textId="7B572887" w:rsidR="00192E8B" w:rsidRDefault="00192E8B" w:rsidP="00390A45">
      <w:pPr>
        <w:pStyle w:val="Cobra-Title1"/>
        <w:numPr>
          <w:ilvl w:val="0"/>
          <w:numId w:val="0"/>
        </w:numPr>
        <w:rPr>
          <w:lang w:val="fr-FR"/>
        </w:rPr>
      </w:pPr>
    </w:p>
    <w:p w14:paraId="656E4478" w14:textId="77777777" w:rsidR="00390A45" w:rsidRPr="00733BBE" w:rsidRDefault="00390A45" w:rsidP="00390A45">
      <w:pPr>
        <w:pStyle w:val="Cobra-Title1"/>
        <w:numPr>
          <w:ilvl w:val="0"/>
          <w:numId w:val="0"/>
        </w:numPr>
        <w:rPr>
          <w:lang w:val="fr-FR"/>
        </w:rPr>
      </w:pPr>
    </w:p>
    <w:p w14:paraId="1C62AAAC" w14:textId="525CD245" w:rsidR="006A2076" w:rsidRPr="00733BBE" w:rsidRDefault="4C5AD3CF" w:rsidP="00390A45">
      <w:pPr>
        <w:pStyle w:val="Cobra-NormalTick"/>
        <w:spacing w:before="240" w:after="0"/>
        <w:rPr>
          <w:lang w:val="fr-FR"/>
        </w:rPr>
      </w:pPr>
      <w:r w:rsidRPr="00733BBE">
        <w:rPr>
          <w:lang w:val="fr-FR"/>
        </w:rPr>
        <w:t>Sur ce projet, il vous sera demandé de choisir comme nom de repository : cc_2048. </w:t>
      </w:r>
    </w:p>
    <w:p w14:paraId="0DD3F5AB" w14:textId="1C9228D5" w:rsidR="006A2076" w:rsidRPr="00733BBE" w:rsidRDefault="4C5AD3CF" w:rsidP="00390A45">
      <w:pPr>
        <w:pStyle w:val="Cobra-NormalTick"/>
        <w:spacing w:before="240" w:after="0"/>
        <w:rPr>
          <w:lang w:val="fr-FR"/>
        </w:rPr>
      </w:pPr>
      <w:r w:rsidRPr="363EC4A0">
        <w:rPr>
          <w:lang w:val="fr-FR"/>
        </w:rPr>
        <w:t>N’oubliez pas de push régulièrement.</w:t>
      </w:r>
    </w:p>
    <w:p w14:paraId="659EA1FA" w14:textId="7246B22A" w:rsidR="006A2076" w:rsidRPr="00733BBE" w:rsidRDefault="4C5AD3CF" w:rsidP="00390A45">
      <w:pPr>
        <w:pStyle w:val="Cobra-NormalTick"/>
        <w:spacing w:before="240" w:after="0"/>
        <w:rPr>
          <w:lang w:val="fr-FR"/>
        </w:rPr>
      </w:pPr>
      <w:r w:rsidRPr="00733BBE">
        <w:rPr>
          <w:lang w:val="fr-FR"/>
        </w:rPr>
        <w:t>En cas de question, pensez à demander de l’aide à votre voisin de droite. Puis de gauche. Demandez enfin à un Cobra si vous êtes toujours bloqué(e).  </w:t>
      </w:r>
    </w:p>
    <w:p w14:paraId="583E0A06" w14:textId="1AAA8E7A" w:rsidR="006A2076" w:rsidRPr="00733BBE" w:rsidRDefault="4C5AD3CF" w:rsidP="00390A45">
      <w:pPr>
        <w:pStyle w:val="Cobra-NormalTick"/>
        <w:spacing w:before="240" w:after="0"/>
        <w:rPr>
          <w:lang w:val="fr-FR"/>
        </w:rPr>
      </w:pPr>
      <w:r w:rsidRPr="00733BBE">
        <w:rPr>
          <w:lang w:val="fr-FR"/>
        </w:rPr>
        <w:t>Vous avez tout à fait le droit d’utiliser internet pour trouver des réponses ou pour vous renseigner.  </w:t>
      </w:r>
    </w:p>
    <w:p w14:paraId="5173EE56" w14:textId="1D2DE4E7" w:rsidR="006A2076" w:rsidRPr="00AC443D" w:rsidRDefault="4C5AD3CF" w:rsidP="00390A45">
      <w:pPr>
        <w:pStyle w:val="Cobra-NormalTick"/>
        <w:spacing w:before="240" w:after="0"/>
        <w:rPr>
          <w:lang w:val="fr-FR"/>
        </w:rPr>
      </w:pPr>
      <w:r w:rsidRPr="00733BBE">
        <w:rPr>
          <w:lang w:val="fr-FR"/>
        </w:rPr>
        <w:t>N’hésitez pas à faire des bonus et à ajouter des fonctionnalités lorsque votre projet sera terminé.  </w:t>
      </w:r>
    </w:p>
    <w:p w14:paraId="2E42835D" w14:textId="7DEDAF2B" w:rsidR="2BDB01E4" w:rsidRPr="00AC443D" w:rsidRDefault="2BDB01E4" w:rsidP="00390A45">
      <w:pPr>
        <w:spacing w:after="0"/>
        <w:rPr>
          <w:lang w:val="fr-FR"/>
        </w:rPr>
      </w:pPr>
      <w:r w:rsidRPr="00AC443D">
        <w:rPr>
          <w:lang w:val="fr-FR"/>
        </w:rPr>
        <w:br w:type="page"/>
      </w:r>
    </w:p>
    <w:p w14:paraId="551FAA37" w14:textId="54BB4AB2" w:rsidR="0EFA7F9B" w:rsidRDefault="00D40025" w:rsidP="00390A45">
      <w:pPr>
        <w:pStyle w:val="Cobra-Title1"/>
        <w:rPr>
          <w:u w:val="single"/>
          <w:lang w:val="fr-FR"/>
        </w:rPr>
      </w:pPr>
      <w:r>
        <w:rPr>
          <w:lang w:val="fr-FR"/>
        </w:rPr>
        <w:lastRenderedPageBreak/>
        <w:t xml:space="preserve">Installation de </w:t>
      </w:r>
      <w:proofErr w:type="spellStart"/>
      <w:r w:rsidR="00390A45">
        <w:rPr>
          <w:lang w:val="fr-FR"/>
        </w:rPr>
        <w:t>P</w:t>
      </w:r>
      <w:r>
        <w:rPr>
          <w:lang w:val="fr-FR"/>
        </w:rPr>
        <w:t>rocessing</w:t>
      </w:r>
      <w:proofErr w:type="spellEnd"/>
    </w:p>
    <w:p w14:paraId="2473B52F" w14:textId="7DEDAF2B" w:rsidR="2BDB01E4" w:rsidRDefault="2BDB01E4" w:rsidP="00390A45">
      <w:pPr>
        <w:spacing w:after="0" w:line="240" w:lineRule="auto"/>
        <w:ind w:left="1080" w:hanging="720"/>
        <w:rPr>
          <w:color w:val="000000" w:themeColor="text1"/>
          <w:sz w:val="24"/>
          <w:szCs w:val="24"/>
          <w:lang w:val="fr-FR"/>
        </w:rPr>
      </w:pPr>
    </w:p>
    <w:p w14:paraId="5A2E9200" w14:textId="5674E2DA" w:rsidR="6A9A8DCA" w:rsidRDefault="6A9A8DCA" w:rsidP="00390A45">
      <w:pPr>
        <w:spacing w:after="0" w:line="240" w:lineRule="auto"/>
        <w:ind w:left="1080" w:hanging="720"/>
        <w:rPr>
          <w:rFonts w:ascii="Arial" w:eastAsia="Arial" w:hAnsi="Arial" w:cs="Arial"/>
          <w:color w:val="000000" w:themeColor="text1"/>
          <w:sz w:val="24"/>
          <w:szCs w:val="24"/>
          <w:lang w:val="fr-FR"/>
        </w:rPr>
      </w:pPr>
    </w:p>
    <w:p w14:paraId="08FBB59F" w14:textId="0E4E2217" w:rsidR="0EFA7F9B" w:rsidRDefault="009B127A" w:rsidP="005F289E">
      <w:pPr>
        <w:pStyle w:val="Cobra-Normal"/>
        <w:spacing w:after="0"/>
        <w:ind w:firstLine="708"/>
        <w:rPr>
          <w:lang w:val="fr-FR"/>
        </w:rPr>
      </w:pPr>
      <w:r>
        <w:rPr>
          <w:lang w:val="fr-FR"/>
        </w:rPr>
        <w:t xml:space="preserve">Si </w:t>
      </w:r>
      <w:r w:rsidR="005E4152">
        <w:rPr>
          <w:lang w:val="fr-FR"/>
        </w:rPr>
        <w:t xml:space="preserve">vous n’avez pas </w:t>
      </w:r>
      <w:proofErr w:type="spellStart"/>
      <w:r w:rsidR="00B428C0">
        <w:rPr>
          <w:lang w:val="fr-FR"/>
        </w:rPr>
        <w:t>P</w:t>
      </w:r>
      <w:r>
        <w:rPr>
          <w:lang w:val="fr-FR"/>
        </w:rPr>
        <w:t>rocessing</w:t>
      </w:r>
      <w:proofErr w:type="spellEnd"/>
      <w:r>
        <w:rPr>
          <w:lang w:val="fr-FR"/>
        </w:rPr>
        <w:t xml:space="preserve"> sur votre ordinateur, </w:t>
      </w:r>
      <w:r w:rsidR="0019743D">
        <w:rPr>
          <w:lang w:val="fr-FR"/>
        </w:rPr>
        <w:t xml:space="preserve">il faudra le télécharger depuis </w:t>
      </w:r>
      <w:hyperlink r:id="rId15">
        <w:r w:rsidR="0019743D" w:rsidRPr="309E742A">
          <w:rPr>
            <w:rStyle w:val="Lienhypertexte"/>
            <w:lang w:val="fr-FR"/>
          </w:rPr>
          <w:t>ce site</w:t>
        </w:r>
      </w:hyperlink>
      <w:r w:rsidR="002A1975">
        <w:rPr>
          <w:lang w:val="fr-FR"/>
        </w:rPr>
        <w:t xml:space="preserve"> </w:t>
      </w:r>
      <w:r w:rsidR="0002756E">
        <w:rPr>
          <w:lang w:val="fr-FR"/>
        </w:rPr>
        <w:t>puis</w:t>
      </w:r>
      <w:r w:rsidR="002A1975">
        <w:rPr>
          <w:lang w:val="fr-FR"/>
        </w:rPr>
        <w:t xml:space="preserve"> l’installer.</w:t>
      </w:r>
      <w:r w:rsidR="00E70B13">
        <w:rPr>
          <w:lang w:val="fr-FR"/>
        </w:rPr>
        <w:t xml:space="preserve"> </w:t>
      </w:r>
      <w:r w:rsidR="00D40025">
        <w:rPr>
          <w:lang w:val="fr-FR"/>
        </w:rPr>
        <w:t xml:space="preserve">Voici </w:t>
      </w:r>
      <w:r w:rsidR="00E95CAE">
        <w:rPr>
          <w:lang w:val="fr-FR"/>
        </w:rPr>
        <w:t xml:space="preserve">à quoi ressemble </w:t>
      </w:r>
      <w:r w:rsidR="00D40025">
        <w:rPr>
          <w:lang w:val="fr-FR"/>
        </w:rPr>
        <w:t xml:space="preserve">l’interface </w:t>
      </w:r>
      <w:r w:rsidR="005E4152">
        <w:rPr>
          <w:lang w:val="fr-FR"/>
        </w:rPr>
        <w:t>du logiciel</w:t>
      </w:r>
      <w:r w:rsidR="00AB0653">
        <w:rPr>
          <w:lang w:val="fr-FR"/>
        </w:rPr>
        <w:t xml:space="preserve">, ainsi que son utilisation </w:t>
      </w:r>
      <w:r w:rsidR="0EFA7F9B" w:rsidRPr="6A9A8DCA">
        <w:rPr>
          <w:lang w:val="fr-FR"/>
        </w:rPr>
        <w:t>:</w:t>
      </w:r>
    </w:p>
    <w:p w14:paraId="4F0A2ED1" w14:textId="3113DCFE" w:rsidR="00B76112" w:rsidRDefault="00B76112" w:rsidP="00390A45">
      <w:pPr>
        <w:pStyle w:val="Cobra-Normal"/>
        <w:spacing w:after="0"/>
        <w:jc w:val="center"/>
        <w:rPr>
          <w:lang w:val="fr-FR"/>
        </w:rPr>
      </w:pPr>
    </w:p>
    <w:p w14:paraId="5C1CCB5B" w14:textId="77777777" w:rsidR="00390A45" w:rsidRPr="00AC443D" w:rsidRDefault="00390A45" w:rsidP="00390A45">
      <w:pPr>
        <w:pStyle w:val="Cobra-Normal"/>
        <w:spacing w:after="0"/>
        <w:jc w:val="center"/>
        <w:rPr>
          <w:lang w:val="fr-FR"/>
        </w:rPr>
      </w:pPr>
    </w:p>
    <w:p w14:paraId="5D451343" w14:textId="2480B15D" w:rsidR="6A9A8DCA" w:rsidRDefault="0EFA7F9B" w:rsidP="00390A45">
      <w:pPr>
        <w:pStyle w:val="Cobra-Normal"/>
        <w:spacing w:after="0"/>
        <w:jc w:val="center"/>
      </w:pPr>
      <w:r>
        <w:rPr>
          <w:noProof/>
        </w:rPr>
        <w:drawing>
          <wp:inline distT="0" distB="0" distL="0" distR="0" wp14:anchorId="01F5AF9F" wp14:editId="39D4448A">
            <wp:extent cx="5753098" cy="4552950"/>
            <wp:effectExtent l="0" t="0" r="0" b="0"/>
            <wp:docPr id="1400405248" name="Picture 140040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40524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3098" cy="4552950"/>
                    </a:xfrm>
                    <a:prstGeom prst="rect">
                      <a:avLst/>
                    </a:prstGeom>
                  </pic:spPr>
                </pic:pic>
              </a:graphicData>
            </a:graphic>
          </wp:inline>
        </w:drawing>
      </w:r>
    </w:p>
    <w:p w14:paraId="609146BC" w14:textId="26F2DF16" w:rsidR="00B76112" w:rsidRDefault="005E4152" w:rsidP="00390A45">
      <w:pPr>
        <w:pStyle w:val="Cobra-Annotation"/>
        <w:spacing w:after="0"/>
        <w:rPr>
          <w:lang w:val="fr-FR"/>
        </w:rPr>
      </w:pPr>
      <w:r>
        <w:rPr>
          <w:lang w:val="fr-FR"/>
        </w:rPr>
        <w:t>Un design sobre et</w:t>
      </w:r>
      <w:r w:rsidR="005F289E">
        <w:rPr>
          <w:lang w:val="fr-FR"/>
        </w:rPr>
        <w:t xml:space="preserve"> intuitif, n’est-ce pas ?</w:t>
      </w:r>
    </w:p>
    <w:p w14:paraId="19184EF1" w14:textId="77777777" w:rsidR="00735052" w:rsidRDefault="00735052" w:rsidP="00390A45">
      <w:pPr>
        <w:spacing w:after="0"/>
        <w:rPr>
          <w:rFonts w:ascii="Bitter" w:hAnsi="Bitter" w:cs="Clear Sans"/>
          <w:sz w:val="24"/>
          <w:szCs w:val="24"/>
          <w:u w:val="thick"/>
          <w:lang w:val="fr-FR"/>
        </w:rPr>
      </w:pPr>
      <w:r>
        <w:rPr>
          <w:lang w:val="fr-FR"/>
        </w:rPr>
        <w:br w:type="page"/>
      </w:r>
    </w:p>
    <w:p w14:paraId="6C795B04" w14:textId="4EBD2B8A" w:rsidR="006A2076" w:rsidRDefault="006219B1" w:rsidP="00390A45">
      <w:pPr>
        <w:pStyle w:val="Cobra-Title1"/>
        <w:rPr>
          <w:lang w:val="fr-FR"/>
        </w:rPr>
      </w:pPr>
      <w:r>
        <w:rPr>
          <w:lang w:val="fr-FR"/>
        </w:rPr>
        <w:lastRenderedPageBreak/>
        <w:t>Des cases et des chiffres</w:t>
      </w:r>
    </w:p>
    <w:p w14:paraId="027F1967" w14:textId="2480B15D" w:rsidR="311375C7" w:rsidRDefault="311375C7" w:rsidP="00390A45">
      <w:pPr>
        <w:pStyle w:val="Cobra-Title1"/>
        <w:numPr>
          <w:ilvl w:val="0"/>
          <w:numId w:val="0"/>
        </w:numPr>
        <w:rPr>
          <w:lang w:val="fr-FR"/>
        </w:rPr>
      </w:pPr>
    </w:p>
    <w:p w14:paraId="16E28753" w14:textId="77777777" w:rsidR="005F289E" w:rsidRDefault="005F289E" w:rsidP="00390A45">
      <w:pPr>
        <w:pStyle w:val="Cobra-Title1"/>
        <w:numPr>
          <w:ilvl w:val="0"/>
          <w:numId w:val="0"/>
        </w:numPr>
        <w:rPr>
          <w:lang w:val="fr-FR"/>
        </w:rPr>
      </w:pPr>
    </w:p>
    <w:p w14:paraId="7510AA6C" w14:textId="5AE6DB5A" w:rsidR="311375C7" w:rsidRDefault="00FB1CE6" w:rsidP="006C5974">
      <w:pPr>
        <w:pStyle w:val="Cobra-Normal"/>
        <w:spacing w:after="0"/>
        <w:ind w:left="348" w:firstLine="360"/>
        <w:rPr>
          <w:color w:val="000000" w:themeColor="text1"/>
          <w:lang w:val="fr-FR"/>
        </w:rPr>
      </w:pPr>
      <w:r>
        <w:rPr>
          <w:color w:val="000000" w:themeColor="text1"/>
          <w:lang w:val="fr-FR"/>
        </w:rPr>
        <w:t xml:space="preserve">Markus </w:t>
      </w:r>
      <w:proofErr w:type="spellStart"/>
      <w:r>
        <w:rPr>
          <w:color w:val="000000" w:themeColor="text1"/>
          <w:lang w:val="fr-FR"/>
        </w:rPr>
        <w:t>Sugarberg</w:t>
      </w:r>
      <w:proofErr w:type="spellEnd"/>
      <w:r>
        <w:rPr>
          <w:color w:val="000000" w:themeColor="text1"/>
          <w:lang w:val="fr-FR"/>
        </w:rPr>
        <w:t xml:space="preserve"> attend de </w:t>
      </w:r>
      <w:proofErr w:type="spellStart"/>
      <w:r>
        <w:rPr>
          <w:color w:val="000000" w:themeColor="text1"/>
          <w:lang w:val="fr-FR"/>
        </w:rPr>
        <w:t>Cerisia</w:t>
      </w:r>
      <w:proofErr w:type="spellEnd"/>
      <w:r>
        <w:rPr>
          <w:color w:val="000000" w:themeColor="text1"/>
          <w:lang w:val="fr-FR"/>
        </w:rPr>
        <w:t xml:space="preserve"> </w:t>
      </w:r>
      <w:r w:rsidR="00B625F8">
        <w:rPr>
          <w:color w:val="000000" w:themeColor="text1"/>
          <w:lang w:val="fr-FR"/>
        </w:rPr>
        <w:t xml:space="preserve">que son jeu fonctionne de nouveau comme un charme. Cela implique que l’apparence soit </w:t>
      </w:r>
      <w:r w:rsidR="000C1A9A">
        <w:rPr>
          <w:color w:val="000000" w:themeColor="text1"/>
          <w:lang w:val="fr-FR"/>
        </w:rPr>
        <w:t xml:space="preserve">identique à l’image présentée en-dessous, que les </w:t>
      </w:r>
      <w:r w:rsidR="006219B1">
        <w:rPr>
          <w:color w:val="000000" w:themeColor="text1"/>
          <w:lang w:val="fr-FR"/>
        </w:rPr>
        <w:t>nombres</w:t>
      </w:r>
      <w:r w:rsidR="000C1A9A">
        <w:rPr>
          <w:color w:val="000000" w:themeColor="text1"/>
          <w:lang w:val="fr-FR"/>
        </w:rPr>
        <w:t xml:space="preserve"> fusionnent et que</w:t>
      </w:r>
      <w:r w:rsidR="00527E3D">
        <w:rPr>
          <w:color w:val="000000" w:themeColor="text1"/>
          <w:lang w:val="fr-FR"/>
        </w:rPr>
        <w:t xml:space="preserve"> l’utilisateur puisse gagner ou perdre. Plus facile à dire qu’à faire, mais </w:t>
      </w:r>
      <w:r w:rsidR="005A06DC">
        <w:rPr>
          <w:color w:val="000000" w:themeColor="text1"/>
          <w:lang w:val="fr-FR"/>
        </w:rPr>
        <w:t xml:space="preserve">l’informaticienne </w:t>
      </w:r>
      <w:r w:rsidR="00527E3D">
        <w:rPr>
          <w:color w:val="000000" w:themeColor="text1"/>
          <w:lang w:val="fr-FR"/>
        </w:rPr>
        <w:t>est prête à relever le défi !</w:t>
      </w:r>
    </w:p>
    <w:p w14:paraId="7F5D5B9D" w14:textId="77777777" w:rsidR="00527E3D" w:rsidRDefault="00527E3D" w:rsidP="006C5974">
      <w:pPr>
        <w:pStyle w:val="Cobra-Normal"/>
        <w:spacing w:after="0"/>
        <w:ind w:left="348" w:firstLine="360"/>
        <w:rPr>
          <w:rStyle w:val="Lienhypertexte"/>
          <w:lang w:val="fr-FR"/>
        </w:rPr>
      </w:pPr>
    </w:p>
    <w:p w14:paraId="38BD594F" w14:textId="77777777" w:rsidR="006E2E83" w:rsidRDefault="006E2E83" w:rsidP="00390A45">
      <w:pPr>
        <w:pStyle w:val="Cobra-Normal"/>
        <w:spacing w:after="0"/>
        <w:rPr>
          <w:color w:val="000000" w:themeColor="text1"/>
          <w:lang w:val="fr-FR"/>
        </w:rPr>
      </w:pPr>
    </w:p>
    <w:p w14:paraId="65D9AF84" w14:textId="2EFFD29F" w:rsidR="67C43D1F" w:rsidRDefault="3F654B22" w:rsidP="00390A45">
      <w:pPr>
        <w:pStyle w:val="Cobra-Annotation"/>
        <w:spacing w:after="0"/>
        <w:rPr>
          <w:lang w:val="fr-FR"/>
        </w:rPr>
      </w:pPr>
      <w:r>
        <w:rPr>
          <w:noProof/>
        </w:rPr>
        <w:drawing>
          <wp:inline distT="0" distB="0" distL="0" distR="0" wp14:anchorId="709B87C0" wp14:editId="40F3D047">
            <wp:extent cx="5392866" cy="5551478"/>
            <wp:effectExtent l="0" t="0" r="0" b="0"/>
            <wp:docPr id="154"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pic:nvPicPr>
                  <pic:blipFill>
                    <a:blip r:embed="rId17">
                      <a:extLst>
                        <a:ext uri="{28A0092B-C50C-407E-A947-70E740481C1C}">
                          <a14:useLocalDpi xmlns:a14="http://schemas.microsoft.com/office/drawing/2010/main" val="0"/>
                        </a:ext>
                      </a:extLst>
                    </a:blip>
                    <a:stretch>
                      <a:fillRect/>
                    </a:stretch>
                  </pic:blipFill>
                  <pic:spPr>
                    <a:xfrm>
                      <a:off x="0" y="0"/>
                      <a:ext cx="5392866" cy="5551478"/>
                    </a:xfrm>
                    <a:prstGeom prst="rect">
                      <a:avLst/>
                    </a:prstGeom>
                  </pic:spPr>
                </pic:pic>
              </a:graphicData>
            </a:graphic>
          </wp:inline>
        </w:drawing>
      </w:r>
    </w:p>
    <w:p w14:paraId="0DEF9EB3" w14:textId="00D72C6F" w:rsidR="311375C7" w:rsidRDefault="0EFA7F9B" w:rsidP="00390A45">
      <w:pPr>
        <w:pStyle w:val="Cobra-Annotation"/>
        <w:spacing w:after="0"/>
        <w:rPr>
          <w:lang w:val="fr-FR"/>
        </w:rPr>
      </w:pPr>
      <w:r w:rsidRPr="67C43D1F">
        <w:rPr>
          <w:lang w:val="fr-FR"/>
        </w:rPr>
        <w:t xml:space="preserve">Exemple de </w:t>
      </w:r>
      <w:r w:rsidR="00390A45">
        <w:rPr>
          <w:lang w:val="fr-FR"/>
        </w:rPr>
        <w:t>résultat</w:t>
      </w:r>
      <w:r w:rsidRPr="67C43D1F">
        <w:rPr>
          <w:lang w:val="fr-FR"/>
        </w:rPr>
        <w:t xml:space="preserve"> que vous devriez avoir</w:t>
      </w:r>
    </w:p>
    <w:p w14:paraId="14F0A419" w14:textId="2D56F11D" w:rsidR="4652C162" w:rsidRDefault="4652C162" w:rsidP="00390A45">
      <w:pPr>
        <w:pStyle w:val="Cobra-Annotation"/>
        <w:spacing w:after="0"/>
        <w:rPr>
          <w:lang w:val="fr-FR"/>
        </w:rPr>
      </w:pPr>
    </w:p>
    <w:p w14:paraId="004B5A95" w14:textId="2D56F11D" w:rsidR="4652C162" w:rsidRPr="00AC443D" w:rsidRDefault="4652C162" w:rsidP="00390A45">
      <w:pPr>
        <w:spacing w:after="0"/>
        <w:rPr>
          <w:lang w:val="fr-FR"/>
        </w:rPr>
      </w:pPr>
      <w:r w:rsidRPr="00AC443D">
        <w:rPr>
          <w:lang w:val="fr-FR"/>
        </w:rPr>
        <w:br w:type="page"/>
      </w:r>
    </w:p>
    <w:p w14:paraId="1E8EE476" w14:textId="701B0E2D" w:rsidR="4652C162" w:rsidRDefault="005F16C8" w:rsidP="00390A45">
      <w:pPr>
        <w:pStyle w:val="Cobra-Title1"/>
        <w:rPr>
          <w:lang w:val="fr-FR"/>
        </w:rPr>
      </w:pPr>
      <w:r>
        <w:rPr>
          <w:lang w:val="fr-FR"/>
        </w:rPr>
        <w:lastRenderedPageBreak/>
        <w:t>A vos claviers !</w:t>
      </w:r>
    </w:p>
    <w:p w14:paraId="2D082391" w14:textId="1E12277F" w:rsidR="3C527B90" w:rsidRDefault="3C527B90" w:rsidP="00390A45">
      <w:pPr>
        <w:pStyle w:val="Cobra-Title1"/>
        <w:numPr>
          <w:ilvl w:val="0"/>
          <w:numId w:val="0"/>
        </w:numPr>
        <w:rPr>
          <w:lang w:val="fr-FR"/>
        </w:rPr>
      </w:pPr>
    </w:p>
    <w:p w14:paraId="35BAEA14" w14:textId="77777777" w:rsidR="00527E3D" w:rsidRDefault="00527E3D" w:rsidP="00390A45">
      <w:pPr>
        <w:pStyle w:val="Cobra-Title1"/>
        <w:numPr>
          <w:ilvl w:val="0"/>
          <w:numId w:val="0"/>
        </w:numPr>
        <w:rPr>
          <w:lang w:val="fr-FR"/>
        </w:rPr>
      </w:pPr>
    </w:p>
    <w:p w14:paraId="776D5310" w14:textId="4BAF6E5E" w:rsidR="048DD0B9" w:rsidRDefault="048DD0B9" w:rsidP="00390A45">
      <w:pPr>
        <w:pStyle w:val="Cobra-Normal"/>
        <w:spacing w:after="0"/>
        <w:ind w:firstLine="708"/>
        <w:rPr>
          <w:lang w:val="fr-FR"/>
        </w:rPr>
      </w:pPr>
      <w:r w:rsidRPr="3C527B90">
        <w:rPr>
          <w:lang w:val="fr-FR"/>
        </w:rPr>
        <w:t xml:space="preserve">Pour </w:t>
      </w:r>
      <w:r w:rsidR="45FB26E2" w:rsidRPr="45DA1790">
        <w:rPr>
          <w:lang w:val="fr-FR"/>
        </w:rPr>
        <w:t>la</w:t>
      </w:r>
      <w:r w:rsidR="45FB26E2" w:rsidRPr="18ADC8CD">
        <w:rPr>
          <w:lang w:val="fr-FR"/>
        </w:rPr>
        <w:t xml:space="preserve"> </w:t>
      </w:r>
      <w:r w:rsidR="45FB26E2" w:rsidRPr="340ACD23">
        <w:rPr>
          <w:lang w:val="fr-FR"/>
        </w:rPr>
        <w:t>mission</w:t>
      </w:r>
      <w:r w:rsidRPr="3C527B90">
        <w:rPr>
          <w:lang w:val="fr-FR"/>
        </w:rPr>
        <w:t xml:space="preserve">, </w:t>
      </w:r>
      <w:r w:rsidR="29C7C9CC" w:rsidRPr="4B3A9F4B">
        <w:rPr>
          <w:lang w:val="fr-FR"/>
        </w:rPr>
        <w:t xml:space="preserve">le grand chef de </w:t>
      </w:r>
      <w:r w:rsidR="29C7C9CC" w:rsidRPr="7DF4AF43">
        <w:rPr>
          <w:lang w:val="fr-FR"/>
        </w:rPr>
        <w:t>l’entreprise</w:t>
      </w:r>
      <w:r w:rsidR="29C7C9CC" w:rsidRPr="4B3A9F4B">
        <w:rPr>
          <w:lang w:val="fr-FR"/>
        </w:rPr>
        <w:t xml:space="preserve"> donne </w:t>
      </w:r>
      <w:r w:rsidR="29C7C9CC" w:rsidRPr="7DF4AF43">
        <w:rPr>
          <w:lang w:val="fr-FR"/>
        </w:rPr>
        <w:t>un</w:t>
      </w:r>
      <w:r w:rsidRPr="3C527B90">
        <w:rPr>
          <w:lang w:val="fr-FR"/>
        </w:rPr>
        <w:t xml:space="preserve"> </w:t>
      </w:r>
      <w:r w:rsidR="00534562">
        <w:rPr>
          <w:lang w:val="fr-FR"/>
        </w:rPr>
        <w:t>protocole de réalisation</w:t>
      </w:r>
      <w:r w:rsidRPr="3C527B90">
        <w:rPr>
          <w:lang w:val="fr-FR"/>
        </w:rPr>
        <w:t xml:space="preserve"> </w:t>
      </w:r>
      <w:r w:rsidR="00534562">
        <w:rPr>
          <w:lang w:val="fr-FR"/>
        </w:rPr>
        <w:t>ainsi qu’</w:t>
      </w:r>
      <w:r w:rsidRPr="3C527B90">
        <w:rPr>
          <w:lang w:val="fr-FR"/>
        </w:rPr>
        <w:t xml:space="preserve">un dossier </w:t>
      </w:r>
      <w:r w:rsidR="00534562">
        <w:rPr>
          <w:lang w:val="fr-FR"/>
        </w:rPr>
        <w:t xml:space="preserve">contenant </w:t>
      </w:r>
      <w:r w:rsidRPr="3C527B90">
        <w:rPr>
          <w:lang w:val="fr-FR"/>
        </w:rPr>
        <w:t xml:space="preserve">des fichiers </w:t>
      </w:r>
      <w:proofErr w:type="spellStart"/>
      <w:r w:rsidRPr="3C527B90">
        <w:rPr>
          <w:lang w:val="fr-FR"/>
        </w:rPr>
        <w:t>Processing</w:t>
      </w:r>
      <w:proofErr w:type="spellEnd"/>
      <w:r w:rsidRPr="3C527B90">
        <w:rPr>
          <w:lang w:val="fr-FR"/>
        </w:rPr>
        <w:t> </w:t>
      </w:r>
      <w:r w:rsidR="1EB0D75C" w:rsidRPr="7DF4AF43">
        <w:rPr>
          <w:lang w:val="fr-FR"/>
        </w:rPr>
        <w:t xml:space="preserve">à la jeune </w:t>
      </w:r>
      <w:r w:rsidR="4786F0F2" w:rsidRPr="7DF4AF43">
        <w:rPr>
          <w:lang w:val="fr-FR"/>
        </w:rPr>
        <w:t>développeuse</w:t>
      </w:r>
      <w:r w:rsidRPr="7DF4AF43">
        <w:rPr>
          <w:lang w:val="fr-FR"/>
        </w:rPr>
        <w:t>.</w:t>
      </w:r>
    </w:p>
    <w:p w14:paraId="4F043811" w14:textId="77777777" w:rsidR="00390A45" w:rsidRDefault="00390A45" w:rsidP="00390A45">
      <w:pPr>
        <w:pStyle w:val="Cobra-Normal"/>
        <w:spacing w:after="0"/>
        <w:ind w:firstLine="708"/>
        <w:rPr>
          <w:color w:val="000000" w:themeColor="text1"/>
          <w:lang w:val="fr-FR"/>
        </w:rPr>
      </w:pPr>
    </w:p>
    <w:p w14:paraId="2FFB43C2" w14:textId="547602C1" w:rsidR="048DD0B9" w:rsidRDefault="048DD0B9" w:rsidP="00390A45">
      <w:pPr>
        <w:pStyle w:val="Cobra-Normal"/>
        <w:spacing w:after="0"/>
        <w:ind w:firstLine="708"/>
        <w:rPr>
          <w:lang w:val="fr-FR"/>
        </w:rPr>
      </w:pPr>
      <w:r w:rsidRPr="37EC73ED">
        <w:rPr>
          <w:lang w:val="fr-FR"/>
        </w:rPr>
        <w:t xml:space="preserve">Avec </w:t>
      </w:r>
      <w:r w:rsidR="00390A45">
        <w:rPr>
          <w:lang w:val="fr-FR"/>
        </w:rPr>
        <w:t>le logiciel</w:t>
      </w:r>
      <w:r w:rsidRPr="37EC73ED">
        <w:rPr>
          <w:lang w:val="fr-FR"/>
        </w:rPr>
        <w:t xml:space="preserve"> installé, double-clique</w:t>
      </w:r>
      <w:r w:rsidR="00390A45">
        <w:rPr>
          <w:lang w:val="fr-FR"/>
        </w:rPr>
        <w:t>z</w:t>
      </w:r>
      <w:r w:rsidRPr="37EC73ED">
        <w:rPr>
          <w:lang w:val="fr-FR"/>
        </w:rPr>
        <w:t xml:space="preserve"> sur </w:t>
      </w:r>
      <w:r w:rsidR="42BFD3F7" w:rsidRPr="37EC73ED">
        <w:rPr>
          <w:lang w:val="fr-FR"/>
        </w:rPr>
        <w:t>l</w:t>
      </w:r>
      <w:r w:rsidRPr="37EC73ED">
        <w:rPr>
          <w:lang w:val="fr-FR"/>
        </w:rPr>
        <w:t xml:space="preserve">es fichiers pour les ouvrir. Une fois </w:t>
      </w:r>
      <w:r w:rsidR="00390A45">
        <w:rPr>
          <w:lang w:val="fr-FR"/>
        </w:rPr>
        <w:t xml:space="preserve">qu’ils sont tous </w:t>
      </w:r>
      <w:r w:rsidRPr="37EC73ED">
        <w:rPr>
          <w:lang w:val="fr-FR"/>
        </w:rPr>
        <w:t xml:space="preserve">ouverts, </w:t>
      </w:r>
      <w:r w:rsidR="755F99C2" w:rsidRPr="37EC73ED">
        <w:rPr>
          <w:lang w:val="fr-FR"/>
        </w:rPr>
        <w:t xml:space="preserve">un </w:t>
      </w:r>
      <w:r w:rsidRPr="37EC73ED">
        <w:rPr>
          <w:lang w:val="fr-FR"/>
        </w:rPr>
        <w:t>code incomplet du projet</w:t>
      </w:r>
      <w:r w:rsidR="0149E816" w:rsidRPr="37EC73ED">
        <w:rPr>
          <w:lang w:val="fr-FR"/>
        </w:rPr>
        <w:t xml:space="preserve"> appara</w:t>
      </w:r>
      <w:r w:rsidR="00390A45">
        <w:rPr>
          <w:lang w:val="fr-FR"/>
        </w:rPr>
        <w:t>î</w:t>
      </w:r>
      <w:r w:rsidR="0149E816" w:rsidRPr="37EC73ED">
        <w:rPr>
          <w:lang w:val="fr-FR"/>
        </w:rPr>
        <w:t>t</w:t>
      </w:r>
      <w:r w:rsidRPr="37EC73ED">
        <w:rPr>
          <w:lang w:val="fr-FR"/>
        </w:rPr>
        <w:t xml:space="preserve">. </w:t>
      </w:r>
      <w:proofErr w:type="spellStart"/>
      <w:r w:rsidR="278A3696" w:rsidRPr="37EC73ED">
        <w:rPr>
          <w:lang w:val="fr-FR"/>
        </w:rPr>
        <w:t>Cerisia</w:t>
      </w:r>
      <w:proofErr w:type="spellEnd"/>
      <w:r w:rsidR="278A3696" w:rsidRPr="37EC73ED">
        <w:rPr>
          <w:lang w:val="fr-FR"/>
        </w:rPr>
        <w:t xml:space="preserve"> pourra maintenant</w:t>
      </w:r>
      <w:r w:rsidRPr="37EC73ED">
        <w:rPr>
          <w:lang w:val="fr-FR"/>
        </w:rPr>
        <w:t xml:space="preserve"> naviguer à travers les différents onglets du projet correspondant chacun à un fichier :</w:t>
      </w:r>
    </w:p>
    <w:p w14:paraId="1B0841F4" w14:textId="77777777" w:rsidR="00390A45" w:rsidRDefault="00390A45" w:rsidP="00390A45">
      <w:pPr>
        <w:pStyle w:val="Cobra-Normal"/>
        <w:spacing w:after="0"/>
        <w:ind w:firstLine="708"/>
        <w:rPr>
          <w:lang w:val="fr-FR"/>
        </w:rPr>
      </w:pPr>
    </w:p>
    <w:p w14:paraId="1DA680A4" w14:textId="77777777" w:rsidR="00390A45" w:rsidRDefault="00390A45" w:rsidP="00390A45">
      <w:pPr>
        <w:pStyle w:val="Cobra-Normal"/>
        <w:spacing w:after="0"/>
        <w:ind w:firstLine="708"/>
        <w:rPr>
          <w:lang w:val="fr-FR"/>
        </w:rPr>
      </w:pPr>
    </w:p>
    <w:p w14:paraId="455C0FFF" w14:textId="358FC875" w:rsidR="048DD0B9" w:rsidRDefault="24268B0A" w:rsidP="00390A45">
      <w:pPr>
        <w:spacing w:after="0" w:line="240" w:lineRule="auto"/>
        <w:ind w:hanging="10"/>
        <w:jc w:val="center"/>
        <w:rPr>
          <w:color w:val="000000" w:themeColor="text1"/>
          <w:lang w:val="fr-FR"/>
        </w:rPr>
      </w:pPr>
      <w:r>
        <w:rPr>
          <w:noProof/>
        </w:rPr>
        <w:drawing>
          <wp:inline distT="0" distB="0" distL="0" distR="0" wp14:anchorId="4FF772B8" wp14:editId="2A6A6DB4">
            <wp:extent cx="3171825" cy="304800"/>
            <wp:effectExtent l="0" t="0" r="0" b="0"/>
            <wp:docPr id="896904868" name="Picture 89690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904868"/>
                    <pic:cNvPicPr/>
                  </pic:nvPicPr>
                  <pic:blipFill>
                    <a:blip r:embed="rId18">
                      <a:extLst>
                        <a:ext uri="{28A0092B-C50C-407E-A947-70E740481C1C}">
                          <a14:useLocalDpi xmlns:a14="http://schemas.microsoft.com/office/drawing/2010/main" val="0"/>
                        </a:ext>
                      </a:extLst>
                    </a:blip>
                    <a:stretch>
                      <a:fillRect/>
                    </a:stretch>
                  </pic:blipFill>
                  <pic:spPr>
                    <a:xfrm>
                      <a:off x="0" y="0"/>
                      <a:ext cx="3171825" cy="304800"/>
                    </a:xfrm>
                    <a:prstGeom prst="rect">
                      <a:avLst/>
                    </a:prstGeom>
                  </pic:spPr>
                </pic:pic>
              </a:graphicData>
            </a:graphic>
          </wp:inline>
        </w:drawing>
      </w:r>
    </w:p>
    <w:p w14:paraId="184AC5B2" w14:textId="608812E9" w:rsidR="1807855C" w:rsidRDefault="1807855C" w:rsidP="00390A45">
      <w:pPr>
        <w:pStyle w:val="Cobra-Annotation"/>
        <w:spacing w:after="0"/>
        <w:rPr>
          <w:lang w:val="fr-FR"/>
        </w:rPr>
      </w:pPr>
      <w:r w:rsidRPr="689225CD">
        <w:rPr>
          <w:lang w:val="fr-FR"/>
        </w:rPr>
        <w:t xml:space="preserve">Exemple d’onglets sur </w:t>
      </w:r>
      <w:proofErr w:type="spellStart"/>
      <w:r w:rsidRPr="689225CD">
        <w:rPr>
          <w:lang w:val="fr-FR"/>
        </w:rPr>
        <w:t>Processing</w:t>
      </w:r>
      <w:proofErr w:type="spellEnd"/>
    </w:p>
    <w:p w14:paraId="35C86577" w14:textId="77777777" w:rsidR="00390A45" w:rsidRDefault="00390A45" w:rsidP="00390A45">
      <w:pPr>
        <w:pStyle w:val="Cobra-Annotation"/>
        <w:spacing w:after="0"/>
        <w:rPr>
          <w:lang w:val="fr-FR"/>
        </w:rPr>
      </w:pPr>
    </w:p>
    <w:p w14:paraId="07F2886D" w14:textId="77777777" w:rsidR="00390A45" w:rsidRPr="00CD55A6" w:rsidRDefault="00390A45" w:rsidP="00390A45">
      <w:pPr>
        <w:pStyle w:val="Cobra-Annotation"/>
        <w:spacing w:after="0"/>
        <w:rPr>
          <w:lang w:val="fr-FR"/>
        </w:rPr>
      </w:pPr>
    </w:p>
    <w:p w14:paraId="280790BB" w14:textId="495515FC" w:rsidR="048DD0B9" w:rsidRDefault="111308F8" w:rsidP="00390A45">
      <w:pPr>
        <w:pStyle w:val="Cobra-Normal"/>
        <w:spacing w:after="0"/>
        <w:ind w:firstLine="708"/>
        <w:rPr>
          <w:lang w:val="fr-FR"/>
        </w:rPr>
      </w:pPr>
      <w:r w:rsidRPr="4325D8E7">
        <w:rPr>
          <w:lang w:val="fr-FR"/>
        </w:rPr>
        <w:t>Il faut prendre le</w:t>
      </w:r>
      <w:r w:rsidR="048DD0B9" w:rsidRPr="3C527B90">
        <w:rPr>
          <w:lang w:val="fr-FR"/>
        </w:rPr>
        <w:t xml:space="preserve"> temps pour bien lire le code et essayer de comprendre ce qu'il fait</w:t>
      </w:r>
      <w:r w:rsidR="00534562">
        <w:rPr>
          <w:lang w:val="fr-FR"/>
        </w:rPr>
        <w:t xml:space="preserve"> dans un premier temps</w:t>
      </w:r>
      <w:r w:rsidR="048DD0B9" w:rsidRPr="3C527B90">
        <w:rPr>
          <w:lang w:val="fr-FR"/>
        </w:rPr>
        <w:t>.</w:t>
      </w:r>
    </w:p>
    <w:p w14:paraId="5B19A2A8" w14:textId="223E7380" w:rsidR="3C527B90" w:rsidRDefault="3C527B90" w:rsidP="00390A45">
      <w:pPr>
        <w:pStyle w:val="Cobra-Normal"/>
        <w:spacing w:after="0"/>
        <w:rPr>
          <w:lang w:val="fr-FR"/>
        </w:rPr>
      </w:pPr>
    </w:p>
    <w:p w14:paraId="5891A541" w14:textId="77777777" w:rsidR="00CD00B3" w:rsidRDefault="00CD00B3" w:rsidP="00390A45">
      <w:pPr>
        <w:pStyle w:val="Cobra-Normal"/>
        <w:spacing w:after="0"/>
        <w:rPr>
          <w:lang w:val="fr-FR"/>
        </w:rPr>
      </w:pPr>
    </w:p>
    <w:p w14:paraId="24F0F795" w14:textId="16F6F8E0" w:rsidR="048DD0B9" w:rsidRDefault="048DD0B9" w:rsidP="00390A45">
      <w:pPr>
        <w:pStyle w:val="Cobra-Titre2"/>
        <w:spacing w:after="0"/>
        <w:rPr>
          <w:u w:val="single"/>
          <w:lang w:val="fr-FR"/>
        </w:rPr>
      </w:pPr>
      <w:r w:rsidRPr="3C527B90">
        <w:rPr>
          <w:lang w:val="fr-FR"/>
        </w:rPr>
        <w:t>Les numéros ont été réinitialisés !</w:t>
      </w:r>
    </w:p>
    <w:p w14:paraId="001AFDA9" w14:textId="4C0DEA66" w:rsidR="3C527B90" w:rsidRDefault="3C527B90" w:rsidP="00390A45">
      <w:pPr>
        <w:spacing w:after="0" w:line="240" w:lineRule="auto"/>
        <w:ind w:left="360" w:hanging="720"/>
        <w:rPr>
          <w:rFonts w:ascii="Arial" w:eastAsia="Arial" w:hAnsi="Arial" w:cs="Arial"/>
          <w:color w:val="000000" w:themeColor="text1"/>
          <w:sz w:val="24"/>
          <w:szCs w:val="24"/>
          <w:lang w:val="fr-FR"/>
        </w:rPr>
      </w:pPr>
    </w:p>
    <w:p w14:paraId="2BBF1CC6" w14:textId="77777777" w:rsidR="00CD00B3" w:rsidRDefault="00CD00B3" w:rsidP="00390A45">
      <w:pPr>
        <w:spacing w:after="0" w:line="240" w:lineRule="auto"/>
        <w:ind w:left="360" w:hanging="720"/>
        <w:rPr>
          <w:rFonts w:ascii="Arial" w:eastAsia="Arial" w:hAnsi="Arial" w:cs="Arial"/>
          <w:color w:val="000000" w:themeColor="text1"/>
          <w:sz w:val="24"/>
          <w:szCs w:val="24"/>
          <w:lang w:val="fr-FR"/>
        </w:rPr>
      </w:pPr>
    </w:p>
    <w:p w14:paraId="3C54883F" w14:textId="77777777" w:rsidR="0096512D" w:rsidRDefault="4FAE5CFA" w:rsidP="00CD00B3">
      <w:pPr>
        <w:pStyle w:val="Cobra-Normal"/>
        <w:spacing w:after="0"/>
        <w:ind w:firstLine="708"/>
        <w:rPr>
          <w:color w:val="000000" w:themeColor="text1"/>
          <w:lang w:val="fr-FR"/>
        </w:rPr>
      </w:pPr>
      <w:r w:rsidRPr="1C22839B">
        <w:rPr>
          <w:color w:val="000000" w:themeColor="text1"/>
          <w:lang w:val="fr-FR"/>
        </w:rPr>
        <w:t>U</w:t>
      </w:r>
      <w:r w:rsidR="24268B0A" w:rsidRPr="1C22839B">
        <w:rPr>
          <w:color w:val="000000" w:themeColor="text1"/>
          <w:lang w:val="fr-FR"/>
        </w:rPr>
        <w:t>n</w:t>
      </w:r>
      <w:r w:rsidR="048DD0B9" w:rsidRPr="1C22839B">
        <w:rPr>
          <w:color w:val="000000" w:themeColor="text1"/>
          <w:lang w:val="fr-FR"/>
        </w:rPr>
        <w:t xml:space="preserve"> des hackers a cassé les numéros affichés </w:t>
      </w:r>
      <w:r w:rsidR="00492F0D">
        <w:rPr>
          <w:color w:val="000000" w:themeColor="text1"/>
          <w:lang w:val="fr-FR"/>
        </w:rPr>
        <w:t>dans</w:t>
      </w:r>
      <w:r w:rsidR="048DD0B9" w:rsidRPr="1C22839B">
        <w:rPr>
          <w:color w:val="000000" w:themeColor="text1"/>
          <w:lang w:val="fr-FR"/>
        </w:rPr>
        <w:t xml:space="preserve"> les cases ! Les valeurs </w:t>
      </w:r>
      <w:r w:rsidR="00492F0D">
        <w:rPr>
          <w:color w:val="000000" w:themeColor="text1"/>
          <w:lang w:val="fr-FR"/>
        </w:rPr>
        <w:t>de celles-ci</w:t>
      </w:r>
      <w:r w:rsidR="048DD0B9" w:rsidRPr="1C22839B">
        <w:rPr>
          <w:color w:val="000000" w:themeColor="text1"/>
          <w:lang w:val="fr-FR"/>
        </w:rPr>
        <w:t xml:space="preserve"> sont toutes 0 au lieu de 2 ou 4</w:t>
      </w:r>
      <w:r w:rsidR="0096512D">
        <w:rPr>
          <w:color w:val="000000" w:themeColor="text1"/>
          <w:lang w:val="fr-FR"/>
        </w:rPr>
        <w:t xml:space="preserve"> quand on lance le jeu</w:t>
      </w:r>
      <w:r w:rsidR="048DD0B9" w:rsidRPr="1C22839B">
        <w:rPr>
          <w:color w:val="000000" w:themeColor="text1"/>
          <w:lang w:val="fr-FR"/>
        </w:rPr>
        <w:t>.</w:t>
      </w:r>
      <w:r w:rsidR="000B77AB" w:rsidRPr="1C22839B">
        <w:rPr>
          <w:color w:val="000000" w:themeColor="text1"/>
          <w:lang w:val="fr-FR"/>
        </w:rPr>
        <w:t xml:space="preserve"> </w:t>
      </w:r>
      <w:r w:rsidR="048DD0B9" w:rsidRPr="1C22839B">
        <w:rPr>
          <w:color w:val="000000" w:themeColor="text1"/>
          <w:lang w:val="fr-FR"/>
        </w:rPr>
        <w:t>Le fichier "</w:t>
      </w:r>
      <w:proofErr w:type="spellStart"/>
      <w:r w:rsidR="048DD0B9" w:rsidRPr="1C22839B">
        <w:rPr>
          <w:color w:val="000000" w:themeColor="text1"/>
          <w:lang w:val="fr-FR"/>
        </w:rPr>
        <w:t>Tile</w:t>
      </w:r>
      <w:proofErr w:type="spellEnd"/>
      <w:r w:rsidR="048DD0B9" w:rsidRPr="1C22839B">
        <w:rPr>
          <w:color w:val="000000" w:themeColor="text1"/>
          <w:lang w:val="fr-FR"/>
        </w:rPr>
        <w:t>" doit avoir un problème</w:t>
      </w:r>
      <w:r w:rsidR="0096512D">
        <w:rPr>
          <w:color w:val="000000" w:themeColor="text1"/>
          <w:lang w:val="fr-FR"/>
        </w:rPr>
        <w:t>…</w:t>
      </w:r>
      <w:r w:rsidR="048DD0B9" w:rsidRPr="1C22839B">
        <w:rPr>
          <w:color w:val="000000" w:themeColor="text1"/>
          <w:lang w:val="fr-FR"/>
        </w:rPr>
        <w:t xml:space="preserve"> </w:t>
      </w:r>
    </w:p>
    <w:p w14:paraId="7C5E2545" w14:textId="77777777" w:rsidR="0096512D" w:rsidRDefault="0096512D" w:rsidP="00CD00B3">
      <w:pPr>
        <w:pStyle w:val="Cobra-Normal"/>
        <w:spacing w:after="0"/>
        <w:ind w:firstLine="708"/>
        <w:rPr>
          <w:color w:val="000000" w:themeColor="text1"/>
          <w:lang w:val="fr-FR"/>
        </w:rPr>
      </w:pPr>
    </w:p>
    <w:p w14:paraId="7BBCFB38" w14:textId="27557D88" w:rsidR="00CD00B3" w:rsidRDefault="20984E9A" w:rsidP="00EB6664">
      <w:pPr>
        <w:pStyle w:val="Cobra-Normal"/>
        <w:spacing w:after="0"/>
        <w:ind w:firstLine="708"/>
        <w:rPr>
          <w:color w:val="000000" w:themeColor="text1"/>
          <w:lang w:val="fr-FR"/>
        </w:rPr>
      </w:pPr>
      <w:proofErr w:type="spellStart"/>
      <w:r w:rsidRPr="1C22839B">
        <w:rPr>
          <w:color w:val="000000" w:themeColor="text1"/>
          <w:lang w:val="fr-FR"/>
        </w:rPr>
        <w:t>Cerisia</w:t>
      </w:r>
      <w:proofErr w:type="spellEnd"/>
      <w:r w:rsidRPr="1C22839B">
        <w:rPr>
          <w:color w:val="000000" w:themeColor="text1"/>
          <w:lang w:val="fr-FR"/>
        </w:rPr>
        <w:t xml:space="preserve"> décide d’aller</w:t>
      </w:r>
      <w:r w:rsidR="00BD3A33">
        <w:rPr>
          <w:color w:val="000000" w:themeColor="text1"/>
          <w:lang w:val="fr-FR"/>
        </w:rPr>
        <w:t xml:space="preserve"> y</w:t>
      </w:r>
      <w:r w:rsidRPr="1C22839B">
        <w:rPr>
          <w:color w:val="000000" w:themeColor="text1"/>
          <w:lang w:val="fr-FR"/>
        </w:rPr>
        <w:t xml:space="preserve"> faire</w:t>
      </w:r>
      <w:r w:rsidR="048DD0B9" w:rsidRPr="1C22839B">
        <w:rPr>
          <w:color w:val="000000" w:themeColor="text1"/>
          <w:lang w:val="fr-FR"/>
        </w:rPr>
        <w:t xml:space="preserve"> un tour </w:t>
      </w:r>
      <w:r w:rsidR="5739CB6C" w:rsidRPr="1C22839B">
        <w:rPr>
          <w:color w:val="000000" w:themeColor="text1"/>
          <w:lang w:val="fr-FR"/>
        </w:rPr>
        <w:t xml:space="preserve">pour essayer de </w:t>
      </w:r>
      <w:r w:rsidR="048DD0B9" w:rsidRPr="1C22839B">
        <w:rPr>
          <w:color w:val="000000" w:themeColor="text1"/>
          <w:lang w:val="fr-FR"/>
        </w:rPr>
        <w:t>régle</w:t>
      </w:r>
      <w:r w:rsidR="0E3B5BB9" w:rsidRPr="1C22839B">
        <w:rPr>
          <w:color w:val="000000" w:themeColor="text1"/>
          <w:lang w:val="fr-FR"/>
        </w:rPr>
        <w:t>r</w:t>
      </w:r>
      <w:r w:rsidR="048DD0B9" w:rsidRPr="1C22839B">
        <w:rPr>
          <w:color w:val="000000" w:themeColor="text1"/>
          <w:lang w:val="fr-FR"/>
        </w:rPr>
        <w:t xml:space="preserve"> ce problème !</w:t>
      </w:r>
      <w:r w:rsidR="7237E728" w:rsidRPr="1C22839B">
        <w:rPr>
          <w:color w:val="000000" w:themeColor="text1"/>
          <w:lang w:val="fr-FR"/>
        </w:rPr>
        <w:t xml:space="preserve"> </w:t>
      </w:r>
      <w:r w:rsidR="3E89E282" w:rsidRPr="1C22839B">
        <w:rPr>
          <w:color w:val="000000" w:themeColor="text1"/>
          <w:lang w:val="fr-FR"/>
        </w:rPr>
        <w:t>Elle se renseigne</w:t>
      </w:r>
      <w:r w:rsidR="24268B0A" w:rsidRPr="1C22839B">
        <w:rPr>
          <w:color w:val="000000" w:themeColor="text1"/>
          <w:lang w:val="fr-FR"/>
        </w:rPr>
        <w:t xml:space="preserve"> sur le fonctionnement des </w:t>
      </w:r>
      <w:hyperlink r:id="rId19">
        <w:r w:rsidR="24268B0A" w:rsidRPr="1C22839B">
          <w:rPr>
            <w:rStyle w:val="Lienhypertexte"/>
            <w:lang w:val="fr-FR"/>
          </w:rPr>
          <w:t>variables</w:t>
        </w:r>
      </w:hyperlink>
      <w:r w:rsidR="24268B0A" w:rsidRPr="1C22839B">
        <w:rPr>
          <w:color w:val="000000" w:themeColor="text1"/>
          <w:lang w:val="fr-FR"/>
        </w:rPr>
        <w:t>.</w:t>
      </w:r>
      <w:r w:rsidR="005E3B35" w:rsidRPr="1C22839B">
        <w:rPr>
          <w:color w:val="000000" w:themeColor="text1"/>
          <w:lang w:val="fr-FR"/>
        </w:rPr>
        <w:t xml:space="preserve"> Monsieur </w:t>
      </w:r>
      <w:proofErr w:type="spellStart"/>
      <w:r w:rsidR="005E3B35" w:rsidRPr="1C22839B">
        <w:rPr>
          <w:color w:val="000000" w:themeColor="text1"/>
          <w:lang w:val="fr-FR"/>
        </w:rPr>
        <w:t>Sugarberg</w:t>
      </w:r>
      <w:proofErr w:type="spellEnd"/>
      <w:r w:rsidR="005E3B35" w:rsidRPr="1C22839B">
        <w:rPr>
          <w:color w:val="000000" w:themeColor="text1"/>
          <w:lang w:val="fr-FR"/>
        </w:rPr>
        <w:t xml:space="preserve"> lui donne un petit indice : “La réponse se retrouve dans les zéros”.</w:t>
      </w:r>
      <w:r w:rsidR="00BD3A33">
        <w:rPr>
          <w:color w:val="000000" w:themeColor="text1"/>
          <w:lang w:val="fr-FR"/>
        </w:rPr>
        <w:t xml:space="preserve"> </w:t>
      </w:r>
      <w:r w:rsidR="00EB6664">
        <w:rPr>
          <w:color w:val="000000" w:themeColor="text1"/>
          <w:lang w:val="fr-FR"/>
        </w:rPr>
        <w:t>Un peu dubitative, la développeuse décide tout de même d’écouter son conseil.</w:t>
      </w:r>
    </w:p>
    <w:p w14:paraId="1BA3A72D" w14:textId="77777777" w:rsidR="00EB6664" w:rsidRDefault="00EB6664" w:rsidP="00EB6664">
      <w:pPr>
        <w:pStyle w:val="Cobra-Normal"/>
        <w:spacing w:after="0"/>
        <w:ind w:firstLine="708"/>
        <w:rPr>
          <w:color w:val="000000" w:themeColor="text1"/>
          <w:lang w:val="fr-FR"/>
        </w:rPr>
      </w:pPr>
    </w:p>
    <w:p w14:paraId="70BC0EDB" w14:textId="77777777" w:rsidR="00EB6664" w:rsidRPr="00EB6664" w:rsidRDefault="00EB6664" w:rsidP="00EB6664">
      <w:pPr>
        <w:pStyle w:val="Cobra-Normal"/>
        <w:spacing w:after="0"/>
        <w:ind w:firstLine="708"/>
        <w:rPr>
          <w:color w:val="000000" w:themeColor="text1"/>
          <w:lang w:val="fr-FR"/>
        </w:rPr>
      </w:pPr>
    </w:p>
    <w:p w14:paraId="41A7C781" w14:textId="2089EDAF" w:rsidR="048DD0B9" w:rsidRDefault="048DD0B9" w:rsidP="00390A45">
      <w:pPr>
        <w:pStyle w:val="Cobra-Titre2"/>
        <w:spacing w:after="0"/>
        <w:rPr>
          <w:u w:val="single"/>
          <w:lang w:val="fr-FR"/>
        </w:rPr>
      </w:pPr>
      <w:r w:rsidRPr="7FCE16A4">
        <w:rPr>
          <w:lang w:val="fr-FR"/>
        </w:rPr>
        <w:t>Les cases ont perdu leur couleur !</w:t>
      </w:r>
    </w:p>
    <w:p w14:paraId="2890B045" w14:textId="65658EED" w:rsidR="3C527B90" w:rsidRDefault="3C527B90" w:rsidP="00390A45">
      <w:pPr>
        <w:spacing w:after="0" w:line="240" w:lineRule="auto"/>
        <w:ind w:left="360" w:hanging="720"/>
        <w:rPr>
          <w:color w:val="000000" w:themeColor="text1"/>
          <w:sz w:val="24"/>
          <w:szCs w:val="24"/>
          <w:lang w:val="fr-FR"/>
        </w:rPr>
      </w:pPr>
    </w:p>
    <w:p w14:paraId="0FF6790B" w14:textId="77777777" w:rsidR="00CD00B3" w:rsidRDefault="00CD00B3" w:rsidP="00390A45">
      <w:pPr>
        <w:spacing w:after="0" w:line="240" w:lineRule="auto"/>
        <w:ind w:left="360" w:hanging="720"/>
        <w:rPr>
          <w:color w:val="000000" w:themeColor="text1"/>
          <w:sz w:val="24"/>
          <w:szCs w:val="24"/>
          <w:lang w:val="fr-FR"/>
        </w:rPr>
      </w:pPr>
    </w:p>
    <w:p w14:paraId="6D8C7B4A" w14:textId="07AA4FDA" w:rsidR="048DD0B9" w:rsidRDefault="048DD0B9" w:rsidP="00390A45">
      <w:pPr>
        <w:pStyle w:val="Cobra-Normal"/>
        <w:spacing w:after="0"/>
        <w:ind w:firstLine="360"/>
        <w:rPr>
          <w:color w:val="000000" w:themeColor="text1"/>
          <w:lang w:val="fr-FR"/>
        </w:rPr>
      </w:pPr>
      <w:r w:rsidRPr="1C22839B">
        <w:rPr>
          <w:color w:val="000000" w:themeColor="text1"/>
          <w:lang w:val="fr-FR"/>
        </w:rPr>
        <w:t>Les hackers ont supprimé toute une partie du fichier "</w:t>
      </w:r>
      <w:proofErr w:type="spellStart"/>
      <w:r w:rsidRPr="1C22839B">
        <w:rPr>
          <w:color w:val="000000" w:themeColor="text1"/>
          <w:lang w:val="fr-FR"/>
        </w:rPr>
        <w:t>Tile</w:t>
      </w:r>
      <w:proofErr w:type="spellEnd"/>
      <w:r w:rsidR="00213294">
        <w:rPr>
          <w:color w:val="000000" w:themeColor="text1"/>
          <w:lang w:val="fr-FR"/>
        </w:rPr>
        <w:t>", l</w:t>
      </w:r>
      <w:r w:rsidRPr="1C22839B">
        <w:rPr>
          <w:color w:val="000000" w:themeColor="text1"/>
          <w:lang w:val="fr-FR"/>
        </w:rPr>
        <w:t xml:space="preserve">a fonction </w:t>
      </w:r>
      <w:proofErr w:type="spellStart"/>
      <w:proofErr w:type="gramStart"/>
      <w:r w:rsidRPr="00213294">
        <w:rPr>
          <w:b/>
          <w:bCs/>
          <w:color w:val="000000" w:themeColor="text1"/>
          <w:lang w:val="fr-FR"/>
        </w:rPr>
        <w:t>setColour</w:t>
      </w:r>
      <w:proofErr w:type="spellEnd"/>
      <w:r w:rsidR="00213294" w:rsidRPr="00213294">
        <w:rPr>
          <w:b/>
          <w:bCs/>
          <w:color w:val="000000" w:themeColor="text1"/>
          <w:lang w:val="fr-FR"/>
        </w:rPr>
        <w:t>(</w:t>
      </w:r>
      <w:proofErr w:type="gramEnd"/>
      <w:r w:rsidR="00213294" w:rsidRPr="00213294">
        <w:rPr>
          <w:b/>
          <w:bCs/>
          <w:color w:val="000000" w:themeColor="text1"/>
          <w:lang w:val="fr-FR"/>
        </w:rPr>
        <w:t>)</w:t>
      </w:r>
      <w:r w:rsidRPr="1C22839B">
        <w:rPr>
          <w:color w:val="000000" w:themeColor="text1"/>
          <w:lang w:val="fr-FR"/>
        </w:rPr>
        <w:t xml:space="preserve"> est </w:t>
      </w:r>
      <w:r w:rsidR="00213294">
        <w:rPr>
          <w:color w:val="000000" w:themeColor="text1"/>
          <w:lang w:val="fr-FR"/>
        </w:rPr>
        <w:t xml:space="preserve">maintenant </w:t>
      </w:r>
      <w:r w:rsidRPr="1C22839B">
        <w:rPr>
          <w:color w:val="000000" w:themeColor="text1"/>
          <w:lang w:val="fr-FR"/>
        </w:rPr>
        <w:t>vide</w:t>
      </w:r>
      <w:r w:rsidR="2A205EE7" w:rsidRPr="1C22839B">
        <w:rPr>
          <w:color w:val="000000" w:themeColor="text1"/>
          <w:lang w:val="fr-FR"/>
        </w:rPr>
        <w:t xml:space="preserve">. </w:t>
      </w:r>
      <w:r w:rsidR="66053034" w:rsidRPr="1C22839B">
        <w:rPr>
          <w:color w:val="000000" w:themeColor="text1"/>
          <w:lang w:val="fr-FR"/>
        </w:rPr>
        <w:t xml:space="preserve">La </w:t>
      </w:r>
      <w:r w:rsidR="1D4E83DA" w:rsidRPr="1C22839B">
        <w:rPr>
          <w:color w:val="000000" w:themeColor="text1"/>
          <w:lang w:val="fr-FR"/>
        </w:rPr>
        <w:t>fonction</w:t>
      </w:r>
      <w:r w:rsidR="18D46BA6" w:rsidRPr="1C22839B">
        <w:rPr>
          <w:color w:val="000000" w:themeColor="text1"/>
          <w:lang w:val="fr-FR"/>
        </w:rPr>
        <w:t xml:space="preserve"> dans </w:t>
      </w:r>
      <w:r w:rsidR="6C0C395A" w:rsidRPr="1C22839B">
        <w:rPr>
          <w:color w:val="000000" w:themeColor="text1"/>
          <w:lang w:val="fr-FR"/>
        </w:rPr>
        <w:t>ce</w:t>
      </w:r>
      <w:r w:rsidR="18D46BA6" w:rsidRPr="1C22839B">
        <w:rPr>
          <w:color w:val="000000" w:themeColor="text1"/>
          <w:lang w:val="fr-FR"/>
        </w:rPr>
        <w:t xml:space="preserve"> fichier et faites en sorte que la variable </w:t>
      </w:r>
      <w:hyperlink r:id="rId20">
        <w:proofErr w:type="spellStart"/>
        <w:r w:rsidR="1D4E83DA" w:rsidRPr="1C22839B">
          <w:rPr>
            <w:rStyle w:val="Lienhypertexte"/>
            <w:lang w:val="fr-FR"/>
          </w:rPr>
          <w:t>color</w:t>
        </w:r>
        <w:proofErr w:type="spellEnd"/>
      </w:hyperlink>
      <w:r w:rsidR="18D46BA6" w:rsidRPr="1C22839B">
        <w:rPr>
          <w:color w:val="000000" w:themeColor="text1"/>
          <w:lang w:val="fr-FR"/>
        </w:rPr>
        <w:t xml:space="preserve"> représente une couleur différente selon sa </w:t>
      </w:r>
      <w:hyperlink r:id="rId21">
        <w:r w:rsidR="18D46BA6" w:rsidRPr="1C22839B">
          <w:rPr>
            <w:rStyle w:val="Lienhypertexte"/>
            <w:lang w:val="fr-FR"/>
          </w:rPr>
          <w:t>valeur</w:t>
        </w:r>
      </w:hyperlink>
      <w:r w:rsidR="18D46BA6" w:rsidRPr="1C22839B">
        <w:rPr>
          <w:color w:val="000000" w:themeColor="text1"/>
          <w:lang w:val="fr-FR"/>
        </w:rPr>
        <w:t>.</w:t>
      </w:r>
      <w:r w:rsidR="532551E4" w:rsidRPr="1C22839B">
        <w:rPr>
          <w:color w:val="000000" w:themeColor="text1"/>
          <w:lang w:val="fr-FR"/>
        </w:rPr>
        <w:t xml:space="preserve"> </w:t>
      </w:r>
      <w:r w:rsidR="7E05B023" w:rsidRPr="1C22839B">
        <w:rPr>
          <w:color w:val="000000" w:themeColor="text1"/>
          <w:lang w:val="fr-FR"/>
        </w:rPr>
        <w:t>Il faut ajouter les couleurs typiques du jeu</w:t>
      </w:r>
      <w:r w:rsidR="00213294">
        <w:rPr>
          <w:color w:val="000000" w:themeColor="text1"/>
          <w:lang w:val="fr-FR"/>
        </w:rPr>
        <w:t>,</w:t>
      </w:r>
      <w:r w:rsidR="7E05B023" w:rsidRPr="1C22839B">
        <w:rPr>
          <w:color w:val="000000" w:themeColor="text1"/>
          <w:lang w:val="fr-FR"/>
        </w:rPr>
        <w:t xml:space="preserve"> c’est-à-dire le jaune, l’orange et le marron.</w:t>
      </w:r>
    </w:p>
    <w:p w14:paraId="3AC6C3C3" w14:textId="77777777" w:rsidR="00CD00B3" w:rsidRDefault="00CD00B3" w:rsidP="00390A45">
      <w:pPr>
        <w:pStyle w:val="Cobra-Normal"/>
        <w:spacing w:after="0"/>
        <w:ind w:firstLine="360"/>
        <w:rPr>
          <w:color w:val="000000" w:themeColor="text1"/>
          <w:lang w:val="fr-FR"/>
        </w:rPr>
      </w:pPr>
    </w:p>
    <w:p w14:paraId="40B04FF1" w14:textId="45C82FB2" w:rsidR="00213294" w:rsidRPr="00213294" w:rsidRDefault="18D46BA6" w:rsidP="00213294">
      <w:pPr>
        <w:pStyle w:val="Cobra-Normal"/>
        <w:spacing w:after="0"/>
        <w:ind w:firstLine="360"/>
        <w:rPr>
          <w:color w:val="000000" w:themeColor="text1"/>
          <w:lang w:val="fr-FR"/>
        </w:rPr>
      </w:pPr>
      <w:r w:rsidRPr="4629BD91">
        <w:rPr>
          <w:color w:val="000000" w:themeColor="text1"/>
          <w:lang w:val="fr-FR"/>
        </w:rPr>
        <w:t>Pour cette étape, il y a plusieurs manières de réussir l'exercice</w:t>
      </w:r>
      <w:r w:rsidR="00213294">
        <w:rPr>
          <w:color w:val="000000" w:themeColor="text1"/>
          <w:lang w:val="fr-FR"/>
        </w:rPr>
        <w:t>. L</w:t>
      </w:r>
      <w:r w:rsidR="5E707824" w:rsidRPr="4629BD91">
        <w:rPr>
          <w:color w:val="000000" w:themeColor="text1"/>
          <w:lang w:val="fr-FR"/>
        </w:rPr>
        <w:t xml:space="preserve">a jeune femme </w:t>
      </w:r>
      <w:proofErr w:type="gramStart"/>
      <w:r w:rsidR="5E707824" w:rsidRPr="4629BD91">
        <w:rPr>
          <w:color w:val="000000" w:themeColor="text1"/>
          <w:lang w:val="fr-FR"/>
        </w:rPr>
        <w:t>fait</w:t>
      </w:r>
      <w:proofErr w:type="gramEnd"/>
      <w:r w:rsidR="5E707824" w:rsidRPr="4629BD91">
        <w:rPr>
          <w:color w:val="000000" w:themeColor="text1"/>
          <w:lang w:val="fr-FR"/>
        </w:rPr>
        <w:t xml:space="preserve"> </w:t>
      </w:r>
      <w:r w:rsidR="00213294">
        <w:rPr>
          <w:color w:val="000000" w:themeColor="text1"/>
          <w:lang w:val="fr-FR"/>
        </w:rPr>
        <w:t>donc d</w:t>
      </w:r>
      <w:r w:rsidR="5E707824" w:rsidRPr="4629BD91">
        <w:rPr>
          <w:color w:val="000000" w:themeColor="text1"/>
          <w:lang w:val="fr-FR"/>
        </w:rPr>
        <w:t>es recherches pour trouver la solution</w:t>
      </w:r>
      <w:r w:rsidR="00213294">
        <w:rPr>
          <w:color w:val="000000" w:themeColor="text1"/>
          <w:lang w:val="fr-FR"/>
        </w:rPr>
        <w:t xml:space="preserve"> qui lui paraît la plus intéressante</w:t>
      </w:r>
      <w:r w:rsidRPr="4629BD91">
        <w:rPr>
          <w:color w:val="000000" w:themeColor="text1"/>
          <w:lang w:val="fr-FR"/>
        </w:rPr>
        <w:t>.</w:t>
      </w:r>
    </w:p>
    <w:p w14:paraId="7ACA0C58" w14:textId="77777777" w:rsidR="00213294" w:rsidRDefault="00213294">
      <w:pPr>
        <w:rPr>
          <w:rFonts w:ascii="Bitter" w:hAnsi="Bitter" w:cs="Clear Sans Light"/>
          <w:lang w:val="fr-FR"/>
        </w:rPr>
      </w:pPr>
      <w:r>
        <w:rPr>
          <w:lang w:val="fr-FR"/>
        </w:rPr>
        <w:br w:type="page"/>
      </w:r>
    </w:p>
    <w:p w14:paraId="502168C4" w14:textId="2BDA8FC4" w:rsidR="048DD0B9" w:rsidRDefault="048DD0B9" w:rsidP="00390A45">
      <w:pPr>
        <w:pStyle w:val="Cobra-Titre2"/>
        <w:spacing w:after="0"/>
        <w:rPr>
          <w:u w:val="single"/>
          <w:lang w:val="fr-FR"/>
        </w:rPr>
      </w:pPr>
      <w:r w:rsidRPr="7FCE16A4">
        <w:rPr>
          <w:lang w:val="fr-FR"/>
        </w:rPr>
        <w:lastRenderedPageBreak/>
        <w:t>Les cases ne bougent plus !</w:t>
      </w:r>
    </w:p>
    <w:p w14:paraId="3A689B5B" w14:textId="77777777" w:rsidR="00213294" w:rsidRDefault="00213294" w:rsidP="00213294">
      <w:pPr>
        <w:pStyle w:val="Cobra-Normal"/>
        <w:spacing w:after="0"/>
        <w:rPr>
          <w:color w:val="000000" w:themeColor="text1"/>
          <w:lang w:val="fr-FR"/>
        </w:rPr>
      </w:pPr>
    </w:p>
    <w:p w14:paraId="1AC1CB05" w14:textId="77777777" w:rsidR="00213294" w:rsidRDefault="00213294" w:rsidP="00213294">
      <w:pPr>
        <w:pStyle w:val="Cobra-Normal"/>
        <w:spacing w:after="0"/>
        <w:rPr>
          <w:color w:val="000000" w:themeColor="text1"/>
          <w:lang w:val="fr-FR"/>
        </w:rPr>
      </w:pPr>
    </w:p>
    <w:p w14:paraId="0DC83E3D" w14:textId="1E250436" w:rsidR="048DD0B9" w:rsidRDefault="22991545" w:rsidP="00213294">
      <w:pPr>
        <w:pStyle w:val="Cobra-Normal"/>
        <w:spacing w:after="0"/>
        <w:ind w:firstLine="708"/>
        <w:rPr>
          <w:color w:val="000000" w:themeColor="text1"/>
          <w:lang w:val="fr-FR"/>
        </w:rPr>
      </w:pPr>
      <w:r w:rsidRPr="4629BD91">
        <w:rPr>
          <w:color w:val="000000" w:themeColor="text1"/>
          <w:lang w:val="fr-FR"/>
        </w:rPr>
        <w:t xml:space="preserve">Maintenant que le </w:t>
      </w:r>
      <w:r w:rsidR="18D46BA6" w:rsidRPr="4629BD91">
        <w:rPr>
          <w:color w:val="000000" w:themeColor="text1"/>
          <w:lang w:val="fr-FR"/>
        </w:rPr>
        <w:t>plateau de je</w:t>
      </w:r>
      <w:r w:rsidR="58A8E4F5" w:rsidRPr="4629BD91">
        <w:rPr>
          <w:color w:val="000000" w:themeColor="text1"/>
          <w:lang w:val="fr-FR"/>
        </w:rPr>
        <w:t xml:space="preserve">u </w:t>
      </w:r>
      <w:r w:rsidR="18D46BA6" w:rsidRPr="4629BD91">
        <w:rPr>
          <w:color w:val="000000" w:themeColor="text1"/>
          <w:lang w:val="fr-FR"/>
        </w:rPr>
        <w:t>ressemble au résultat attendu</w:t>
      </w:r>
      <w:r w:rsidR="00213294">
        <w:rPr>
          <w:color w:val="000000" w:themeColor="text1"/>
          <w:lang w:val="fr-FR"/>
        </w:rPr>
        <w:t>, il</w:t>
      </w:r>
      <w:r w:rsidR="18D46BA6" w:rsidRPr="4629BD91">
        <w:rPr>
          <w:color w:val="000000" w:themeColor="text1"/>
          <w:lang w:val="fr-FR"/>
        </w:rPr>
        <w:t xml:space="preserve"> faut </w:t>
      </w:r>
      <w:r w:rsidR="00163E27">
        <w:rPr>
          <w:color w:val="000000" w:themeColor="text1"/>
          <w:lang w:val="fr-FR"/>
        </w:rPr>
        <w:t>à</w:t>
      </w:r>
      <w:r w:rsidR="49C80A23" w:rsidRPr="4629BD91">
        <w:rPr>
          <w:color w:val="000000" w:themeColor="text1"/>
          <w:lang w:val="fr-FR"/>
        </w:rPr>
        <w:t xml:space="preserve"> présen</w:t>
      </w:r>
      <w:r w:rsidR="00163E27">
        <w:rPr>
          <w:color w:val="000000" w:themeColor="text1"/>
          <w:lang w:val="fr-FR"/>
        </w:rPr>
        <w:t>t</w:t>
      </w:r>
      <w:r w:rsidR="49C80A23" w:rsidRPr="4629BD91">
        <w:rPr>
          <w:color w:val="000000" w:themeColor="text1"/>
          <w:lang w:val="fr-FR"/>
        </w:rPr>
        <w:t xml:space="preserve"> </w:t>
      </w:r>
      <w:r w:rsidR="18D46BA6" w:rsidRPr="4629BD91">
        <w:rPr>
          <w:color w:val="000000" w:themeColor="text1"/>
          <w:lang w:val="fr-FR"/>
        </w:rPr>
        <w:t>réparer le mouvement des cases. Pour l'instant, le joueur ne peut même plus les faire bouger</w:t>
      </w:r>
      <w:r w:rsidR="00213294">
        <w:rPr>
          <w:color w:val="000000" w:themeColor="text1"/>
          <w:lang w:val="fr-FR"/>
        </w:rPr>
        <w:t xml:space="preserve">. </w:t>
      </w:r>
      <w:r w:rsidR="18D46BA6" w:rsidRPr="4629BD91">
        <w:rPr>
          <w:color w:val="000000" w:themeColor="text1"/>
          <w:lang w:val="fr-FR"/>
        </w:rPr>
        <w:t xml:space="preserve">Pour ça, </w:t>
      </w:r>
      <w:r w:rsidR="7971436F" w:rsidRPr="4629BD91">
        <w:rPr>
          <w:color w:val="000000" w:themeColor="text1"/>
          <w:lang w:val="fr-FR"/>
        </w:rPr>
        <w:t xml:space="preserve">il faut </w:t>
      </w:r>
      <w:r w:rsidR="00CD00B3">
        <w:rPr>
          <w:color w:val="000000" w:themeColor="text1"/>
          <w:lang w:val="fr-FR"/>
        </w:rPr>
        <w:t>s</w:t>
      </w:r>
      <w:r w:rsidR="7971436F" w:rsidRPr="4629BD91">
        <w:rPr>
          <w:color w:val="000000" w:themeColor="text1"/>
          <w:lang w:val="fr-FR"/>
        </w:rPr>
        <w:t xml:space="preserve">e </w:t>
      </w:r>
      <w:r w:rsidR="18D46BA6" w:rsidRPr="4629BD91">
        <w:rPr>
          <w:color w:val="000000" w:themeColor="text1"/>
          <w:lang w:val="fr-FR"/>
        </w:rPr>
        <w:t xml:space="preserve">servir de la fonction par défaut de </w:t>
      </w:r>
      <w:proofErr w:type="spellStart"/>
      <w:r w:rsidR="18D46BA6" w:rsidRPr="4629BD91">
        <w:rPr>
          <w:color w:val="000000" w:themeColor="text1"/>
          <w:lang w:val="fr-FR"/>
        </w:rPr>
        <w:t>Processing</w:t>
      </w:r>
      <w:proofErr w:type="spellEnd"/>
      <w:r w:rsidR="18D46BA6" w:rsidRPr="4629BD91">
        <w:rPr>
          <w:color w:val="000000" w:themeColor="text1"/>
          <w:lang w:val="fr-FR"/>
        </w:rPr>
        <w:t xml:space="preserve"> : </w:t>
      </w:r>
      <w:proofErr w:type="spellStart"/>
      <w:proofErr w:type="gramStart"/>
      <w:r w:rsidR="18D46BA6" w:rsidRPr="00213294">
        <w:rPr>
          <w:b/>
          <w:bCs/>
          <w:color w:val="000000" w:themeColor="text1"/>
          <w:lang w:val="fr-FR"/>
        </w:rPr>
        <w:t>keyPresse</w:t>
      </w:r>
      <w:r w:rsidR="00213294" w:rsidRPr="00213294">
        <w:rPr>
          <w:b/>
          <w:bCs/>
          <w:color w:val="000000" w:themeColor="text1"/>
          <w:lang w:val="fr-FR"/>
        </w:rPr>
        <w:t>d</w:t>
      </w:r>
      <w:proofErr w:type="spellEnd"/>
      <w:r w:rsidR="00213294" w:rsidRPr="00213294">
        <w:rPr>
          <w:b/>
          <w:bCs/>
          <w:color w:val="000000" w:themeColor="text1"/>
          <w:lang w:val="fr-FR"/>
        </w:rPr>
        <w:t>(</w:t>
      </w:r>
      <w:proofErr w:type="gramEnd"/>
      <w:r w:rsidR="00213294" w:rsidRPr="00213294">
        <w:rPr>
          <w:b/>
          <w:bCs/>
          <w:color w:val="000000" w:themeColor="text1"/>
          <w:lang w:val="fr-FR"/>
        </w:rPr>
        <w:t>)</w:t>
      </w:r>
      <w:r w:rsidR="18D46BA6" w:rsidRPr="4629BD91">
        <w:rPr>
          <w:color w:val="000000" w:themeColor="text1"/>
          <w:lang w:val="fr-FR"/>
        </w:rPr>
        <w:t>. Rendez-vous dans le fichier "Search2048" et repérez</w:t>
      </w:r>
      <w:r w:rsidR="00213294">
        <w:rPr>
          <w:color w:val="000000" w:themeColor="text1"/>
          <w:lang w:val="fr-FR"/>
        </w:rPr>
        <w:t>-la pour la corriger</w:t>
      </w:r>
      <w:r w:rsidR="18D46BA6" w:rsidRPr="4629BD91">
        <w:rPr>
          <w:color w:val="000000" w:themeColor="text1"/>
          <w:lang w:val="fr-FR"/>
        </w:rPr>
        <w:t>.</w:t>
      </w:r>
    </w:p>
    <w:p w14:paraId="509E0136" w14:textId="77777777" w:rsidR="00213294" w:rsidRDefault="00213294" w:rsidP="00213294">
      <w:pPr>
        <w:pStyle w:val="Cobra-Normal"/>
        <w:spacing w:after="0"/>
        <w:ind w:firstLine="708"/>
        <w:rPr>
          <w:color w:val="000000" w:themeColor="text1"/>
          <w:lang w:val="fr-FR"/>
        </w:rPr>
      </w:pPr>
    </w:p>
    <w:p w14:paraId="57A4E846" w14:textId="5AF4C791" w:rsidR="048DD0B9" w:rsidRDefault="048DD0B9" w:rsidP="00390A45">
      <w:pPr>
        <w:pStyle w:val="Cobra-Normal"/>
        <w:spacing w:after="0"/>
        <w:ind w:firstLine="708"/>
        <w:rPr>
          <w:color w:val="000000" w:themeColor="text1"/>
          <w:lang w:val="fr-FR"/>
        </w:rPr>
      </w:pPr>
      <w:r w:rsidRPr="75D07A31">
        <w:rPr>
          <w:color w:val="000000" w:themeColor="text1"/>
          <w:lang w:val="fr-FR"/>
        </w:rPr>
        <w:t xml:space="preserve">Vous allez aussi utiliser la variable </w:t>
      </w:r>
      <w:r w:rsidR="00213294" w:rsidRPr="4629BD91">
        <w:rPr>
          <w:color w:val="000000" w:themeColor="text1"/>
          <w:lang w:val="fr-FR"/>
        </w:rPr>
        <w:t>"</w:t>
      </w:r>
      <w:r w:rsidRPr="75D07A31">
        <w:rPr>
          <w:color w:val="000000" w:themeColor="text1"/>
          <w:lang w:val="fr-FR"/>
        </w:rPr>
        <w:t>p</w:t>
      </w:r>
      <w:r w:rsidR="00213294" w:rsidRPr="4629BD91">
        <w:rPr>
          <w:color w:val="000000" w:themeColor="text1"/>
          <w:lang w:val="fr-FR"/>
        </w:rPr>
        <w:t>"</w:t>
      </w:r>
      <w:r w:rsidR="00213294">
        <w:rPr>
          <w:color w:val="000000" w:themeColor="text1"/>
          <w:lang w:val="fr-FR"/>
        </w:rPr>
        <w:t>. Mais attention, c</w:t>
      </w:r>
      <w:r w:rsidRPr="75D07A31">
        <w:rPr>
          <w:color w:val="000000" w:themeColor="text1"/>
          <w:lang w:val="fr-FR"/>
        </w:rPr>
        <w:t>ette variable est un peu particulière car elle contient des fonctions.</w:t>
      </w:r>
      <w:r w:rsidR="241C27A9" w:rsidRPr="75D07A31">
        <w:rPr>
          <w:color w:val="000000" w:themeColor="text1"/>
          <w:lang w:val="fr-FR"/>
        </w:rPr>
        <w:t xml:space="preserve"> </w:t>
      </w:r>
      <w:r w:rsidRPr="75D07A31">
        <w:rPr>
          <w:color w:val="000000" w:themeColor="text1"/>
          <w:lang w:val="fr-FR"/>
        </w:rPr>
        <w:t>Cherchez comment vous en servir et rendez ce jeu jouable !</w:t>
      </w:r>
    </w:p>
    <w:p w14:paraId="1B06A90F" w14:textId="4D10761C" w:rsidR="3C527B90" w:rsidRDefault="3C527B90" w:rsidP="00390A45">
      <w:pPr>
        <w:spacing w:after="0" w:line="240" w:lineRule="auto"/>
        <w:rPr>
          <w:lang w:val="fr-FR"/>
        </w:rPr>
      </w:pPr>
    </w:p>
    <w:p w14:paraId="6F2550CB" w14:textId="77777777" w:rsidR="00163E27" w:rsidRPr="00AC443D" w:rsidRDefault="00163E27" w:rsidP="00390A45">
      <w:pPr>
        <w:spacing w:after="0" w:line="240" w:lineRule="auto"/>
        <w:rPr>
          <w:lang w:val="fr-FR"/>
        </w:rPr>
      </w:pPr>
    </w:p>
    <w:p w14:paraId="48C66D7B" w14:textId="2C48A78F" w:rsidR="048DD0B9" w:rsidRDefault="048DD0B9" w:rsidP="00390A45">
      <w:pPr>
        <w:pStyle w:val="Cobra-Titre2"/>
        <w:spacing w:after="0"/>
        <w:rPr>
          <w:u w:val="single"/>
          <w:lang w:val="fr-FR"/>
        </w:rPr>
      </w:pPr>
      <w:r w:rsidRPr="7FCE16A4">
        <w:rPr>
          <w:lang w:val="fr-FR"/>
        </w:rPr>
        <w:t xml:space="preserve">Des bugs ? Mais </w:t>
      </w:r>
      <w:r w:rsidR="0051405C" w:rsidRPr="7FCE16A4">
        <w:rPr>
          <w:lang w:val="fr-FR"/>
        </w:rPr>
        <w:t>où</w:t>
      </w:r>
      <w:r w:rsidRPr="7FCE16A4">
        <w:rPr>
          <w:lang w:val="fr-FR"/>
        </w:rPr>
        <w:t xml:space="preserve"> ?</w:t>
      </w:r>
    </w:p>
    <w:p w14:paraId="5C6E17D3" w14:textId="48992891" w:rsidR="3C527B90" w:rsidRDefault="3C527B90" w:rsidP="00390A45">
      <w:pPr>
        <w:spacing w:after="0" w:line="240" w:lineRule="auto"/>
        <w:ind w:left="360" w:hanging="720"/>
        <w:rPr>
          <w:color w:val="000000" w:themeColor="text1"/>
          <w:sz w:val="24"/>
          <w:szCs w:val="24"/>
          <w:lang w:val="fr-FR"/>
        </w:rPr>
      </w:pPr>
    </w:p>
    <w:p w14:paraId="6CBC0505" w14:textId="77777777" w:rsidR="00163E27" w:rsidRDefault="00163E27" w:rsidP="00390A45">
      <w:pPr>
        <w:spacing w:after="0" w:line="240" w:lineRule="auto"/>
        <w:ind w:left="360" w:hanging="720"/>
        <w:rPr>
          <w:color w:val="000000" w:themeColor="text1"/>
          <w:sz w:val="24"/>
          <w:szCs w:val="24"/>
          <w:lang w:val="fr-FR"/>
        </w:rPr>
      </w:pPr>
    </w:p>
    <w:p w14:paraId="21129FD7" w14:textId="33913E3F" w:rsidR="048DD0B9" w:rsidRDefault="00796CFB" w:rsidP="00213294">
      <w:pPr>
        <w:pStyle w:val="Cobra-Normal"/>
        <w:spacing w:after="0"/>
        <w:ind w:firstLine="708"/>
        <w:rPr>
          <w:color w:val="000000" w:themeColor="text1"/>
          <w:lang w:val="fr-FR"/>
        </w:rPr>
      </w:pPr>
      <w:r>
        <w:rPr>
          <w:color w:val="000000" w:themeColor="text1"/>
          <w:lang w:val="fr-FR"/>
        </w:rPr>
        <w:t xml:space="preserve">Les deux heures sont bientôt écoulées. </w:t>
      </w:r>
      <w:proofErr w:type="spellStart"/>
      <w:r w:rsidR="73842A71" w:rsidRPr="4629BD91">
        <w:rPr>
          <w:color w:val="000000" w:themeColor="text1"/>
          <w:lang w:val="fr-FR"/>
        </w:rPr>
        <w:t>Cerisia</w:t>
      </w:r>
      <w:proofErr w:type="spellEnd"/>
      <w:r w:rsidR="73842A71" w:rsidRPr="4629BD91">
        <w:rPr>
          <w:color w:val="000000" w:themeColor="text1"/>
          <w:lang w:val="fr-FR"/>
        </w:rPr>
        <w:t xml:space="preserve"> teste son</w:t>
      </w:r>
      <w:r w:rsidR="18D46BA6" w:rsidRPr="4629BD91">
        <w:rPr>
          <w:color w:val="000000" w:themeColor="text1"/>
          <w:lang w:val="fr-FR"/>
        </w:rPr>
        <w:t xml:space="preserve"> programme dans le doute</w:t>
      </w:r>
      <w:r>
        <w:rPr>
          <w:color w:val="000000" w:themeColor="text1"/>
          <w:lang w:val="fr-FR"/>
        </w:rPr>
        <w:t>. Après tout</w:t>
      </w:r>
      <w:r w:rsidR="18D46BA6" w:rsidRPr="4629BD91">
        <w:rPr>
          <w:color w:val="000000" w:themeColor="text1"/>
          <w:lang w:val="fr-FR"/>
        </w:rPr>
        <w:t>, un bug est si vite arrivé</w:t>
      </w:r>
      <w:r>
        <w:rPr>
          <w:color w:val="000000" w:themeColor="text1"/>
          <w:lang w:val="fr-FR"/>
        </w:rPr>
        <w:t>..</w:t>
      </w:r>
      <w:r w:rsidR="18D46BA6" w:rsidRPr="4629BD91">
        <w:rPr>
          <w:color w:val="000000" w:themeColor="text1"/>
          <w:lang w:val="fr-FR"/>
        </w:rPr>
        <w:t xml:space="preserve">. </w:t>
      </w:r>
      <w:r w:rsidR="00213294">
        <w:rPr>
          <w:color w:val="000000" w:themeColor="text1"/>
          <w:lang w:val="fr-FR"/>
        </w:rPr>
        <w:t>C’est le moment de mettre à profit le temps que vous avez investi pour comprendre le code au début</w:t>
      </w:r>
      <w:r>
        <w:rPr>
          <w:color w:val="000000" w:themeColor="text1"/>
          <w:lang w:val="fr-FR"/>
        </w:rPr>
        <w:t xml:space="preserve"> et vérifier que tout fonctionne correctement</w:t>
      </w:r>
      <w:r w:rsidR="00213294">
        <w:rPr>
          <w:color w:val="000000" w:themeColor="text1"/>
          <w:lang w:val="fr-FR"/>
        </w:rPr>
        <w:t>.</w:t>
      </w:r>
    </w:p>
    <w:p w14:paraId="5FDB0CCE" w14:textId="77777777" w:rsidR="00163E27" w:rsidRDefault="00163E27" w:rsidP="00390A45">
      <w:pPr>
        <w:pStyle w:val="Cobra-Normal"/>
        <w:spacing w:after="0"/>
        <w:ind w:firstLine="360"/>
        <w:rPr>
          <w:color w:val="000000" w:themeColor="text1"/>
          <w:lang w:val="fr-FR"/>
        </w:rPr>
      </w:pPr>
    </w:p>
    <w:p w14:paraId="6A38F417" w14:textId="77777777" w:rsidR="00163E27" w:rsidRDefault="00163E27" w:rsidP="00390A45">
      <w:pPr>
        <w:pStyle w:val="Cobra-Normal"/>
        <w:spacing w:after="0"/>
        <w:ind w:firstLine="360"/>
        <w:rPr>
          <w:color w:val="000000" w:themeColor="text1"/>
          <w:lang w:val="fr-FR"/>
        </w:rPr>
      </w:pPr>
    </w:p>
    <w:p w14:paraId="4AC6EC92" w14:textId="10D655D9" w:rsidR="2457D96F" w:rsidRDefault="2457D96F" w:rsidP="00390A45">
      <w:pPr>
        <w:pStyle w:val="Cobra-Title1"/>
        <w:rPr>
          <w:rFonts w:asciiTheme="minorHAnsi" w:eastAsiaTheme="minorEastAsia" w:hAnsiTheme="minorHAnsi" w:cstheme="minorBidi"/>
          <w:color w:val="000000" w:themeColor="text1"/>
          <w:u w:val="single"/>
          <w:lang w:val="fr-FR"/>
        </w:rPr>
      </w:pPr>
      <w:r w:rsidRPr="7FCE16A4">
        <w:rPr>
          <w:color w:val="000000" w:themeColor="text1"/>
          <w:u w:val="single"/>
          <w:lang w:val="fr-FR"/>
        </w:rPr>
        <w:t>Conclusion</w:t>
      </w:r>
    </w:p>
    <w:p w14:paraId="18A57571" w14:textId="61451BC7" w:rsidR="3C527B90" w:rsidRDefault="3C527B90" w:rsidP="00390A45">
      <w:pPr>
        <w:spacing w:after="0" w:line="240" w:lineRule="auto"/>
        <w:ind w:left="360" w:hanging="720"/>
        <w:rPr>
          <w:color w:val="000000" w:themeColor="text1"/>
          <w:sz w:val="24"/>
          <w:szCs w:val="24"/>
          <w:lang w:val="fr-FR"/>
        </w:rPr>
      </w:pPr>
    </w:p>
    <w:p w14:paraId="5C9623A4" w14:textId="77777777" w:rsidR="00163E27" w:rsidRDefault="00163E27" w:rsidP="00390A45">
      <w:pPr>
        <w:spacing w:after="0" w:line="240" w:lineRule="auto"/>
        <w:ind w:left="360" w:hanging="720"/>
        <w:rPr>
          <w:color w:val="000000" w:themeColor="text1"/>
          <w:sz w:val="24"/>
          <w:szCs w:val="24"/>
          <w:lang w:val="fr-FR"/>
        </w:rPr>
      </w:pPr>
    </w:p>
    <w:p w14:paraId="180C6ECC" w14:textId="5FF2FC6C" w:rsidR="048DD0B9" w:rsidRDefault="2FE1A2B0" w:rsidP="00227945">
      <w:pPr>
        <w:pStyle w:val="Cobra-Normal"/>
        <w:spacing w:after="0"/>
        <w:ind w:firstLine="708"/>
        <w:rPr>
          <w:color w:val="000000" w:themeColor="text1"/>
          <w:lang w:val="fr-FR"/>
        </w:rPr>
      </w:pPr>
      <w:proofErr w:type="spellStart"/>
      <w:r w:rsidRPr="4629BD91">
        <w:rPr>
          <w:color w:val="000000" w:themeColor="text1"/>
          <w:lang w:val="fr-FR"/>
        </w:rPr>
        <w:t>Cerisia</w:t>
      </w:r>
      <w:proofErr w:type="spellEnd"/>
      <w:r w:rsidRPr="4629BD91">
        <w:rPr>
          <w:color w:val="000000" w:themeColor="text1"/>
          <w:lang w:val="fr-FR"/>
        </w:rPr>
        <w:t xml:space="preserve"> a réussi sa mission</w:t>
      </w:r>
      <w:r w:rsidR="18D46BA6" w:rsidRPr="4629BD91">
        <w:rPr>
          <w:color w:val="000000" w:themeColor="text1"/>
          <w:lang w:val="fr-FR"/>
        </w:rPr>
        <w:t xml:space="preserve"> ! </w:t>
      </w:r>
      <w:r w:rsidR="781CD148" w:rsidRPr="4629BD91">
        <w:rPr>
          <w:color w:val="000000" w:themeColor="text1"/>
          <w:lang w:val="fr-FR"/>
        </w:rPr>
        <w:t xml:space="preserve">Monsieur </w:t>
      </w:r>
      <w:proofErr w:type="spellStart"/>
      <w:r w:rsidR="781CD148" w:rsidRPr="4629BD91">
        <w:rPr>
          <w:color w:val="000000" w:themeColor="text1"/>
          <w:lang w:val="fr-FR"/>
        </w:rPr>
        <w:t>Sugarberg</w:t>
      </w:r>
      <w:proofErr w:type="spellEnd"/>
      <w:r w:rsidR="781CD148" w:rsidRPr="4629BD91">
        <w:rPr>
          <w:color w:val="000000" w:themeColor="text1"/>
          <w:lang w:val="fr-FR"/>
        </w:rPr>
        <w:t xml:space="preserve"> est extrêmement content et f</w:t>
      </w:r>
      <w:r w:rsidR="00213294">
        <w:rPr>
          <w:color w:val="000000" w:themeColor="text1"/>
          <w:lang w:val="fr-FR"/>
        </w:rPr>
        <w:t>ier de s’être fier à la bonne personne</w:t>
      </w:r>
      <w:r w:rsidR="781CD148" w:rsidRPr="4629BD91">
        <w:rPr>
          <w:color w:val="000000" w:themeColor="text1"/>
          <w:lang w:val="fr-FR"/>
        </w:rPr>
        <w:t xml:space="preserve">. Sa start-up est de nouveau sur la route vers le succès avec son fameux jeu. </w:t>
      </w:r>
    </w:p>
    <w:p w14:paraId="2C77F238" w14:textId="56FEBC57" w:rsidR="048DD0B9" w:rsidRDefault="781CD148" w:rsidP="00390A45">
      <w:pPr>
        <w:pStyle w:val="Cobra-Normal"/>
        <w:spacing w:after="0"/>
        <w:rPr>
          <w:color w:val="000000" w:themeColor="text1"/>
          <w:lang w:val="fr-FR"/>
        </w:rPr>
      </w:pPr>
      <w:r w:rsidRPr="4629BD91">
        <w:rPr>
          <w:color w:val="000000" w:themeColor="text1"/>
          <w:lang w:val="fr-FR"/>
        </w:rPr>
        <w:t xml:space="preserve"> </w:t>
      </w:r>
    </w:p>
    <w:p w14:paraId="7EC02553" w14:textId="171526CE" w:rsidR="048DD0B9" w:rsidRDefault="003A7A41" w:rsidP="00227945">
      <w:pPr>
        <w:pStyle w:val="Cobra-Normal"/>
        <w:spacing w:after="0"/>
        <w:ind w:firstLine="708"/>
        <w:rPr>
          <w:color w:val="000000" w:themeColor="text1"/>
          <w:lang w:val="fr-FR"/>
        </w:rPr>
      </w:pPr>
      <w:r>
        <w:rPr>
          <w:color w:val="000000" w:themeColor="text1"/>
          <w:lang w:val="fr-FR"/>
        </w:rPr>
        <w:t xml:space="preserve">Cependant, pourquoi s’arrêter en si bon chemin alors qu’il y a tant à faire ? </w:t>
      </w:r>
      <w:r w:rsidR="001F6F2A">
        <w:rPr>
          <w:color w:val="000000" w:themeColor="text1"/>
          <w:lang w:val="fr-FR"/>
        </w:rPr>
        <w:t>Voici quelques idées de b</w:t>
      </w:r>
      <w:r w:rsidR="4DE33137" w:rsidRPr="1219D2EE">
        <w:rPr>
          <w:color w:val="000000" w:themeColor="text1"/>
          <w:lang w:val="fr-FR"/>
        </w:rPr>
        <w:t>onus</w:t>
      </w:r>
      <w:r w:rsidR="048DD0B9" w:rsidRPr="1219D2EE">
        <w:rPr>
          <w:color w:val="000000" w:themeColor="text1"/>
          <w:lang w:val="fr-FR"/>
        </w:rPr>
        <w:t xml:space="preserve"> </w:t>
      </w:r>
      <w:r>
        <w:rPr>
          <w:color w:val="000000" w:themeColor="text1"/>
          <w:lang w:val="fr-FR"/>
        </w:rPr>
        <w:t xml:space="preserve">pour </w:t>
      </w:r>
      <w:r w:rsidR="00A53599">
        <w:rPr>
          <w:color w:val="000000" w:themeColor="text1"/>
          <w:lang w:val="fr-FR"/>
        </w:rPr>
        <w:t xml:space="preserve">améliorer le 2048 </w:t>
      </w:r>
      <w:r w:rsidR="048DD0B9" w:rsidRPr="1219D2EE">
        <w:rPr>
          <w:color w:val="000000" w:themeColor="text1"/>
          <w:lang w:val="fr-FR"/>
        </w:rPr>
        <w:t>:</w:t>
      </w:r>
    </w:p>
    <w:p w14:paraId="4106697D" w14:textId="5241AE36" w:rsidR="00227945" w:rsidRDefault="00227945" w:rsidP="00227945">
      <w:pPr>
        <w:pStyle w:val="Cobra-NormalTick"/>
        <w:spacing w:before="240" w:after="0"/>
        <w:rPr>
          <w:lang w:val="fr-FR"/>
        </w:rPr>
      </w:pPr>
      <w:r w:rsidRPr="3C527B90">
        <w:rPr>
          <w:lang w:val="fr-FR"/>
        </w:rPr>
        <w:t xml:space="preserve">A la fin de chaque partie, le jeu se relance directement et les joueurs ne savent pas si c'est un bug ou si le jeu est fini. Ajoutez un écran avec un message pour </w:t>
      </w:r>
      <w:r>
        <w:rPr>
          <w:lang w:val="fr-FR"/>
        </w:rPr>
        <w:t>indiquer si le joueur a gagné ou perdu.</w:t>
      </w:r>
    </w:p>
    <w:p w14:paraId="5DCF5F52" w14:textId="42744B89" w:rsidR="048DD0B9" w:rsidRDefault="048DD0B9" w:rsidP="00163E27">
      <w:pPr>
        <w:pStyle w:val="Cobra-NormalTick"/>
        <w:spacing w:before="240" w:after="0"/>
        <w:rPr>
          <w:lang w:val="fr-FR"/>
        </w:rPr>
      </w:pPr>
      <w:r w:rsidRPr="3C527B90">
        <w:rPr>
          <w:lang w:val="fr-FR"/>
        </w:rPr>
        <w:t xml:space="preserve">Les joueurs ont commencé à s'ennuyer à force de devoir recommencer autour des 2048 points. </w:t>
      </w:r>
      <w:r w:rsidR="00A53599">
        <w:rPr>
          <w:lang w:val="fr-FR"/>
        </w:rPr>
        <w:t>D</w:t>
      </w:r>
      <w:r w:rsidRPr="3C527B90">
        <w:rPr>
          <w:lang w:val="fr-FR"/>
        </w:rPr>
        <w:t xml:space="preserve">onnez-leur </w:t>
      </w:r>
      <w:r w:rsidR="00A53599">
        <w:rPr>
          <w:lang w:val="fr-FR"/>
        </w:rPr>
        <w:t xml:space="preserve">donc du fil à retordre avec </w:t>
      </w:r>
      <w:r w:rsidRPr="3C527B90">
        <w:rPr>
          <w:lang w:val="fr-FR"/>
        </w:rPr>
        <w:t>des parties plus longues en augmentant le nombre de cases dans l'écran de jeu !</w:t>
      </w:r>
    </w:p>
    <w:p w14:paraId="4E32C047" w14:textId="2819A50F" w:rsidR="048DD0B9" w:rsidRDefault="048DD0B9" w:rsidP="00163E27">
      <w:pPr>
        <w:pStyle w:val="Cobra-NormalTick"/>
        <w:spacing w:before="240" w:after="0"/>
        <w:rPr>
          <w:lang w:val="fr-FR"/>
        </w:rPr>
      </w:pPr>
      <w:r w:rsidRPr="3C527B90">
        <w:rPr>
          <w:lang w:val="fr-FR"/>
        </w:rPr>
        <w:t>Les joueurs ne connaissent pas leur score et veulent savoir jusqu'où ils peuvent arriver. Affichez le score du joueur après chaque fusion de nombre.</w:t>
      </w:r>
    </w:p>
    <w:sectPr w:rsidR="048DD0B9" w:rsidSect="007B3BD9">
      <w:footerReference w:type="default" r:id="rId22"/>
      <w:type w:val="continuous"/>
      <w:pgSz w:w="11906" w:h="16838"/>
      <w:pgMar w:top="1417" w:right="1417" w:bottom="1417" w:left="1417"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7C2C3" w14:textId="77777777" w:rsidR="00D84E0E" w:rsidRDefault="00D84E0E" w:rsidP="00353C27">
      <w:pPr>
        <w:spacing w:after="0" w:line="240" w:lineRule="auto"/>
      </w:pPr>
      <w:r>
        <w:separator/>
      </w:r>
    </w:p>
  </w:endnote>
  <w:endnote w:type="continuationSeparator" w:id="0">
    <w:p w14:paraId="3C89AB1A" w14:textId="77777777" w:rsidR="00D84E0E" w:rsidRDefault="00D84E0E" w:rsidP="00353C27">
      <w:pPr>
        <w:spacing w:after="0" w:line="240" w:lineRule="auto"/>
      </w:pPr>
      <w:r>
        <w:continuationSeparator/>
      </w:r>
    </w:p>
  </w:endnote>
  <w:endnote w:type="continuationNotice" w:id="1">
    <w:p w14:paraId="29DB0ADA" w14:textId="77777777" w:rsidR="00D84E0E" w:rsidRDefault="00D84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lear Sans">
    <w:altName w:val="Calibri"/>
    <w:panose1 w:val="020B0503030202020304"/>
    <w:charset w:val="00"/>
    <w:family w:val="swiss"/>
    <w:pitch w:val="variable"/>
    <w:sig w:usb0="A00002EF" w:usb1="500078FB" w:usb2="00000008" w:usb3="00000000" w:csb0="0000019F" w:csb1="00000000"/>
  </w:font>
  <w:font w:name="Bitter">
    <w:altName w:val="Calibri"/>
    <w:panose1 w:val="000005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Light">
    <w:altName w:val="Calibri"/>
    <w:panose1 w:val="020B0303030202020304"/>
    <w:charset w:val="00"/>
    <w:family w:val="swiss"/>
    <w:pitch w:val="variable"/>
    <w:sig w:usb0="A00002EF" w:usb1="500078FB" w:usb2="00000008" w:usb3="00000000" w:csb0="000001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281902"/>
      <w:docPartObj>
        <w:docPartGallery w:val="Page Numbers (Bottom of Page)"/>
        <w:docPartUnique/>
      </w:docPartObj>
    </w:sdtPr>
    <w:sdtEndPr/>
    <w:sdtContent>
      <w:p w14:paraId="02E49B27" w14:textId="7EFD75D5" w:rsidR="0069363D" w:rsidRDefault="0069363D">
        <w:pPr>
          <w:pStyle w:val="Pieddepage"/>
          <w:jc w:val="right"/>
        </w:pPr>
        <w:r>
          <w:fldChar w:fldCharType="begin"/>
        </w:r>
        <w:r>
          <w:instrText>PAGE   \* MERGEFORMAT</w:instrText>
        </w:r>
        <w:r>
          <w:fldChar w:fldCharType="separate"/>
        </w:r>
        <w:r>
          <w:rPr>
            <w:lang w:val="fr-FR"/>
          </w:rPr>
          <w:t>2</w:t>
        </w:r>
        <w:r>
          <w:fldChar w:fldCharType="end"/>
        </w:r>
      </w:p>
    </w:sdtContent>
  </w:sdt>
  <w:p w14:paraId="1720E5BC" w14:textId="77777777" w:rsidR="00F129A3" w:rsidRPr="00F129A3" w:rsidRDefault="00F129A3" w:rsidP="006F7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7CF3" w14:textId="77777777" w:rsidR="00D84E0E" w:rsidRDefault="00D84E0E" w:rsidP="00353C27">
      <w:pPr>
        <w:spacing w:after="0" w:line="240" w:lineRule="auto"/>
      </w:pPr>
      <w:r>
        <w:separator/>
      </w:r>
    </w:p>
  </w:footnote>
  <w:footnote w:type="continuationSeparator" w:id="0">
    <w:p w14:paraId="1177F6E0" w14:textId="77777777" w:rsidR="00D84E0E" w:rsidRDefault="00D84E0E" w:rsidP="00353C27">
      <w:pPr>
        <w:spacing w:after="0" w:line="240" w:lineRule="auto"/>
      </w:pPr>
      <w:r>
        <w:continuationSeparator/>
      </w:r>
    </w:p>
  </w:footnote>
  <w:footnote w:type="continuationNotice" w:id="1">
    <w:p w14:paraId="2A7DBB65" w14:textId="77777777" w:rsidR="00D84E0E" w:rsidRDefault="00D84E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511"/>
    <w:multiLevelType w:val="hybridMultilevel"/>
    <w:tmpl w:val="FFFFFFFF"/>
    <w:lvl w:ilvl="0" w:tplc="3788A892">
      <w:start w:val="1"/>
      <w:numFmt w:val="bullet"/>
      <w:lvlText w:val=""/>
      <w:lvlJc w:val="left"/>
      <w:pPr>
        <w:ind w:left="720" w:hanging="360"/>
      </w:pPr>
      <w:rPr>
        <w:rFonts w:ascii="Wingdings 2" w:hAnsi="Wingdings 2" w:hint="default"/>
      </w:rPr>
    </w:lvl>
    <w:lvl w:ilvl="1" w:tplc="5900D122">
      <w:start w:val="1"/>
      <w:numFmt w:val="bullet"/>
      <w:lvlText w:val="o"/>
      <w:lvlJc w:val="left"/>
      <w:pPr>
        <w:ind w:left="1440" w:hanging="360"/>
      </w:pPr>
      <w:rPr>
        <w:rFonts w:ascii="Courier New" w:hAnsi="Courier New" w:hint="default"/>
      </w:rPr>
    </w:lvl>
    <w:lvl w:ilvl="2" w:tplc="AECAF07C">
      <w:start w:val="1"/>
      <w:numFmt w:val="bullet"/>
      <w:lvlText w:val=""/>
      <w:lvlJc w:val="left"/>
      <w:pPr>
        <w:ind w:left="2160" w:hanging="360"/>
      </w:pPr>
      <w:rPr>
        <w:rFonts w:ascii="Wingdings" w:hAnsi="Wingdings" w:hint="default"/>
      </w:rPr>
    </w:lvl>
    <w:lvl w:ilvl="3" w:tplc="4DC02AD0">
      <w:start w:val="1"/>
      <w:numFmt w:val="bullet"/>
      <w:lvlText w:val=""/>
      <w:lvlJc w:val="left"/>
      <w:pPr>
        <w:ind w:left="2880" w:hanging="360"/>
      </w:pPr>
      <w:rPr>
        <w:rFonts w:ascii="Symbol" w:hAnsi="Symbol" w:hint="default"/>
      </w:rPr>
    </w:lvl>
    <w:lvl w:ilvl="4" w:tplc="EC982E20">
      <w:start w:val="1"/>
      <w:numFmt w:val="bullet"/>
      <w:lvlText w:val="o"/>
      <w:lvlJc w:val="left"/>
      <w:pPr>
        <w:ind w:left="3600" w:hanging="360"/>
      </w:pPr>
      <w:rPr>
        <w:rFonts w:ascii="Courier New" w:hAnsi="Courier New" w:hint="default"/>
      </w:rPr>
    </w:lvl>
    <w:lvl w:ilvl="5" w:tplc="D9C862F6">
      <w:start w:val="1"/>
      <w:numFmt w:val="bullet"/>
      <w:lvlText w:val=""/>
      <w:lvlJc w:val="left"/>
      <w:pPr>
        <w:ind w:left="4320" w:hanging="360"/>
      </w:pPr>
      <w:rPr>
        <w:rFonts w:ascii="Wingdings" w:hAnsi="Wingdings" w:hint="default"/>
      </w:rPr>
    </w:lvl>
    <w:lvl w:ilvl="6" w:tplc="0270E69E">
      <w:start w:val="1"/>
      <w:numFmt w:val="bullet"/>
      <w:lvlText w:val=""/>
      <w:lvlJc w:val="left"/>
      <w:pPr>
        <w:ind w:left="5040" w:hanging="360"/>
      </w:pPr>
      <w:rPr>
        <w:rFonts w:ascii="Symbol" w:hAnsi="Symbol" w:hint="default"/>
      </w:rPr>
    </w:lvl>
    <w:lvl w:ilvl="7" w:tplc="F098AEFC">
      <w:start w:val="1"/>
      <w:numFmt w:val="bullet"/>
      <w:lvlText w:val="o"/>
      <w:lvlJc w:val="left"/>
      <w:pPr>
        <w:ind w:left="5760" w:hanging="360"/>
      </w:pPr>
      <w:rPr>
        <w:rFonts w:ascii="Courier New" w:hAnsi="Courier New" w:hint="default"/>
      </w:rPr>
    </w:lvl>
    <w:lvl w:ilvl="8" w:tplc="7C540258">
      <w:start w:val="1"/>
      <w:numFmt w:val="bullet"/>
      <w:lvlText w:val=""/>
      <w:lvlJc w:val="left"/>
      <w:pPr>
        <w:ind w:left="6480" w:hanging="360"/>
      </w:pPr>
      <w:rPr>
        <w:rFonts w:ascii="Wingdings" w:hAnsi="Wingdings" w:hint="default"/>
      </w:rPr>
    </w:lvl>
  </w:abstractNum>
  <w:abstractNum w:abstractNumId="1" w15:restartNumberingAfterBreak="0">
    <w:nsid w:val="02F17CB6"/>
    <w:multiLevelType w:val="hybridMultilevel"/>
    <w:tmpl w:val="35B4CB22"/>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C1752"/>
    <w:multiLevelType w:val="hybridMultilevel"/>
    <w:tmpl w:val="E3B2CB7E"/>
    <w:lvl w:ilvl="0" w:tplc="588C4FE6">
      <w:start w:val="1"/>
      <w:numFmt w:val="bullet"/>
      <w:pStyle w:val="Cobra-NormalTick"/>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0271EA"/>
    <w:multiLevelType w:val="hybridMultilevel"/>
    <w:tmpl w:val="CBB8CB00"/>
    <w:lvl w:ilvl="0" w:tplc="D7244066">
      <w:start w:val="1"/>
      <w:numFmt w:val="bullet"/>
      <w:lvlText w:val=""/>
      <w:lvlJc w:val="left"/>
      <w:pPr>
        <w:ind w:left="1428" w:hanging="360"/>
      </w:pPr>
      <w:rPr>
        <w:rFonts w:ascii="Wingdings 2" w:hAnsi="Wingdings 2"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0A9948C5"/>
    <w:multiLevelType w:val="hybridMultilevel"/>
    <w:tmpl w:val="FFFFFFFF"/>
    <w:lvl w:ilvl="0" w:tplc="E490F946">
      <w:start w:val="1"/>
      <w:numFmt w:val="bullet"/>
      <w:lvlText w:val=""/>
      <w:lvlJc w:val="left"/>
      <w:pPr>
        <w:ind w:left="720" w:hanging="360"/>
      </w:pPr>
      <w:rPr>
        <w:rFonts w:ascii="Wingdings 2" w:hAnsi="Wingdings 2" w:hint="default"/>
      </w:rPr>
    </w:lvl>
    <w:lvl w:ilvl="1" w:tplc="86B8E3C8">
      <w:start w:val="1"/>
      <w:numFmt w:val="bullet"/>
      <w:lvlText w:val="o"/>
      <w:lvlJc w:val="left"/>
      <w:pPr>
        <w:ind w:left="1440" w:hanging="360"/>
      </w:pPr>
      <w:rPr>
        <w:rFonts w:ascii="Courier New" w:hAnsi="Courier New" w:hint="default"/>
      </w:rPr>
    </w:lvl>
    <w:lvl w:ilvl="2" w:tplc="0AA83ED8">
      <w:start w:val="1"/>
      <w:numFmt w:val="bullet"/>
      <w:lvlText w:val=""/>
      <w:lvlJc w:val="left"/>
      <w:pPr>
        <w:ind w:left="2160" w:hanging="360"/>
      </w:pPr>
      <w:rPr>
        <w:rFonts w:ascii="Wingdings" w:hAnsi="Wingdings" w:hint="default"/>
      </w:rPr>
    </w:lvl>
    <w:lvl w:ilvl="3" w:tplc="64383D5C">
      <w:start w:val="1"/>
      <w:numFmt w:val="bullet"/>
      <w:lvlText w:val=""/>
      <w:lvlJc w:val="left"/>
      <w:pPr>
        <w:ind w:left="2880" w:hanging="360"/>
      </w:pPr>
      <w:rPr>
        <w:rFonts w:ascii="Symbol" w:hAnsi="Symbol" w:hint="default"/>
      </w:rPr>
    </w:lvl>
    <w:lvl w:ilvl="4" w:tplc="4F3E90B0">
      <w:start w:val="1"/>
      <w:numFmt w:val="bullet"/>
      <w:lvlText w:val="o"/>
      <w:lvlJc w:val="left"/>
      <w:pPr>
        <w:ind w:left="3600" w:hanging="360"/>
      </w:pPr>
      <w:rPr>
        <w:rFonts w:ascii="Courier New" w:hAnsi="Courier New" w:hint="default"/>
      </w:rPr>
    </w:lvl>
    <w:lvl w:ilvl="5" w:tplc="2822022A">
      <w:start w:val="1"/>
      <w:numFmt w:val="bullet"/>
      <w:lvlText w:val=""/>
      <w:lvlJc w:val="left"/>
      <w:pPr>
        <w:ind w:left="4320" w:hanging="360"/>
      </w:pPr>
      <w:rPr>
        <w:rFonts w:ascii="Wingdings" w:hAnsi="Wingdings" w:hint="default"/>
      </w:rPr>
    </w:lvl>
    <w:lvl w:ilvl="6" w:tplc="7B588694">
      <w:start w:val="1"/>
      <w:numFmt w:val="bullet"/>
      <w:lvlText w:val=""/>
      <w:lvlJc w:val="left"/>
      <w:pPr>
        <w:ind w:left="5040" w:hanging="360"/>
      </w:pPr>
      <w:rPr>
        <w:rFonts w:ascii="Symbol" w:hAnsi="Symbol" w:hint="default"/>
      </w:rPr>
    </w:lvl>
    <w:lvl w:ilvl="7" w:tplc="6118500C">
      <w:start w:val="1"/>
      <w:numFmt w:val="bullet"/>
      <w:lvlText w:val="o"/>
      <w:lvlJc w:val="left"/>
      <w:pPr>
        <w:ind w:left="5760" w:hanging="360"/>
      </w:pPr>
      <w:rPr>
        <w:rFonts w:ascii="Courier New" w:hAnsi="Courier New" w:hint="default"/>
      </w:rPr>
    </w:lvl>
    <w:lvl w:ilvl="8" w:tplc="73146B64">
      <w:start w:val="1"/>
      <w:numFmt w:val="bullet"/>
      <w:lvlText w:val=""/>
      <w:lvlJc w:val="left"/>
      <w:pPr>
        <w:ind w:left="6480" w:hanging="360"/>
      </w:pPr>
      <w:rPr>
        <w:rFonts w:ascii="Wingdings" w:hAnsi="Wingdings" w:hint="default"/>
      </w:rPr>
    </w:lvl>
  </w:abstractNum>
  <w:abstractNum w:abstractNumId="5" w15:restartNumberingAfterBreak="0">
    <w:nsid w:val="0AB2066C"/>
    <w:multiLevelType w:val="hybridMultilevel"/>
    <w:tmpl w:val="DF8A2BB4"/>
    <w:lvl w:ilvl="0" w:tplc="023633F6">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94490B"/>
    <w:multiLevelType w:val="hybridMultilevel"/>
    <w:tmpl w:val="FFFFFFFF"/>
    <w:lvl w:ilvl="0" w:tplc="F4FAE098">
      <w:start w:val="1"/>
      <w:numFmt w:val="bullet"/>
      <w:lvlText w:val=""/>
      <w:lvlJc w:val="left"/>
      <w:pPr>
        <w:ind w:left="720" w:hanging="360"/>
      </w:pPr>
      <w:rPr>
        <w:rFonts w:ascii="Wingdings 2" w:hAnsi="Wingdings 2" w:hint="default"/>
      </w:rPr>
    </w:lvl>
    <w:lvl w:ilvl="1" w:tplc="AB78A156">
      <w:start w:val="1"/>
      <w:numFmt w:val="bullet"/>
      <w:lvlText w:val="o"/>
      <w:lvlJc w:val="left"/>
      <w:pPr>
        <w:ind w:left="1440" w:hanging="360"/>
      </w:pPr>
      <w:rPr>
        <w:rFonts w:ascii="Courier New" w:hAnsi="Courier New" w:hint="default"/>
      </w:rPr>
    </w:lvl>
    <w:lvl w:ilvl="2" w:tplc="031E011C">
      <w:start w:val="1"/>
      <w:numFmt w:val="bullet"/>
      <w:lvlText w:val=""/>
      <w:lvlJc w:val="left"/>
      <w:pPr>
        <w:ind w:left="2160" w:hanging="360"/>
      </w:pPr>
      <w:rPr>
        <w:rFonts w:ascii="Wingdings" w:hAnsi="Wingdings" w:hint="default"/>
      </w:rPr>
    </w:lvl>
    <w:lvl w:ilvl="3" w:tplc="D93C96A2">
      <w:start w:val="1"/>
      <w:numFmt w:val="bullet"/>
      <w:lvlText w:val=""/>
      <w:lvlJc w:val="left"/>
      <w:pPr>
        <w:ind w:left="2880" w:hanging="360"/>
      </w:pPr>
      <w:rPr>
        <w:rFonts w:ascii="Symbol" w:hAnsi="Symbol" w:hint="default"/>
      </w:rPr>
    </w:lvl>
    <w:lvl w:ilvl="4" w:tplc="5532BF58">
      <w:start w:val="1"/>
      <w:numFmt w:val="bullet"/>
      <w:lvlText w:val="o"/>
      <w:lvlJc w:val="left"/>
      <w:pPr>
        <w:ind w:left="3600" w:hanging="360"/>
      </w:pPr>
      <w:rPr>
        <w:rFonts w:ascii="Courier New" w:hAnsi="Courier New" w:hint="default"/>
      </w:rPr>
    </w:lvl>
    <w:lvl w:ilvl="5" w:tplc="11845CB6">
      <w:start w:val="1"/>
      <w:numFmt w:val="bullet"/>
      <w:lvlText w:val=""/>
      <w:lvlJc w:val="left"/>
      <w:pPr>
        <w:ind w:left="4320" w:hanging="360"/>
      </w:pPr>
      <w:rPr>
        <w:rFonts w:ascii="Wingdings" w:hAnsi="Wingdings" w:hint="default"/>
      </w:rPr>
    </w:lvl>
    <w:lvl w:ilvl="6" w:tplc="4F1C4166">
      <w:start w:val="1"/>
      <w:numFmt w:val="bullet"/>
      <w:lvlText w:val=""/>
      <w:lvlJc w:val="left"/>
      <w:pPr>
        <w:ind w:left="5040" w:hanging="360"/>
      </w:pPr>
      <w:rPr>
        <w:rFonts w:ascii="Symbol" w:hAnsi="Symbol" w:hint="default"/>
      </w:rPr>
    </w:lvl>
    <w:lvl w:ilvl="7" w:tplc="7422CACA">
      <w:start w:val="1"/>
      <w:numFmt w:val="bullet"/>
      <w:lvlText w:val="o"/>
      <w:lvlJc w:val="left"/>
      <w:pPr>
        <w:ind w:left="5760" w:hanging="360"/>
      </w:pPr>
      <w:rPr>
        <w:rFonts w:ascii="Courier New" w:hAnsi="Courier New" w:hint="default"/>
      </w:rPr>
    </w:lvl>
    <w:lvl w:ilvl="8" w:tplc="5F5001FA">
      <w:start w:val="1"/>
      <w:numFmt w:val="bullet"/>
      <w:lvlText w:val=""/>
      <w:lvlJc w:val="left"/>
      <w:pPr>
        <w:ind w:left="6480" w:hanging="360"/>
      </w:pPr>
      <w:rPr>
        <w:rFonts w:ascii="Wingdings" w:hAnsi="Wingdings" w:hint="default"/>
      </w:rPr>
    </w:lvl>
  </w:abstractNum>
  <w:abstractNum w:abstractNumId="7" w15:restartNumberingAfterBreak="0">
    <w:nsid w:val="0D0B0A0F"/>
    <w:multiLevelType w:val="hybridMultilevel"/>
    <w:tmpl w:val="FFFFFFFF"/>
    <w:lvl w:ilvl="0" w:tplc="353820C0">
      <w:start w:val="1"/>
      <w:numFmt w:val="bullet"/>
      <w:lvlText w:val=""/>
      <w:lvlJc w:val="left"/>
      <w:pPr>
        <w:ind w:left="720" w:hanging="360"/>
      </w:pPr>
      <w:rPr>
        <w:rFonts w:ascii="Wingdings 2" w:hAnsi="Wingdings 2" w:hint="default"/>
      </w:rPr>
    </w:lvl>
    <w:lvl w:ilvl="1" w:tplc="ABB8441C">
      <w:start w:val="1"/>
      <w:numFmt w:val="bullet"/>
      <w:lvlText w:val="o"/>
      <w:lvlJc w:val="left"/>
      <w:pPr>
        <w:ind w:left="1440" w:hanging="360"/>
      </w:pPr>
      <w:rPr>
        <w:rFonts w:ascii="Courier New" w:hAnsi="Courier New" w:hint="default"/>
      </w:rPr>
    </w:lvl>
    <w:lvl w:ilvl="2" w:tplc="62B4ECE8">
      <w:start w:val="1"/>
      <w:numFmt w:val="bullet"/>
      <w:lvlText w:val=""/>
      <w:lvlJc w:val="left"/>
      <w:pPr>
        <w:ind w:left="2160" w:hanging="360"/>
      </w:pPr>
      <w:rPr>
        <w:rFonts w:ascii="Wingdings" w:hAnsi="Wingdings" w:hint="default"/>
      </w:rPr>
    </w:lvl>
    <w:lvl w:ilvl="3" w:tplc="309E8762">
      <w:start w:val="1"/>
      <w:numFmt w:val="bullet"/>
      <w:lvlText w:val=""/>
      <w:lvlJc w:val="left"/>
      <w:pPr>
        <w:ind w:left="2880" w:hanging="360"/>
      </w:pPr>
      <w:rPr>
        <w:rFonts w:ascii="Symbol" w:hAnsi="Symbol" w:hint="default"/>
      </w:rPr>
    </w:lvl>
    <w:lvl w:ilvl="4" w:tplc="35984FD4">
      <w:start w:val="1"/>
      <w:numFmt w:val="bullet"/>
      <w:lvlText w:val="o"/>
      <w:lvlJc w:val="left"/>
      <w:pPr>
        <w:ind w:left="3600" w:hanging="360"/>
      </w:pPr>
      <w:rPr>
        <w:rFonts w:ascii="Courier New" w:hAnsi="Courier New" w:hint="default"/>
      </w:rPr>
    </w:lvl>
    <w:lvl w:ilvl="5" w:tplc="D5CC770C">
      <w:start w:val="1"/>
      <w:numFmt w:val="bullet"/>
      <w:lvlText w:val=""/>
      <w:lvlJc w:val="left"/>
      <w:pPr>
        <w:ind w:left="4320" w:hanging="360"/>
      </w:pPr>
      <w:rPr>
        <w:rFonts w:ascii="Wingdings" w:hAnsi="Wingdings" w:hint="default"/>
      </w:rPr>
    </w:lvl>
    <w:lvl w:ilvl="6" w:tplc="A95E0534">
      <w:start w:val="1"/>
      <w:numFmt w:val="bullet"/>
      <w:lvlText w:val=""/>
      <w:lvlJc w:val="left"/>
      <w:pPr>
        <w:ind w:left="5040" w:hanging="360"/>
      </w:pPr>
      <w:rPr>
        <w:rFonts w:ascii="Symbol" w:hAnsi="Symbol" w:hint="default"/>
      </w:rPr>
    </w:lvl>
    <w:lvl w:ilvl="7" w:tplc="0D98F7A0">
      <w:start w:val="1"/>
      <w:numFmt w:val="bullet"/>
      <w:lvlText w:val="o"/>
      <w:lvlJc w:val="left"/>
      <w:pPr>
        <w:ind w:left="5760" w:hanging="360"/>
      </w:pPr>
      <w:rPr>
        <w:rFonts w:ascii="Courier New" w:hAnsi="Courier New" w:hint="default"/>
      </w:rPr>
    </w:lvl>
    <w:lvl w:ilvl="8" w:tplc="736EBF8C">
      <w:start w:val="1"/>
      <w:numFmt w:val="bullet"/>
      <w:lvlText w:val=""/>
      <w:lvlJc w:val="left"/>
      <w:pPr>
        <w:ind w:left="6480" w:hanging="360"/>
      </w:pPr>
      <w:rPr>
        <w:rFonts w:ascii="Wingdings" w:hAnsi="Wingdings" w:hint="default"/>
      </w:rPr>
    </w:lvl>
  </w:abstractNum>
  <w:abstractNum w:abstractNumId="8" w15:restartNumberingAfterBreak="0">
    <w:nsid w:val="0DCF7BCE"/>
    <w:multiLevelType w:val="hybridMultilevel"/>
    <w:tmpl w:val="1D0A4978"/>
    <w:lvl w:ilvl="0" w:tplc="0008849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0E4A68CC"/>
    <w:multiLevelType w:val="hybridMultilevel"/>
    <w:tmpl w:val="6966D0B0"/>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EDF2390"/>
    <w:multiLevelType w:val="hybridMultilevel"/>
    <w:tmpl w:val="FFFFFFFF"/>
    <w:lvl w:ilvl="0" w:tplc="00DEA352">
      <w:start w:val="1"/>
      <w:numFmt w:val="bullet"/>
      <w:lvlText w:val=""/>
      <w:lvlJc w:val="left"/>
      <w:pPr>
        <w:ind w:left="720" w:hanging="360"/>
      </w:pPr>
      <w:rPr>
        <w:rFonts w:ascii="Wingdings 2" w:hAnsi="Wingdings 2" w:hint="default"/>
      </w:rPr>
    </w:lvl>
    <w:lvl w:ilvl="1" w:tplc="06182236">
      <w:start w:val="1"/>
      <w:numFmt w:val="bullet"/>
      <w:lvlText w:val="o"/>
      <w:lvlJc w:val="left"/>
      <w:pPr>
        <w:ind w:left="1440" w:hanging="360"/>
      </w:pPr>
      <w:rPr>
        <w:rFonts w:ascii="Courier New" w:hAnsi="Courier New" w:hint="default"/>
      </w:rPr>
    </w:lvl>
    <w:lvl w:ilvl="2" w:tplc="F856A912">
      <w:start w:val="1"/>
      <w:numFmt w:val="bullet"/>
      <w:lvlText w:val=""/>
      <w:lvlJc w:val="left"/>
      <w:pPr>
        <w:ind w:left="2160" w:hanging="360"/>
      </w:pPr>
      <w:rPr>
        <w:rFonts w:ascii="Wingdings" w:hAnsi="Wingdings" w:hint="default"/>
      </w:rPr>
    </w:lvl>
    <w:lvl w:ilvl="3" w:tplc="97923130">
      <w:start w:val="1"/>
      <w:numFmt w:val="bullet"/>
      <w:lvlText w:val=""/>
      <w:lvlJc w:val="left"/>
      <w:pPr>
        <w:ind w:left="2880" w:hanging="360"/>
      </w:pPr>
      <w:rPr>
        <w:rFonts w:ascii="Symbol" w:hAnsi="Symbol" w:hint="default"/>
      </w:rPr>
    </w:lvl>
    <w:lvl w:ilvl="4" w:tplc="4F749FA4">
      <w:start w:val="1"/>
      <w:numFmt w:val="bullet"/>
      <w:lvlText w:val="o"/>
      <w:lvlJc w:val="left"/>
      <w:pPr>
        <w:ind w:left="3600" w:hanging="360"/>
      </w:pPr>
      <w:rPr>
        <w:rFonts w:ascii="Courier New" w:hAnsi="Courier New" w:hint="default"/>
      </w:rPr>
    </w:lvl>
    <w:lvl w:ilvl="5" w:tplc="BF56D62A">
      <w:start w:val="1"/>
      <w:numFmt w:val="bullet"/>
      <w:lvlText w:val=""/>
      <w:lvlJc w:val="left"/>
      <w:pPr>
        <w:ind w:left="4320" w:hanging="360"/>
      </w:pPr>
      <w:rPr>
        <w:rFonts w:ascii="Wingdings" w:hAnsi="Wingdings" w:hint="default"/>
      </w:rPr>
    </w:lvl>
    <w:lvl w:ilvl="6" w:tplc="8B32A762">
      <w:start w:val="1"/>
      <w:numFmt w:val="bullet"/>
      <w:lvlText w:val=""/>
      <w:lvlJc w:val="left"/>
      <w:pPr>
        <w:ind w:left="5040" w:hanging="360"/>
      </w:pPr>
      <w:rPr>
        <w:rFonts w:ascii="Symbol" w:hAnsi="Symbol" w:hint="default"/>
      </w:rPr>
    </w:lvl>
    <w:lvl w:ilvl="7" w:tplc="F1B40652">
      <w:start w:val="1"/>
      <w:numFmt w:val="bullet"/>
      <w:lvlText w:val="o"/>
      <w:lvlJc w:val="left"/>
      <w:pPr>
        <w:ind w:left="5760" w:hanging="360"/>
      </w:pPr>
      <w:rPr>
        <w:rFonts w:ascii="Courier New" w:hAnsi="Courier New" w:hint="default"/>
      </w:rPr>
    </w:lvl>
    <w:lvl w:ilvl="8" w:tplc="DD62AC70">
      <w:start w:val="1"/>
      <w:numFmt w:val="bullet"/>
      <w:lvlText w:val=""/>
      <w:lvlJc w:val="left"/>
      <w:pPr>
        <w:ind w:left="6480" w:hanging="360"/>
      </w:pPr>
      <w:rPr>
        <w:rFonts w:ascii="Wingdings" w:hAnsi="Wingdings" w:hint="default"/>
      </w:rPr>
    </w:lvl>
  </w:abstractNum>
  <w:abstractNum w:abstractNumId="11" w15:restartNumberingAfterBreak="0">
    <w:nsid w:val="0F84711A"/>
    <w:multiLevelType w:val="hybridMultilevel"/>
    <w:tmpl w:val="FFFFFFFF"/>
    <w:lvl w:ilvl="0" w:tplc="A0B245F0">
      <w:start w:val="1"/>
      <w:numFmt w:val="bullet"/>
      <w:lvlText w:val=""/>
      <w:lvlJc w:val="left"/>
      <w:pPr>
        <w:ind w:left="720" w:hanging="360"/>
      </w:pPr>
      <w:rPr>
        <w:rFonts w:ascii="Wingdings 2" w:hAnsi="Wingdings 2" w:hint="default"/>
      </w:rPr>
    </w:lvl>
    <w:lvl w:ilvl="1" w:tplc="67FC9028">
      <w:start w:val="1"/>
      <w:numFmt w:val="bullet"/>
      <w:lvlText w:val="o"/>
      <w:lvlJc w:val="left"/>
      <w:pPr>
        <w:ind w:left="1440" w:hanging="360"/>
      </w:pPr>
      <w:rPr>
        <w:rFonts w:ascii="Courier New" w:hAnsi="Courier New" w:hint="default"/>
      </w:rPr>
    </w:lvl>
    <w:lvl w:ilvl="2" w:tplc="B45A7480">
      <w:start w:val="1"/>
      <w:numFmt w:val="bullet"/>
      <w:lvlText w:val=""/>
      <w:lvlJc w:val="left"/>
      <w:pPr>
        <w:ind w:left="2160" w:hanging="360"/>
      </w:pPr>
      <w:rPr>
        <w:rFonts w:ascii="Wingdings" w:hAnsi="Wingdings" w:hint="default"/>
      </w:rPr>
    </w:lvl>
    <w:lvl w:ilvl="3" w:tplc="AEFEFBD2">
      <w:start w:val="1"/>
      <w:numFmt w:val="bullet"/>
      <w:lvlText w:val=""/>
      <w:lvlJc w:val="left"/>
      <w:pPr>
        <w:ind w:left="2880" w:hanging="360"/>
      </w:pPr>
      <w:rPr>
        <w:rFonts w:ascii="Symbol" w:hAnsi="Symbol" w:hint="default"/>
      </w:rPr>
    </w:lvl>
    <w:lvl w:ilvl="4" w:tplc="436A8EC4">
      <w:start w:val="1"/>
      <w:numFmt w:val="bullet"/>
      <w:lvlText w:val="o"/>
      <w:lvlJc w:val="left"/>
      <w:pPr>
        <w:ind w:left="3600" w:hanging="360"/>
      </w:pPr>
      <w:rPr>
        <w:rFonts w:ascii="Courier New" w:hAnsi="Courier New" w:hint="default"/>
      </w:rPr>
    </w:lvl>
    <w:lvl w:ilvl="5" w:tplc="791A3E12">
      <w:start w:val="1"/>
      <w:numFmt w:val="bullet"/>
      <w:lvlText w:val=""/>
      <w:lvlJc w:val="left"/>
      <w:pPr>
        <w:ind w:left="4320" w:hanging="360"/>
      </w:pPr>
      <w:rPr>
        <w:rFonts w:ascii="Wingdings" w:hAnsi="Wingdings" w:hint="default"/>
      </w:rPr>
    </w:lvl>
    <w:lvl w:ilvl="6" w:tplc="A85C3C6E">
      <w:start w:val="1"/>
      <w:numFmt w:val="bullet"/>
      <w:lvlText w:val=""/>
      <w:lvlJc w:val="left"/>
      <w:pPr>
        <w:ind w:left="5040" w:hanging="360"/>
      </w:pPr>
      <w:rPr>
        <w:rFonts w:ascii="Symbol" w:hAnsi="Symbol" w:hint="default"/>
      </w:rPr>
    </w:lvl>
    <w:lvl w:ilvl="7" w:tplc="D5D62B1C">
      <w:start w:val="1"/>
      <w:numFmt w:val="bullet"/>
      <w:lvlText w:val="o"/>
      <w:lvlJc w:val="left"/>
      <w:pPr>
        <w:ind w:left="5760" w:hanging="360"/>
      </w:pPr>
      <w:rPr>
        <w:rFonts w:ascii="Courier New" w:hAnsi="Courier New" w:hint="default"/>
      </w:rPr>
    </w:lvl>
    <w:lvl w:ilvl="8" w:tplc="1A766534">
      <w:start w:val="1"/>
      <w:numFmt w:val="bullet"/>
      <w:lvlText w:val=""/>
      <w:lvlJc w:val="left"/>
      <w:pPr>
        <w:ind w:left="6480" w:hanging="360"/>
      </w:pPr>
      <w:rPr>
        <w:rFonts w:ascii="Wingdings" w:hAnsi="Wingdings" w:hint="default"/>
      </w:rPr>
    </w:lvl>
  </w:abstractNum>
  <w:abstractNum w:abstractNumId="12" w15:restartNumberingAfterBreak="0">
    <w:nsid w:val="19F45B2C"/>
    <w:multiLevelType w:val="hybridMultilevel"/>
    <w:tmpl w:val="FFFFFFFF"/>
    <w:lvl w:ilvl="0" w:tplc="E8BCFCF2">
      <w:start w:val="1"/>
      <w:numFmt w:val="bullet"/>
      <w:lvlText w:val=""/>
      <w:lvlJc w:val="left"/>
      <w:pPr>
        <w:ind w:left="720" w:hanging="360"/>
      </w:pPr>
      <w:rPr>
        <w:rFonts w:ascii="Wingdings 2" w:hAnsi="Wingdings 2" w:hint="default"/>
      </w:rPr>
    </w:lvl>
    <w:lvl w:ilvl="1" w:tplc="60A29346">
      <w:start w:val="1"/>
      <w:numFmt w:val="bullet"/>
      <w:lvlText w:val="o"/>
      <w:lvlJc w:val="left"/>
      <w:pPr>
        <w:ind w:left="1440" w:hanging="360"/>
      </w:pPr>
      <w:rPr>
        <w:rFonts w:ascii="Courier New" w:hAnsi="Courier New" w:hint="default"/>
      </w:rPr>
    </w:lvl>
    <w:lvl w:ilvl="2" w:tplc="6CBA981E">
      <w:start w:val="1"/>
      <w:numFmt w:val="bullet"/>
      <w:lvlText w:val=""/>
      <w:lvlJc w:val="left"/>
      <w:pPr>
        <w:ind w:left="2160" w:hanging="360"/>
      </w:pPr>
      <w:rPr>
        <w:rFonts w:ascii="Wingdings" w:hAnsi="Wingdings" w:hint="default"/>
      </w:rPr>
    </w:lvl>
    <w:lvl w:ilvl="3" w:tplc="5CBAABD6">
      <w:start w:val="1"/>
      <w:numFmt w:val="bullet"/>
      <w:lvlText w:val=""/>
      <w:lvlJc w:val="left"/>
      <w:pPr>
        <w:ind w:left="2880" w:hanging="360"/>
      </w:pPr>
      <w:rPr>
        <w:rFonts w:ascii="Symbol" w:hAnsi="Symbol" w:hint="default"/>
      </w:rPr>
    </w:lvl>
    <w:lvl w:ilvl="4" w:tplc="E012A3DA">
      <w:start w:val="1"/>
      <w:numFmt w:val="bullet"/>
      <w:lvlText w:val="o"/>
      <w:lvlJc w:val="left"/>
      <w:pPr>
        <w:ind w:left="3600" w:hanging="360"/>
      </w:pPr>
      <w:rPr>
        <w:rFonts w:ascii="Courier New" w:hAnsi="Courier New" w:hint="default"/>
      </w:rPr>
    </w:lvl>
    <w:lvl w:ilvl="5" w:tplc="84F8C15E">
      <w:start w:val="1"/>
      <w:numFmt w:val="bullet"/>
      <w:lvlText w:val=""/>
      <w:lvlJc w:val="left"/>
      <w:pPr>
        <w:ind w:left="4320" w:hanging="360"/>
      </w:pPr>
      <w:rPr>
        <w:rFonts w:ascii="Wingdings" w:hAnsi="Wingdings" w:hint="default"/>
      </w:rPr>
    </w:lvl>
    <w:lvl w:ilvl="6" w:tplc="CDE6A664">
      <w:start w:val="1"/>
      <w:numFmt w:val="bullet"/>
      <w:lvlText w:val=""/>
      <w:lvlJc w:val="left"/>
      <w:pPr>
        <w:ind w:left="5040" w:hanging="360"/>
      </w:pPr>
      <w:rPr>
        <w:rFonts w:ascii="Symbol" w:hAnsi="Symbol" w:hint="default"/>
      </w:rPr>
    </w:lvl>
    <w:lvl w:ilvl="7" w:tplc="DFAEC4E2">
      <w:start w:val="1"/>
      <w:numFmt w:val="bullet"/>
      <w:lvlText w:val="o"/>
      <w:lvlJc w:val="left"/>
      <w:pPr>
        <w:ind w:left="5760" w:hanging="360"/>
      </w:pPr>
      <w:rPr>
        <w:rFonts w:ascii="Courier New" w:hAnsi="Courier New" w:hint="default"/>
      </w:rPr>
    </w:lvl>
    <w:lvl w:ilvl="8" w:tplc="86C6CCFA">
      <w:start w:val="1"/>
      <w:numFmt w:val="bullet"/>
      <w:lvlText w:val=""/>
      <w:lvlJc w:val="left"/>
      <w:pPr>
        <w:ind w:left="6480" w:hanging="360"/>
      </w:pPr>
      <w:rPr>
        <w:rFonts w:ascii="Wingdings" w:hAnsi="Wingdings" w:hint="default"/>
      </w:rPr>
    </w:lvl>
  </w:abstractNum>
  <w:abstractNum w:abstractNumId="13" w15:restartNumberingAfterBreak="0">
    <w:nsid w:val="1D562191"/>
    <w:multiLevelType w:val="hybridMultilevel"/>
    <w:tmpl w:val="4CBE9650"/>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3F06CF"/>
    <w:multiLevelType w:val="hybridMultilevel"/>
    <w:tmpl w:val="FFFFFFFF"/>
    <w:lvl w:ilvl="0" w:tplc="B35C8086">
      <w:start w:val="1"/>
      <w:numFmt w:val="bullet"/>
      <w:lvlText w:val=""/>
      <w:lvlJc w:val="left"/>
      <w:pPr>
        <w:ind w:left="720" w:hanging="360"/>
      </w:pPr>
      <w:rPr>
        <w:rFonts w:ascii="Wingdings 2" w:hAnsi="Wingdings 2" w:hint="default"/>
      </w:rPr>
    </w:lvl>
    <w:lvl w:ilvl="1" w:tplc="2938D37C">
      <w:start w:val="1"/>
      <w:numFmt w:val="bullet"/>
      <w:lvlText w:val="o"/>
      <w:lvlJc w:val="left"/>
      <w:pPr>
        <w:ind w:left="1440" w:hanging="360"/>
      </w:pPr>
      <w:rPr>
        <w:rFonts w:ascii="Courier New" w:hAnsi="Courier New" w:hint="default"/>
      </w:rPr>
    </w:lvl>
    <w:lvl w:ilvl="2" w:tplc="D3422C3A">
      <w:start w:val="1"/>
      <w:numFmt w:val="bullet"/>
      <w:lvlText w:val=""/>
      <w:lvlJc w:val="left"/>
      <w:pPr>
        <w:ind w:left="2160" w:hanging="360"/>
      </w:pPr>
      <w:rPr>
        <w:rFonts w:ascii="Wingdings" w:hAnsi="Wingdings" w:hint="default"/>
      </w:rPr>
    </w:lvl>
    <w:lvl w:ilvl="3" w:tplc="F2F2D5B8">
      <w:start w:val="1"/>
      <w:numFmt w:val="bullet"/>
      <w:lvlText w:val=""/>
      <w:lvlJc w:val="left"/>
      <w:pPr>
        <w:ind w:left="2880" w:hanging="360"/>
      </w:pPr>
      <w:rPr>
        <w:rFonts w:ascii="Symbol" w:hAnsi="Symbol" w:hint="default"/>
      </w:rPr>
    </w:lvl>
    <w:lvl w:ilvl="4" w:tplc="81D0B1C8">
      <w:start w:val="1"/>
      <w:numFmt w:val="bullet"/>
      <w:lvlText w:val="o"/>
      <w:lvlJc w:val="left"/>
      <w:pPr>
        <w:ind w:left="3600" w:hanging="360"/>
      </w:pPr>
      <w:rPr>
        <w:rFonts w:ascii="Courier New" w:hAnsi="Courier New" w:hint="default"/>
      </w:rPr>
    </w:lvl>
    <w:lvl w:ilvl="5" w:tplc="DBF834D0">
      <w:start w:val="1"/>
      <w:numFmt w:val="bullet"/>
      <w:lvlText w:val=""/>
      <w:lvlJc w:val="left"/>
      <w:pPr>
        <w:ind w:left="4320" w:hanging="360"/>
      </w:pPr>
      <w:rPr>
        <w:rFonts w:ascii="Wingdings" w:hAnsi="Wingdings" w:hint="default"/>
      </w:rPr>
    </w:lvl>
    <w:lvl w:ilvl="6" w:tplc="9566FE24">
      <w:start w:val="1"/>
      <w:numFmt w:val="bullet"/>
      <w:lvlText w:val=""/>
      <w:lvlJc w:val="left"/>
      <w:pPr>
        <w:ind w:left="5040" w:hanging="360"/>
      </w:pPr>
      <w:rPr>
        <w:rFonts w:ascii="Symbol" w:hAnsi="Symbol" w:hint="default"/>
      </w:rPr>
    </w:lvl>
    <w:lvl w:ilvl="7" w:tplc="4056892E">
      <w:start w:val="1"/>
      <w:numFmt w:val="bullet"/>
      <w:lvlText w:val="o"/>
      <w:lvlJc w:val="left"/>
      <w:pPr>
        <w:ind w:left="5760" w:hanging="360"/>
      </w:pPr>
      <w:rPr>
        <w:rFonts w:ascii="Courier New" w:hAnsi="Courier New" w:hint="default"/>
      </w:rPr>
    </w:lvl>
    <w:lvl w:ilvl="8" w:tplc="25F0B2B2">
      <w:start w:val="1"/>
      <w:numFmt w:val="bullet"/>
      <w:lvlText w:val=""/>
      <w:lvlJc w:val="left"/>
      <w:pPr>
        <w:ind w:left="6480" w:hanging="360"/>
      </w:pPr>
      <w:rPr>
        <w:rFonts w:ascii="Wingdings" w:hAnsi="Wingdings" w:hint="default"/>
      </w:rPr>
    </w:lvl>
  </w:abstractNum>
  <w:abstractNum w:abstractNumId="15" w15:restartNumberingAfterBreak="0">
    <w:nsid w:val="2903052A"/>
    <w:multiLevelType w:val="hybridMultilevel"/>
    <w:tmpl w:val="FFFFFFFF"/>
    <w:lvl w:ilvl="0" w:tplc="AD0E7248">
      <w:start w:val="1"/>
      <w:numFmt w:val="bullet"/>
      <w:lvlText w:val=""/>
      <w:lvlJc w:val="left"/>
      <w:pPr>
        <w:ind w:left="720" w:hanging="360"/>
      </w:pPr>
      <w:rPr>
        <w:rFonts w:ascii="Wingdings 2" w:hAnsi="Wingdings 2" w:hint="default"/>
      </w:rPr>
    </w:lvl>
    <w:lvl w:ilvl="1" w:tplc="B09002A8">
      <w:start w:val="1"/>
      <w:numFmt w:val="bullet"/>
      <w:lvlText w:val="o"/>
      <w:lvlJc w:val="left"/>
      <w:pPr>
        <w:ind w:left="1440" w:hanging="360"/>
      </w:pPr>
      <w:rPr>
        <w:rFonts w:ascii="Courier New" w:hAnsi="Courier New" w:hint="default"/>
      </w:rPr>
    </w:lvl>
    <w:lvl w:ilvl="2" w:tplc="4D86A354">
      <w:start w:val="1"/>
      <w:numFmt w:val="bullet"/>
      <w:lvlText w:val=""/>
      <w:lvlJc w:val="left"/>
      <w:pPr>
        <w:ind w:left="2160" w:hanging="360"/>
      </w:pPr>
      <w:rPr>
        <w:rFonts w:ascii="Wingdings" w:hAnsi="Wingdings" w:hint="default"/>
      </w:rPr>
    </w:lvl>
    <w:lvl w:ilvl="3" w:tplc="654EFA34">
      <w:start w:val="1"/>
      <w:numFmt w:val="bullet"/>
      <w:lvlText w:val=""/>
      <w:lvlJc w:val="left"/>
      <w:pPr>
        <w:ind w:left="2880" w:hanging="360"/>
      </w:pPr>
      <w:rPr>
        <w:rFonts w:ascii="Symbol" w:hAnsi="Symbol" w:hint="default"/>
      </w:rPr>
    </w:lvl>
    <w:lvl w:ilvl="4" w:tplc="31945D26">
      <w:start w:val="1"/>
      <w:numFmt w:val="bullet"/>
      <w:lvlText w:val="o"/>
      <w:lvlJc w:val="left"/>
      <w:pPr>
        <w:ind w:left="3600" w:hanging="360"/>
      </w:pPr>
      <w:rPr>
        <w:rFonts w:ascii="Courier New" w:hAnsi="Courier New" w:hint="default"/>
      </w:rPr>
    </w:lvl>
    <w:lvl w:ilvl="5" w:tplc="102A66BA">
      <w:start w:val="1"/>
      <w:numFmt w:val="bullet"/>
      <w:lvlText w:val=""/>
      <w:lvlJc w:val="left"/>
      <w:pPr>
        <w:ind w:left="4320" w:hanging="360"/>
      </w:pPr>
      <w:rPr>
        <w:rFonts w:ascii="Wingdings" w:hAnsi="Wingdings" w:hint="default"/>
      </w:rPr>
    </w:lvl>
    <w:lvl w:ilvl="6" w:tplc="45E84492">
      <w:start w:val="1"/>
      <w:numFmt w:val="bullet"/>
      <w:lvlText w:val=""/>
      <w:lvlJc w:val="left"/>
      <w:pPr>
        <w:ind w:left="5040" w:hanging="360"/>
      </w:pPr>
      <w:rPr>
        <w:rFonts w:ascii="Symbol" w:hAnsi="Symbol" w:hint="default"/>
      </w:rPr>
    </w:lvl>
    <w:lvl w:ilvl="7" w:tplc="22963964">
      <w:start w:val="1"/>
      <w:numFmt w:val="bullet"/>
      <w:lvlText w:val="o"/>
      <w:lvlJc w:val="left"/>
      <w:pPr>
        <w:ind w:left="5760" w:hanging="360"/>
      </w:pPr>
      <w:rPr>
        <w:rFonts w:ascii="Courier New" w:hAnsi="Courier New" w:hint="default"/>
      </w:rPr>
    </w:lvl>
    <w:lvl w:ilvl="8" w:tplc="03C859F0">
      <w:start w:val="1"/>
      <w:numFmt w:val="bullet"/>
      <w:lvlText w:val=""/>
      <w:lvlJc w:val="left"/>
      <w:pPr>
        <w:ind w:left="6480" w:hanging="360"/>
      </w:pPr>
      <w:rPr>
        <w:rFonts w:ascii="Wingdings" w:hAnsi="Wingdings" w:hint="default"/>
      </w:rPr>
    </w:lvl>
  </w:abstractNum>
  <w:abstractNum w:abstractNumId="16" w15:restartNumberingAfterBreak="0">
    <w:nsid w:val="29903839"/>
    <w:multiLevelType w:val="hybridMultilevel"/>
    <w:tmpl w:val="FFFFFFFF"/>
    <w:lvl w:ilvl="0" w:tplc="4DC857B8">
      <w:start w:val="1"/>
      <w:numFmt w:val="bullet"/>
      <w:lvlText w:val=""/>
      <w:lvlJc w:val="left"/>
      <w:pPr>
        <w:ind w:left="720" w:hanging="360"/>
      </w:pPr>
      <w:rPr>
        <w:rFonts w:ascii="Wingdings 2" w:hAnsi="Wingdings 2" w:hint="default"/>
      </w:rPr>
    </w:lvl>
    <w:lvl w:ilvl="1" w:tplc="AB267072">
      <w:start w:val="1"/>
      <w:numFmt w:val="bullet"/>
      <w:lvlText w:val="o"/>
      <w:lvlJc w:val="left"/>
      <w:pPr>
        <w:ind w:left="1440" w:hanging="360"/>
      </w:pPr>
      <w:rPr>
        <w:rFonts w:ascii="Courier New" w:hAnsi="Courier New" w:hint="default"/>
      </w:rPr>
    </w:lvl>
    <w:lvl w:ilvl="2" w:tplc="66541356">
      <w:start w:val="1"/>
      <w:numFmt w:val="bullet"/>
      <w:lvlText w:val=""/>
      <w:lvlJc w:val="left"/>
      <w:pPr>
        <w:ind w:left="2160" w:hanging="360"/>
      </w:pPr>
      <w:rPr>
        <w:rFonts w:ascii="Wingdings" w:hAnsi="Wingdings" w:hint="default"/>
      </w:rPr>
    </w:lvl>
    <w:lvl w:ilvl="3" w:tplc="0C28AD18">
      <w:start w:val="1"/>
      <w:numFmt w:val="bullet"/>
      <w:lvlText w:val=""/>
      <w:lvlJc w:val="left"/>
      <w:pPr>
        <w:ind w:left="2880" w:hanging="360"/>
      </w:pPr>
      <w:rPr>
        <w:rFonts w:ascii="Symbol" w:hAnsi="Symbol" w:hint="default"/>
      </w:rPr>
    </w:lvl>
    <w:lvl w:ilvl="4" w:tplc="25D6DD70">
      <w:start w:val="1"/>
      <w:numFmt w:val="bullet"/>
      <w:lvlText w:val="o"/>
      <w:lvlJc w:val="left"/>
      <w:pPr>
        <w:ind w:left="3600" w:hanging="360"/>
      </w:pPr>
      <w:rPr>
        <w:rFonts w:ascii="Courier New" w:hAnsi="Courier New" w:hint="default"/>
      </w:rPr>
    </w:lvl>
    <w:lvl w:ilvl="5" w:tplc="C34E3236">
      <w:start w:val="1"/>
      <w:numFmt w:val="bullet"/>
      <w:lvlText w:val=""/>
      <w:lvlJc w:val="left"/>
      <w:pPr>
        <w:ind w:left="4320" w:hanging="360"/>
      </w:pPr>
      <w:rPr>
        <w:rFonts w:ascii="Wingdings" w:hAnsi="Wingdings" w:hint="default"/>
      </w:rPr>
    </w:lvl>
    <w:lvl w:ilvl="6" w:tplc="BAD65880">
      <w:start w:val="1"/>
      <w:numFmt w:val="bullet"/>
      <w:lvlText w:val=""/>
      <w:lvlJc w:val="left"/>
      <w:pPr>
        <w:ind w:left="5040" w:hanging="360"/>
      </w:pPr>
      <w:rPr>
        <w:rFonts w:ascii="Symbol" w:hAnsi="Symbol" w:hint="default"/>
      </w:rPr>
    </w:lvl>
    <w:lvl w:ilvl="7" w:tplc="7870DBDE">
      <w:start w:val="1"/>
      <w:numFmt w:val="bullet"/>
      <w:lvlText w:val="o"/>
      <w:lvlJc w:val="left"/>
      <w:pPr>
        <w:ind w:left="5760" w:hanging="360"/>
      </w:pPr>
      <w:rPr>
        <w:rFonts w:ascii="Courier New" w:hAnsi="Courier New" w:hint="default"/>
      </w:rPr>
    </w:lvl>
    <w:lvl w:ilvl="8" w:tplc="8D20804C">
      <w:start w:val="1"/>
      <w:numFmt w:val="bullet"/>
      <w:lvlText w:val=""/>
      <w:lvlJc w:val="left"/>
      <w:pPr>
        <w:ind w:left="6480" w:hanging="360"/>
      </w:pPr>
      <w:rPr>
        <w:rFonts w:ascii="Wingdings" w:hAnsi="Wingdings" w:hint="default"/>
      </w:rPr>
    </w:lvl>
  </w:abstractNum>
  <w:abstractNum w:abstractNumId="17" w15:restartNumberingAfterBreak="0">
    <w:nsid w:val="43847399"/>
    <w:multiLevelType w:val="hybridMultilevel"/>
    <w:tmpl w:val="FFFFFFFF"/>
    <w:lvl w:ilvl="0" w:tplc="F572D0C8">
      <w:start w:val="1"/>
      <w:numFmt w:val="bullet"/>
      <w:lvlText w:val=""/>
      <w:lvlJc w:val="left"/>
      <w:pPr>
        <w:ind w:left="720" w:hanging="360"/>
      </w:pPr>
      <w:rPr>
        <w:rFonts w:ascii="Wingdings 2" w:hAnsi="Wingdings 2" w:hint="default"/>
      </w:rPr>
    </w:lvl>
    <w:lvl w:ilvl="1" w:tplc="2CB80176">
      <w:start w:val="1"/>
      <w:numFmt w:val="bullet"/>
      <w:lvlText w:val="o"/>
      <w:lvlJc w:val="left"/>
      <w:pPr>
        <w:ind w:left="1440" w:hanging="360"/>
      </w:pPr>
      <w:rPr>
        <w:rFonts w:ascii="Courier New" w:hAnsi="Courier New" w:hint="default"/>
      </w:rPr>
    </w:lvl>
    <w:lvl w:ilvl="2" w:tplc="4AFAC692">
      <w:start w:val="1"/>
      <w:numFmt w:val="bullet"/>
      <w:lvlText w:val=""/>
      <w:lvlJc w:val="left"/>
      <w:pPr>
        <w:ind w:left="2160" w:hanging="360"/>
      </w:pPr>
      <w:rPr>
        <w:rFonts w:ascii="Wingdings" w:hAnsi="Wingdings" w:hint="default"/>
      </w:rPr>
    </w:lvl>
    <w:lvl w:ilvl="3" w:tplc="67FA54E4">
      <w:start w:val="1"/>
      <w:numFmt w:val="bullet"/>
      <w:lvlText w:val=""/>
      <w:lvlJc w:val="left"/>
      <w:pPr>
        <w:ind w:left="2880" w:hanging="360"/>
      </w:pPr>
      <w:rPr>
        <w:rFonts w:ascii="Symbol" w:hAnsi="Symbol" w:hint="default"/>
      </w:rPr>
    </w:lvl>
    <w:lvl w:ilvl="4" w:tplc="1D7C7E32">
      <w:start w:val="1"/>
      <w:numFmt w:val="bullet"/>
      <w:lvlText w:val="o"/>
      <w:lvlJc w:val="left"/>
      <w:pPr>
        <w:ind w:left="3600" w:hanging="360"/>
      </w:pPr>
      <w:rPr>
        <w:rFonts w:ascii="Courier New" w:hAnsi="Courier New" w:hint="default"/>
      </w:rPr>
    </w:lvl>
    <w:lvl w:ilvl="5" w:tplc="D550D7E4">
      <w:start w:val="1"/>
      <w:numFmt w:val="bullet"/>
      <w:lvlText w:val=""/>
      <w:lvlJc w:val="left"/>
      <w:pPr>
        <w:ind w:left="4320" w:hanging="360"/>
      </w:pPr>
      <w:rPr>
        <w:rFonts w:ascii="Wingdings" w:hAnsi="Wingdings" w:hint="default"/>
      </w:rPr>
    </w:lvl>
    <w:lvl w:ilvl="6" w:tplc="CF883A08">
      <w:start w:val="1"/>
      <w:numFmt w:val="bullet"/>
      <w:lvlText w:val=""/>
      <w:lvlJc w:val="left"/>
      <w:pPr>
        <w:ind w:left="5040" w:hanging="360"/>
      </w:pPr>
      <w:rPr>
        <w:rFonts w:ascii="Symbol" w:hAnsi="Symbol" w:hint="default"/>
      </w:rPr>
    </w:lvl>
    <w:lvl w:ilvl="7" w:tplc="B2E44632">
      <w:start w:val="1"/>
      <w:numFmt w:val="bullet"/>
      <w:lvlText w:val="o"/>
      <w:lvlJc w:val="left"/>
      <w:pPr>
        <w:ind w:left="5760" w:hanging="360"/>
      </w:pPr>
      <w:rPr>
        <w:rFonts w:ascii="Courier New" w:hAnsi="Courier New" w:hint="default"/>
      </w:rPr>
    </w:lvl>
    <w:lvl w:ilvl="8" w:tplc="64404606">
      <w:start w:val="1"/>
      <w:numFmt w:val="bullet"/>
      <w:lvlText w:val=""/>
      <w:lvlJc w:val="left"/>
      <w:pPr>
        <w:ind w:left="6480" w:hanging="360"/>
      </w:pPr>
      <w:rPr>
        <w:rFonts w:ascii="Wingdings" w:hAnsi="Wingdings" w:hint="default"/>
      </w:rPr>
    </w:lvl>
  </w:abstractNum>
  <w:abstractNum w:abstractNumId="18" w15:restartNumberingAfterBreak="0">
    <w:nsid w:val="477762FD"/>
    <w:multiLevelType w:val="hybridMultilevel"/>
    <w:tmpl w:val="8A3236C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917E28"/>
    <w:multiLevelType w:val="hybridMultilevel"/>
    <w:tmpl w:val="FFFFFFFF"/>
    <w:lvl w:ilvl="0" w:tplc="351E0D8C">
      <w:start w:val="1"/>
      <w:numFmt w:val="bullet"/>
      <w:lvlText w:val=""/>
      <w:lvlJc w:val="left"/>
      <w:pPr>
        <w:ind w:left="720" w:hanging="360"/>
      </w:pPr>
      <w:rPr>
        <w:rFonts w:ascii="Wingdings 2" w:hAnsi="Wingdings 2" w:hint="default"/>
      </w:rPr>
    </w:lvl>
    <w:lvl w:ilvl="1" w:tplc="FD9ABAEA">
      <w:start w:val="1"/>
      <w:numFmt w:val="bullet"/>
      <w:lvlText w:val="o"/>
      <w:lvlJc w:val="left"/>
      <w:pPr>
        <w:ind w:left="1440" w:hanging="360"/>
      </w:pPr>
      <w:rPr>
        <w:rFonts w:ascii="Courier New" w:hAnsi="Courier New" w:hint="default"/>
      </w:rPr>
    </w:lvl>
    <w:lvl w:ilvl="2" w:tplc="14E2A3AE">
      <w:start w:val="1"/>
      <w:numFmt w:val="bullet"/>
      <w:lvlText w:val=""/>
      <w:lvlJc w:val="left"/>
      <w:pPr>
        <w:ind w:left="2160" w:hanging="360"/>
      </w:pPr>
      <w:rPr>
        <w:rFonts w:ascii="Wingdings" w:hAnsi="Wingdings" w:hint="default"/>
      </w:rPr>
    </w:lvl>
    <w:lvl w:ilvl="3" w:tplc="E5F0B382">
      <w:start w:val="1"/>
      <w:numFmt w:val="bullet"/>
      <w:lvlText w:val=""/>
      <w:lvlJc w:val="left"/>
      <w:pPr>
        <w:ind w:left="2880" w:hanging="360"/>
      </w:pPr>
      <w:rPr>
        <w:rFonts w:ascii="Symbol" w:hAnsi="Symbol" w:hint="default"/>
      </w:rPr>
    </w:lvl>
    <w:lvl w:ilvl="4" w:tplc="3AA420AE">
      <w:start w:val="1"/>
      <w:numFmt w:val="bullet"/>
      <w:lvlText w:val="o"/>
      <w:lvlJc w:val="left"/>
      <w:pPr>
        <w:ind w:left="3600" w:hanging="360"/>
      </w:pPr>
      <w:rPr>
        <w:rFonts w:ascii="Courier New" w:hAnsi="Courier New" w:hint="default"/>
      </w:rPr>
    </w:lvl>
    <w:lvl w:ilvl="5" w:tplc="32DCABD8">
      <w:start w:val="1"/>
      <w:numFmt w:val="bullet"/>
      <w:lvlText w:val=""/>
      <w:lvlJc w:val="left"/>
      <w:pPr>
        <w:ind w:left="4320" w:hanging="360"/>
      </w:pPr>
      <w:rPr>
        <w:rFonts w:ascii="Wingdings" w:hAnsi="Wingdings" w:hint="default"/>
      </w:rPr>
    </w:lvl>
    <w:lvl w:ilvl="6" w:tplc="235E3E42">
      <w:start w:val="1"/>
      <w:numFmt w:val="bullet"/>
      <w:lvlText w:val=""/>
      <w:lvlJc w:val="left"/>
      <w:pPr>
        <w:ind w:left="5040" w:hanging="360"/>
      </w:pPr>
      <w:rPr>
        <w:rFonts w:ascii="Symbol" w:hAnsi="Symbol" w:hint="default"/>
      </w:rPr>
    </w:lvl>
    <w:lvl w:ilvl="7" w:tplc="B6823256">
      <w:start w:val="1"/>
      <w:numFmt w:val="bullet"/>
      <w:lvlText w:val="o"/>
      <w:lvlJc w:val="left"/>
      <w:pPr>
        <w:ind w:left="5760" w:hanging="360"/>
      </w:pPr>
      <w:rPr>
        <w:rFonts w:ascii="Courier New" w:hAnsi="Courier New" w:hint="default"/>
      </w:rPr>
    </w:lvl>
    <w:lvl w:ilvl="8" w:tplc="80F24B98">
      <w:start w:val="1"/>
      <w:numFmt w:val="bullet"/>
      <w:lvlText w:val=""/>
      <w:lvlJc w:val="left"/>
      <w:pPr>
        <w:ind w:left="6480" w:hanging="360"/>
      </w:pPr>
      <w:rPr>
        <w:rFonts w:ascii="Wingdings" w:hAnsi="Wingdings" w:hint="default"/>
      </w:rPr>
    </w:lvl>
  </w:abstractNum>
  <w:abstractNum w:abstractNumId="20" w15:restartNumberingAfterBreak="0">
    <w:nsid w:val="4A031E62"/>
    <w:multiLevelType w:val="hybridMultilevel"/>
    <w:tmpl w:val="FFFFFFFF"/>
    <w:lvl w:ilvl="0" w:tplc="BE44A88E">
      <w:start w:val="1"/>
      <w:numFmt w:val="bullet"/>
      <w:lvlText w:val=""/>
      <w:lvlJc w:val="left"/>
      <w:pPr>
        <w:ind w:left="720" w:hanging="360"/>
      </w:pPr>
      <w:rPr>
        <w:rFonts w:ascii="Wingdings 2" w:hAnsi="Wingdings 2" w:hint="default"/>
      </w:rPr>
    </w:lvl>
    <w:lvl w:ilvl="1" w:tplc="F11E9AE8">
      <w:start w:val="1"/>
      <w:numFmt w:val="bullet"/>
      <w:lvlText w:val="o"/>
      <w:lvlJc w:val="left"/>
      <w:pPr>
        <w:ind w:left="1440" w:hanging="360"/>
      </w:pPr>
      <w:rPr>
        <w:rFonts w:ascii="Courier New" w:hAnsi="Courier New" w:hint="default"/>
      </w:rPr>
    </w:lvl>
    <w:lvl w:ilvl="2" w:tplc="355C553E">
      <w:start w:val="1"/>
      <w:numFmt w:val="bullet"/>
      <w:lvlText w:val=""/>
      <w:lvlJc w:val="left"/>
      <w:pPr>
        <w:ind w:left="2160" w:hanging="360"/>
      </w:pPr>
      <w:rPr>
        <w:rFonts w:ascii="Wingdings" w:hAnsi="Wingdings" w:hint="default"/>
      </w:rPr>
    </w:lvl>
    <w:lvl w:ilvl="3" w:tplc="91888374">
      <w:start w:val="1"/>
      <w:numFmt w:val="bullet"/>
      <w:lvlText w:val=""/>
      <w:lvlJc w:val="left"/>
      <w:pPr>
        <w:ind w:left="2880" w:hanging="360"/>
      </w:pPr>
      <w:rPr>
        <w:rFonts w:ascii="Symbol" w:hAnsi="Symbol" w:hint="default"/>
      </w:rPr>
    </w:lvl>
    <w:lvl w:ilvl="4" w:tplc="86F8419A">
      <w:start w:val="1"/>
      <w:numFmt w:val="bullet"/>
      <w:lvlText w:val="o"/>
      <w:lvlJc w:val="left"/>
      <w:pPr>
        <w:ind w:left="3600" w:hanging="360"/>
      </w:pPr>
      <w:rPr>
        <w:rFonts w:ascii="Courier New" w:hAnsi="Courier New" w:hint="default"/>
      </w:rPr>
    </w:lvl>
    <w:lvl w:ilvl="5" w:tplc="20F81DC8">
      <w:start w:val="1"/>
      <w:numFmt w:val="bullet"/>
      <w:lvlText w:val=""/>
      <w:lvlJc w:val="left"/>
      <w:pPr>
        <w:ind w:left="4320" w:hanging="360"/>
      </w:pPr>
      <w:rPr>
        <w:rFonts w:ascii="Wingdings" w:hAnsi="Wingdings" w:hint="default"/>
      </w:rPr>
    </w:lvl>
    <w:lvl w:ilvl="6" w:tplc="EB00E11C">
      <w:start w:val="1"/>
      <w:numFmt w:val="bullet"/>
      <w:lvlText w:val=""/>
      <w:lvlJc w:val="left"/>
      <w:pPr>
        <w:ind w:left="5040" w:hanging="360"/>
      </w:pPr>
      <w:rPr>
        <w:rFonts w:ascii="Symbol" w:hAnsi="Symbol" w:hint="default"/>
      </w:rPr>
    </w:lvl>
    <w:lvl w:ilvl="7" w:tplc="79A2C8D0">
      <w:start w:val="1"/>
      <w:numFmt w:val="bullet"/>
      <w:lvlText w:val="o"/>
      <w:lvlJc w:val="left"/>
      <w:pPr>
        <w:ind w:left="5760" w:hanging="360"/>
      </w:pPr>
      <w:rPr>
        <w:rFonts w:ascii="Courier New" w:hAnsi="Courier New" w:hint="default"/>
      </w:rPr>
    </w:lvl>
    <w:lvl w:ilvl="8" w:tplc="4BC64822">
      <w:start w:val="1"/>
      <w:numFmt w:val="bullet"/>
      <w:lvlText w:val=""/>
      <w:lvlJc w:val="left"/>
      <w:pPr>
        <w:ind w:left="6480" w:hanging="360"/>
      </w:pPr>
      <w:rPr>
        <w:rFonts w:ascii="Wingdings" w:hAnsi="Wingdings" w:hint="default"/>
      </w:rPr>
    </w:lvl>
  </w:abstractNum>
  <w:abstractNum w:abstractNumId="21" w15:restartNumberingAfterBreak="0">
    <w:nsid w:val="51E57DFB"/>
    <w:multiLevelType w:val="hybridMultilevel"/>
    <w:tmpl w:val="FFFFFFFF"/>
    <w:lvl w:ilvl="0" w:tplc="D464B0BA">
      <w:start w:val="1"/>
      <w:numFmt w:val="bullet"/>
      <w:lvlText w:val=""/>
      <w:lvlJc w:val="left"/>
      <w:pPr>
        <w:ind w:left="720" w:hanging="360"/>
      </w:pPr>
      <w:rPr>
        <w:rFonts w:ascii="Wingdings 2" w:hAnsi="Wingdings 2" w:hint="default"/>
      </w:rPr>
    </w:lvl>
    <w:lvl w:ilvl="1" w:tplc="801E8B82">
      <w:start w:val="1"/>
      <w:numFmt w:val="bullet"/>
      <w:lvlText w:val="o"/>
      <w:lvlJc w:val="left"/>
      <w:pPr>
        <w:ind w:left="1440" w:hanging="360"/>
      </w:pPr>
      <w:rPr>
        <w:rFonts w:ascii="Courier New" w:hAnsi="Courier New" w:hint="default"/>
      </w:rPr>
    </w:lvl>
    <w:lvl w:ilvl="2" w:tplc="6B2E4DA4">
      <w:start w:val="1"/>
      <w:numFmt w:val="bullet"/>
      <w:lvlText w:val=""/>
      <w:lvlJc w:val="left"/>
      <w:pPr>
        <w:ind w:left="2160" w:hanging="360"/>
      </w:pPr>
      <w:rPr>
        <w:rFonts w:ascii="Wingdings" w:hAnsi="Wingdings" w:hint="default"/>
      </w:rPr>
    </w:lvl>
    <w:lvl w:ilvl="3" w:tplc="1D28C8F6">
      <w:start w:val="1"/>
      <w:numFmt w:val="bullet"/>
      <w:lvlText w:val=""/>
      <w:lvlJc w:val="left"/>
      <w:pPr>
        <w:ind w:left="2880" w:hanging="360"/>
      </w:pPr>
      <w:rPr>
        <w:rFonts w:ascii="Symbol" w:hAnsi="Symbol" w:hint="default"/>
      </w:rPr>
    </w:lvl>
    <w:lvl w:ilvl="4" w:tplc="40464E36">
      <w:start w:val="1"/>
      <w:numFmt w:val="bullet"/>
      <w:lvlText w:val="o"/>
      <w:lvlJc w:val="left"/>
      <w:pPr>
        <w:ind w:left="3600" w:hanging="360"/>
      </w:pPr>
      <w:rPr>
        <w:rFonts w:ascii="Courier New" w:hAnsi="Courier New" w:hint="default"/>
      </w:rPr>
    </w:lvl>
    <w:lvl w:ilvl="5" w:tplc="03E26A42">
      <w:start w:val="1"/>
      <w:numFmt w:val="bullet"/>
      <w:lvlText w:val=""/>
      <w:lvlJc w:val="left"/>
      <w:pPr>
        <w:ind w:left="4320" w:hanging="360"/>
      </w:pPr>
      <w:rPr>
        <w:rFonts w:ascii="Wingdings" w:hAnsi="Wingdings" w:hint="default"/>
      </w:rPr>
    </w:lvl>
    <w:lvl w:ilvl="6" w:tplc="C5BC39CA">
      <w:start w:val="1"/>
      <w:numFmt w:val="bullet"/>
      <w:lvlText w:val=""/>
      <w:lvlJc w:val="left"/>
      <w:pPr>
        <w:ind w:left="5040" w:hanging="360"/>
      </w:pPr>
      <w:rPr>
        <w:rFonts w:ascii="Symbol" w:hAnsi="Symbol" w:hint="default"/>
      </w:rPr>
    </w:lvl>
    <w:lvl w:ilvl="7" w:tplc="55DC4322">
      <w:start w:val="1"/>
      <w:numFmt w:val="bullet"/>
      <w:lvlText w:val="o"/>
      <w:lvlJc w:val="left"/>
      <w:pPr>
        <w:ind w:left="5760" w:hanging="360"/>
      </w:pPr>
      <w:rPr>
        <w:rFonts w:ascii="Courier New" w:hAnsi="Courier New" w:hint="default"/>
      </w:rPr>
    </w:lvl>
    <w:lvl w:ilvl="8" w:tplc="CE089A02">
      <w:start w:val="1"/>
      <w:numFmt w:val="bullet"/>
      <w:lvlText w:val=""/>
      <w:lvlJc w:val="left"/>
      <w:pPr>
        <w:ind w:left="6480" w:hanging="360"/>
      </w:pPr>
      <w:rPr>
        <w:rFonts w:ascii="Wingdings" w:hAnsi="Wingdings" w:hint="default"/>
      </w:rPr>
    </w:lvl>
  </w:abstractNum>
  <w:abstractNum w:abstractNumId="22" w15:restartNumberingAfterBreak="0">
    <w:nsid w:val="57077E50"/>
    <w:multiLevelType w:val="hybridMultilevel"/>
    <w:tmpl w:val="FFFFFFFF"/>
    <w:lvl w:ilvl="0" w:tplc="4344056E">
      <w:start w:val="1"/>
      <w:numFmt w:val="upperRoman"/>
      <w:lvlText w:val="%1."/>
      <w:lvlJc w:val="right"/>
      <w:pPr>
        <w:ind w:left="720" w:hanging="360"/>
      </w:pPr>
    </w:lvl>
    <w:lvl w:ilvl="1" w:tplc="B6AC8FB6">
      <w:start w:val="1"/>
      <w:numFmt w:val="lowerLetter"/>
      <w:lvlText w:val="%2."/>
      <w:lvlJc w:val="left"/>
      <w:pPr>
        <w:ind w:left="1440" w:hanging="360"/>
      </w:pPr>
    </w:lvl>
    <w:lvl w:ilvl="2" w:tplc="A33A773C">
      <w:start w:val="1"/>
      <w:numFmt w:val="lowerRoman"/>
      <w:lvlText w:val="%3."/>
      <w:lvlJc w:val="right"/>
      <w:pPr>
        <w:ind w:left="2160" w:hanging="180"/>
      </w:pPr>
    </w:lvl>
    <w:lvl w:ilvl="3" w:tplc="A16ACF82">
      <w:start w:val="1"/>
      <w:numFmt w:val="decimal"/>
      <w:lvlText w:val="%4."/>
      <w:lvlJc w:val="left"/>
      <w:pPr>
        <w:ind w:left="2880" w:hanging="360"/>
      </w:pPr>
    </w:lvl>
    <w:lvl w:ilvl="4" w:tplc="6C7899BA">
      <w:start w:val="1"/>
      <w:numFmt w:val="lowerLetter"/>
      <w:lvlText w:val="%5."/>
      <w:lvlJc w:val="left"/>
      <w:pPr>
        <w:ind w:left="3600" w:hanging="360"/>
      </w:pPr>
    </w:lvl>
    <w:lvl w:ilvl="5" w:tplc="F1DADBC2">
      <w:start w:val="1"/>
      <w:numFmt w:val="lowerRoman"/>
      <w:lvlText w:val="%6."/>
      <w:lvlJc w:val="right"/>
      <w:pPr>
        <w:ind w:left="4320" w:hanging="180"/>
      </w:pPr>
    </w:lvl>
    <w:lvl w:ilvl="6" w:tplc="660A2C46">
      <w:start w:val="1"/>
      <w:numFmt w:val="decimal"/>
      <w:lvlText w:val="%7."/>
      <w:lvlJc w:val="left"/>
      <w:pPr>
        <w:ind w:left="5040" w:hanging="360"/>
      </w:pPr>
    </w:lvl>
    <w:lvl w:ilvl="7" w:tplc="E80EFAC0">
      <w:start w:val="1"/>
      <w:numFmt w:val="lowerLetter"/>
      <w:lvlText w:val="%8."/>
      <w:lvlJc w:val="left"/>
      <w:pPr>
        <w:ind w:left="5760" w:hanging="360"/>
      </w:pPr>
    </w:lvl>
    <w:lvl w:ilvl="8" w:tplc="614CFA24">
      <w:start w:val="1"/>
      <w:numFmt w:val="lowerRoman"/>
      <w:lvlText w:val="%9."/>
      <w:lvlJc w:val="right"/>
      <w:pPr>
        <w:ind w:left="6480" w:hanging="180"/>
      </w:pPr>
    </w:lvl>
  </w:abstractNum>
  <w:abstractNum w:abstractNumId="23" w15:restartNumberingAfterBreak="0">
    <w:nsid w:val="588F3178"/>
    <w:multiLevelType w:val="hybridMultilevel"/>
    <w:tmpl w:val="FFFFFFFF"/>
    <w:lvl w:ilvl="0" w:tplc="F6408412">
      <w:start w:val="1"/>
      <w:numFmt w:val="bullet"/>
      <w:lvlText w:val=""/>
      <w:lvlJc w:val="left"/>
      <w:pPr>
        <w:ind w:left="720" w:hanging="360"/>
      </w:pPr>
      <w:rPr>
        <w:rFonts w:ascii="Wingdings 2" w:hAnsi="Wingdings 2" w:hint="default"/>
      </w:rPr>
    </w:lvl>
    <w:lvl w:ilvl="1" w:tplc="2BFA92EC">
      <w:start w:val="1"/>
      <w:numFmt w:val="bullet"/>
      <w:lvlText w:val="o"/>
      <w:lvlJc w:val="left"/>
      <w:pPr>
        <w:ind w:left="1440" w:hanging="360"/>
      </w:pPr>
      <w:rPr>
        <w:rFonts w:ascii="Courier New" w:hAnsi="Courier New" w:hint="default"/>
      </w:rPr>
    </w:lvl>
    <w:lvl w:ilvl="2" w:tplc="1374B882">
      <w:start w:val="1"/>
      <w:numFmt w:val="bullet"/>
      <w:lvlText w:val=""/>
      <w:lvlJc w:val="left"/>
      <w:pPr>
        <w:ind w:left="2160" w:hanging="360"/>
      </w:pPr>
      <w:rPr>
        <w:rFonts w:ascii="Wingdings" w:hAnsi="Wingdings" w:hint="default"/>
      </w:rPr>
    </w:lvl>
    <w:lvl w:ilvl="3" w:tplc="E68AD970">
      <w:start w:val="1"/>
      <w:numFmt w:val="bullet"/>
      <w:lvlText w:val=""/>
      <w:lvlJc w:val="left"/>
      <w:pPr>
        <w:ind w:left="2880" w:hanging="360"/>
      </w:pPr>
      <w:rPr>
        <w:rFonts w:ascii="Symbol" w:hAnsi="Symbol" w:hint="default"/>
      </w:rPr>
    </w:lvl>
    <w:lvl w:ilvl="4" w:tplc="1BFCFF96">
      <w:start w:val="1"/>
      <w:numFmt w:val="bullet"/>
      <w:lvlText w:val="o"/>
      <w:lvlJc w:val="left"/>
      <w:pPr>
        <w:ind w:left="3600" w:hanging="360"/>
      </w:pPr>
      <w:rPr>
        <w:rFonts w:ascii="Courier New" w:hAnsi="Courier New" w:hint="default"/>
      </w:rPr>
    </w:lvl>
    <w:lvl w:ilvl="5" w:tplc="C32C10C6">
      <w:start w:val="1"/>
      <w:numFmt w:val="bullet"/>
      <w:lvlText w:val=""/>
      <w:lvlJc w:val="left"/>
      <w:pPr>
        <w:ind w:left="4320" w:hanging="360"/>
      </w:pPr>
      <w:rPr>
        <w:rFonts w:ascii="Wingdings" w:hAnsi="Wingdings" w:hint="default"/>
      </w:rPr>
    </w:lvl>
    <w:lvl w:ilvl="6" w:tplc="E3F4A6DE">
      <w:start w:val="1"/>
      <w:numFmt w:val="bullet"/>
      <w:lvlText w:val=""/>
      <w:lvlJc w:val="left"/>
      <w:pPr>
        <w:ind w:left="5040" w:hanging="360"/>
      </w:pPr>
      <w:rPr>
        <w:rFonts w:ascii="Symbol" w:hAnsi="Symbol" w:hint="default"/>
      </w:rPr>
    </w:lvl>
    <w:lvl w:ilvl="7" w:tplc="03481B5C">
      <w:start w:val="1"/>
      <w:numFmt w:val="bullet"/>
      <w:lvlText w:val="o"/>
      <w:lvlJc w:val="left"/>
      <w:pPr>
        <w:ind w:left="5760" w:hanging="360"/>
      </w:pPr>
      <w:rPr>
        <w:rFonts w:ascii="Courier New" w:hAnsi="Courier New" w:hint="default"/>
      </w:rPr>
    </w:lvl>
    <w:lvl w:ilvl="8" w:tplc="FD9848A0">
      <w:start w:val="1"/>
      <w:numFmt w:val="bullet"/>
      <w:lvlText w:val=""/>
      <w:lvlJc w:val="left"/>
      <w:pPr>
        <w:ind w:left="6480" w:hanging="360"/>
      </w:pPr>
      <w:rPr>
        <w:rFonts w:ascii="Wingdings" w:hAnsi="Wingdings" w:hint="default"/>
      </w:rPr>
    </w:lvl>
  </w:abstractNum>
  <w:abstractNum w:abstractNumId="24" w15:restartNumberingAfterBreak="0">
    <w:nsid w:val="589C2CB5"/>
    <w:multiLevelType w:val="hybridMultilevel"/>
    <w:tmpl w:val="A328E826"/>
    <w:lvl w:ilvl="0" w:tplc="F8405180">
      <w:start w:val="1"/>
      <w:numFmt w:val="upperRoman"/>
      <w:lvlText w:val="%1."/>
      <w:lvlJc w:val="left"/>
      <w:pPr>
        <w:ind w:left="1080" w:hanging="720"/>
      </w:pPr>
      <w:rPr>
        <w:rFonts w:ascii="Bitter" w:hAnsi="Bitter"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FEA6B57"/>
    <w:multiLevelType w:val="hybridMultilevel"/>
    <w:tmpl w:val="FFFFFFFF"/>
    <w:lvl w:ilvl="0" w:tplc="652E00DC">
      <w:start w:val="1"/>
      <w:numFmt w:val="bullet"/>
      <w:lvlText w:val=""/>
      <w:lvlJc w:val="left"/>
      <w:pPr>
        <w:ind w:left="720" w:hanging="360"/>
      </w:pPr>
      <w:rPr>
        <w:rFonts w:ascii="Wingdings 2" w:hAnsi="Wingdings 2" w:hint="default"/>
      </w:rPr>
    </w:lvl>
    <w:lvl w:ilvl="1" w:tplc="77BA994A">
      <w:start w:val="1"/>
      <w:numFmt w:val="bullet"/>
      <w:lvlText w:val="o"/>
      <w:lvlJc w:val="left"/>
      <w:pPr>
        <w:ind w:left="1440" w:hanging="360"/>
      </w:pPr>
      <w:rPr>
        <w:rFonts w:ascii="Courier New" w:hAnsi="Courier New" w:hint="default"/>
      </w:rPr>
    </w:lvl>
    <w:lvl w:ilvl="2" w:tplc="33A4991E">
      <w:start w:val="1"/>
      <w:numFmt w:val="bullet"/>
      <w:lvlText w:val=""/>
      <w:lvlJc w:val="left"/>
      <w:pPr>
        <w:ind w:left="2160" w:hanging="360"/>
      </w:pPr>
      <w:rPr>
        <w:rFonts w:ascii="Wingdings" w:hAnsi="Wingdings" w:hint="default"/>
      </w:rPr>
    </w:lvl>
    <w:lvl w:ilvl="3" w:tplc="7A5828F8">
      <w:start w:val="1"/>
      <w:numFmt w:val="bullet"/>
      <w:lvlText w:val=""/>
      <w:lvlJc w:val="left"/>
      <w:pPr>
        <w:ind w:left="2880" w:hanging="360"/>
      </w:pPr>
      <w:rPr>
        <w:rFonts w:ascii="Symbol" w:hAnsi="Symbol" w:hint="default"/>
      </w:rPr>
    </w:lvl>
    <w:lvl w:ilvl="4" w:tplc="3DAAFBE6">
      <w:start w:val="1"/>
      <w:numFmt w:val="bullet"/>
      <w:lvlText w:val="o"/>
      <w:lvlJc w:val="left"/>
      <w:pPr>
        <w:ind w:left="3600" w:hanging="360"/>
      </w:pPr>
      <w:rPr>
        <w:rFonts w:ascii="Courier New" w:hAnsi="Courier New" w:hint="default"/>
      </w:rPr>
    </w:lvl>
    <w:lvl w:ilvl="5" w:tplc="5DFCE832">
      <w:start w:val="1"/>
      <w:numFmt w:val="bullet"/>
      <w:lvlText w:val=""/>
      <w:lvlJc w:val="left"/>
      <w:pPr>
        <w:ind w:left="4320" w:hanging="360"/>
      </w:pPr>
      <w:rPr>
        <w:rFonts w:ascii="Wingdings" w:hAnsi="Wingdings" w:hint="default"/>
      </w:rPr>
    </w:lvl>
    <w:lvl w:ilvl="6" w:tplc="7A3A9110">
      <w:start w:val="1"/>
      <w:numFmt w:val="bullet"/>
      <w:lvlText w:val=""/>
      <w:lvlJc w:val="left"/>
      <w:pPr>
        <w:ind w:left="5040" w:hanging="360"/>
      </w:pPr>
      <w:rPr>
        <w:rFonts w:ascii="Symbol" w:hAnsi="Symbol" w:hint="default"/>
      </w:rPr>
    </w:lvl>
    <w:lvl w:ilvl="7" w:tplc="BEF44098">
      <w:start w:val="1"/>
      <w:numFmt w:val="bullet"/>
      <w:lvlText w:val="o"/>
      <w:lvlJc w:val="left"/>
      <w:pPr>
        <w:ind w:left="5760" w:hanging="360"/>
      </w:pPr>
      <w:rPr>
        <w:rFonts w:ascii="Courier New" w:hAnsi="Courier New" w:hint="default"/>
      </w:rPr>
    </w:lvl>
    <w:lvl w:ilvl="8" w:tplc="68EED660">
      <w:start w:val="1"/>
      <w:numFmt w:val="bullet"/>
      <w:lvlText w:val=""/>
      <w:lvlJc w:val="left"/>
      <w:pPr>
        <w:ind w:left="6480" w:hanging="360"/>
      </w:pPr>
      <w:rPr>
        <w:rFonts w:ascii="Wingdings" w:hAnsi="Wingdings" w:hint="default"/>
      </w:rPr>
    </w:lvl>
  </w:abstractNum>
  <w:abstractNum w:abstractNumId="26" w15:restartNumberingAfterBreak="0">
    <w:nsid w:val="657913F9"/>
    <w:multiLevelType w:val="hybridMultilevel"/>
    <w:tmpl w:val="8C2012C4"/>
    <w:lvl w:ilvl="0" w:tplc="9A4CE062">
      <w:start w:val="1"/>
      <w:numFmt w:val="upperRoman"/>
      <w:lvlText w:val="%1."/>
      <w:lvlJc w:val="left"/>
      <w:pPr>
        <w:ind w:left="1080" w:hanging="720"/>
      </w:pPr>
      <w:rPr>
        <w:rFonts w:ascii="Clear Sans" w:hAnsi="Clear Sans" w:cs="Clear San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7132381"/>
    <w:multiLevelType w:val="hybridMultilevel"/>
    <w:tmpl w:val="A76C631A"/>
    <w:lvl w:ilvl="0" w:tplc="D724406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7213A2E"/>
    <w:multiLevelType w:val="hybridMultilevel"/>
    <w:tmpl w:val="FFFFFFFF"/>
    <w:lvl w:ilvl="0" w:tplc="62D625CE">
      <w:start w:val="1"/>
      <w:numFmt w:val="upperRoman"/>
      <w:lvlText w:val="%1."/>
      <w:lvlJc w:val="right"/>
      <w:pPr>
        <w:ind w:left="720" w:hanging="360"/>
      </w:pPr>
    </w:lvl>
    <w:lvl w:ilvl="1" w:tplc="ABC080CC">
      <w:start w:val="1"/>
      <w:numFmt w:val="lowerLetter"/>
      <w:lvlText w:val="%2."/>
      <w:lvlJc w:val="left"/>
      <w:pPr>
        <w:ind w:left="1440" w:hanging="360"/>
      </w:pPr>
    </w:lvl>
    <w:lvl w:ilvl="2" w:tplc="9EAEF4B8">
      <w:start w:val="1"/>
      <w:numFmt w:val="lowerRoman"/>
      <w:lvlText w:val="%3."/>
      <w:lvlJc w:val="right"/>
      <w:pPr>
        <w:ind w:left="2160" w:hanging="180"/>
      </w:pPr>
    </w:lvl>
    <w:lvl w:ilvl="3" w:tplc="C21E9E92">
      <w:start w:val="1"/>
      <w:numFmt w:val="decimal"/>
      <w:lvlText w:val="%4."/>
      <w:lvlJc w:val="left"/>
      <w:pPr>
        <w:ind w:left="2880" w:hanging="360"/>
      </w:pPr>
    </w:lvl>
    <w:lvl w:ilvl="4" w:tplc="EAA8C1F6">
      <w:start w:val="1"/>
      <w:numFmt w:val="lowerLetter"/>
      <w:lvlText w:val="%5."/>
      <w:lvlJc w:val="left"/>
      <w:pPr>
        <w:ind w:left="3600" w:hanging="360"/>
      </w:pPr>
    </w:lvl>
    <w:lvl w:ilvl="5" w:tplc="887A3B58">
      <w:start w:val="1"/>
      <w:numFmt w:val="lowerRoman"/>
      <w:lvlText w:val="%6."/>
      <w:lvlJc w:val="right"/>
      <w:pPr>
        <w:ind w:left="4320" w:hanging="180"/>
      </w:pPr>
    </w:lvl>
    <w:lvl w:ilvl="6" w:tplc="04441C8E">
      <w:start w:val="1"/>
      <w:numFmt w:val="decimal"/>
      <w:lvlText w:val="%7."/>
      <w:lvlJc w:val="left"/>
      <w:pPr>
        <w:ind w:left="5040" w:hanging="360"/>
      </w:pPr>
    </w:lvl>
    <w:lvl w:ilvl="7" w:tplc="C810BCF6">
      <w:start w:val="1"/>
      <w:numFmt w:val="lowerLetter"/>
      <w:lvlText w:val="%8."/>
      <w:lvlJc w:val="left"/>
      <w:pPr>
        <w:ind w:left="5760" w:hanging="360"/>
      </w:pPr>
    </w:lvl>
    <w:lvl w:ilvl="8" w:tplc="B0C62F0A">
      <w:start w:val="1"/>
      <w:numFmt w:val="lowerRoman"/>
      <w:lvlText w:val="%9."/>
      <w:lvlJc w:val="right"/>
      <w:pPr>
        <w:ind w:left="6480" w:hanging="180"/>
      </w:pPr>
    </w:lvl>
  </w:abstractNum>
  <w:abstractNum w:abstractNumId="29" w15:restartNumberingAfterBreak="0">
    <w:nsid w:val="69AB0CFD"/>
    <w:multiLevelType w:val="hybridMultilevel"/>
    <w:tmpl w:val="FFFFFFFF"/>
    <w:lvl w:ilvl="0" w:tplc="DF9E6148">
      <w:start w:val="1"/>
      <w:numFmt w:val="bullet"/>
      <w:lvlText w:val=""/>
      <w:lvlJc w:val="left"/>
      <w:pPr>
        <w:ind w:left="720" w:hanging="360"/>
      </w:pPr>
      <w:rPr>
        <w:rFonts w:ascii="Wingdings 2" w:hAnsi="Wingdings 2" w:hint="default"/>
      </w:rPr>
    </w:lvl>
    <w:lvl w:ilvl="1" w:tplc="877C1F1A">
      <w:start w:val="1"/>
      <w:numFmt w:val="bullet"/>
      <w:lvlText w:val="o"/>
      <w:lvlJc w:val="left"/>
      <w:pPr>
        <w:ind w:left="1440" w:hanging="360"/>
      </w:pPr>
      <w:rPr>
        <w:rFonts w:ascii="Courier New" w:hAnsi="Courier New" w:hint="default"/>
      </w:rPr>
    </w:lvl>
    <w:lvl w:ilvl="2" w:tplc="87FC6194">
      <w:start w:val="1"/>
      <w:numFmt w:val="bullet"/>
      <w:lvlText w:val=""/>
      <w:lvlJc w:val="left"/>
      <w:pPr>
        <w:ind w:left="2160" w:hanging="360"/>
      </w:pPr>
      <w:rPr>
        <w:rFonts w:ascii="Wingdings" w:hAnsi="Wingdings" w:hint="default"/>
      </w:rPr>
    </w:lvl>
    <w:lvl w:ilvl="3" w:tplc="E18C3FEE">
      <w:start w:val="1"/>
      <w:numFmt w:val="bullet"/>
      <w:lvlText w:val=""/>
      <w:lvlJc w:val="left"/>
      <w:pPr>
        <w:ind w:left="2880" w:hanging="360"/>
      </w:pPr>
      <w:rPr>
        <w:rFonts w:ascii="Symbol" w:hAnsi="Symbol" w:hint="default"/>
      </w:rPr>
    </w:lvl>
    <w:lvl w:ilvl="4" w:tplc="1090A310">
      <w:start w:val="1"/>
      <w:numFmt w:val="bullet"/>
      <w:lvlText w:val="o"/>
      <w:lvlJc w:val="left"/>
      <w:pPr>
        <w:ind w:left="3600" w:hanging="360"/>
      </w:pPr>
      <w:rPr>
        <w:rFonts w:ascii="Courier New" w:hAnsi="Courier New" w:hint="default"/>
      </w:rPr>
    </w:lvl>
    <w:lvl w:ilvl="5" w:tplc="46A20E14">
      <w:start w:val="1"/>
      <w:numFmt w:val="bullet"/>
      <w:lvlText w:val=""/>
      <w:lvlJc w:val="left"/>
      <w:pPr>
        <w:ind w:left="4320" w:hanging="360"/>
      </w:pPr>
      <w:rPr>
        <w:rFonts w:ascii="Wingdings" w:hAnsi="Wingdings" w:hint="default"/>
      </w:rPr>
    </w:lvl>
    <w:lvl w:ilvl="6" w:tplc="7BB2F776">
      <w:start w:val="1"/>
      <w:numFmt w:val="bullet"/>
      <w:lvlText w:val=""/>
      <w:lvlJc w:val="left"/>
      <w:pPr>
        <w:ind w:left="5040" w:hanging="360"/>
      </w:pPr>
      <w:rPr>
        <w:rFonts w:ascii="Symbol" w:hAnsi="Symbol" w:hint="default"/>
      </w:rPr>
    </w:lvl>
    <w:lvl w:ilvl="7" w:tplc="0516876C">
      <w:start w:val="1"/>
      <w:numFmt w:val="bullet"/>
      <w:lvlText w:val="o"/>
      <w:lvlJc w:val="left"/>
      <w:pPr>
        <w:ind w:left="5760" w:hanging="360"/>
      </w:pPr>
      <w:rPr>
        <w:rFonts w:ascii="Courier New" w:hAnsi="Courier New" w:hint="default"/>
      </w:rPr>
    </w:lvl>
    <w:lvl w:ilvl="8" w:tplc="A08EEF1C">
      <w:start w:val="1"/>
      <w:numFmt w:val="bullet"/>
      <w:lvlText w:val=""/>
      <w:lvlJc w:val="left"/>
      <w:pPr>
        <w:ind w:left="6480" w:hanging="360"/>
      </w:pPr>
      <w:rPr>
        <w:rFonts w:ascii="Wingdings" w:hAnsi="Wingdings" w:hint="default"/>
      </w:rPr>
    </w:lvl>
  </w:abstractNum>
  <w:abstractNum w:abstractNumId="30" w15:restartNumberingAfterBreak="0">
    <w:nsid w:val="6B09171C"/>
    <w:multiLevelType w:val="hybridMultilevel"/>
    <w:tmpl w:val="FFFFFFFF"/>
    <w:lvl w:ilvl="0" w:tplc="675A5196">
      <w:start w:val="1"/>
      <w:numFmt w:val="bullet"/>
      <w:lvlText w:val=""/>
      <w:lvlJc w:val="left"/>
      <w:pPr>
        <w:ind w:left="720" w:hanging="360"/>
      </w:pPr>
      <w:rPr>
        <w:rFonts w:ascii="Wingdings 2" w:hAnsi="Wingdings 2" w:hint="default"/>
      </w:rPr>
    </w:lvl>
    <w:lvl w:ilvl="1" w:tplc="5D3A0AF6">
      <w:start w:val="1"/>
      <w:numFmt w:val="bullet"/>
      <w:lvlText w:val="o"/>
      <w:lvlJc w:val="left"/>
      <w:pPr>
        <w:ind w:left="1440" w:hanging="360"/>
      </w:pPr>
      <w:rPr>
        <w:rFonts w:ascii="Courier New" w:hAnsi="Courier New" w:hint="default"/>
      </w:rPr>
    </w:lvl>
    <w:lvl w:ilvl="2" w:tplc="BC4402D8">
      <w:start w:val="1"/>
      <w:numFmt w:val="bullet"/>
      <w:lvlText w:val=""/>
      <w:lvlJc w:val="left"/>
      <w:pPr>
        <w:ind w:left="2160" w:hanging="360"/>
      </w:pPr>
      <w:rPr>
        <w:rFonts w:ascii="Wingdings" w:hAnsi="Wingdings" w:hint="default"/>
      </w:rPr>
    </w:lvl>
    <w:lvl w:ilvl="3" w:tplc="83FE1428">
      <w:start w:val="1"/>
      <w:numFmt w:val="bullet"/>
      <w:lvlText w:val=""/>
      <w:lvlJc w:val="left"/>
      <w:pPr>
        <w:ind w:left="2880" w:hanging="360"/>
      </w:pPr>
      <w:rPr>
        <w:rFonts w:ascii="Symbol" w:hAnsi="Symbol" w:hint="default"/>
      </w:rPr>
    </w:lvl>
    <w:lvl w:ilvl="4" w:tplc="8DB038E4">
      <w:start w:val="1"/>
      <w:numFmt w:val="bullet"/>
      <w:lvlText w:val="o"/>
      <w:lvlJc w:val="left"/>
      <w:pPr>
        <w:ind w:left="3600" w:hanging="360"/>
      </w:pPr>
      <w:rPr>
        <w:rFonts w:ascii="Courier New" w:hAnsi="Courier New" w:hint="default"/>
      </w:rPr>
    </w:lvl>
    <w:lvl w:ilvl="5" w:tplc="E3106B7A">
      <w:start w:val="1"/>
      <w:numFmt w:val="bullet"/>
      <w:lvlText w:val=""/>
      <w:lvlJc w:val="left"/>
      <w:pPr>
        <w:ind w:left="4320" w:hanging="360"/>
      </w:pPr>
      <w:rPr>
        <w:rFonts w:ascii="Wingdings" w:hAnsi="Wingdings" w:hint="default"/>
      </w:rPr>
    </w:lvl>
    <w:lvl w:ilvl="6" w:tplc="A6848C2E">
      <w:start w:val="1"/>
      <w:numFmt w:val="bullet"/>
      <w:lvlText w:val=""/>
      <w:lvlJc w:val="left"/>
      <w:pPr>
        <w:ind w:left="5040" w:hanging="360"/>
      </w:pPr>
      <w:rPr>
        <w:rFonts w:ascii="Symbol" w:hAnsi="Symbol" w:hint="default"/>
      </w:rPr>
    </w:lvl>
    <w:lvl w:ilvl="7" w:tplc="4426D7A0">
      <w:start w:val="1"/>
      <w:numFmt w:val="bullet"/>
      <w:lvlText w:val="o"/>
      <w:lvlJc w:val="left"/>
      <w:pPr>
        <w:ind w:left="5760" w:hanging="360"/>
      </w:pPr>
      <w:rPr>
        <w:rFonts w:ascii="Courier New" w:hAnsi="Courier New" w:hint="default"/>
      </w:rPr>
    </w:lvl>
    <w:lvl w:ilvl="8" w:tplc="C92C17DA">
      <w:start w:val="1"/>
      <w:numFmt w:val="bullet"/>
      <w:lvlText w:val=""/>
      <w:lvlJc w:val="left"/>
      <w:pPr>
        <w:ind w:left="6480" w:hanging="360"/>
      </w:pPr>
      <w:rPr>
        <w:rFonts w:ascii="Wingdings" w:hAnsi="Wingdings" w:hint="default"/>
      </w:rPr>
    </w:lvl>
  </w:abstractNum>
  <w:abstractNum w:abstractNumId="31" w15:restartNumberingAfterBreak="0">
    <w:nsid w:val="6E64454A"/>
    <w:multiLevelType w:val="hybridMultilevel"/>
    <w:tmpl w:val="FFFFFFFF"/>
    <w:lvl w:ilvl="0" w:tplc="EE3057EE">
      <w:start w:val="1"/>
      <w:numFmt w:val="bullet"/>
      <w:lvlText w:val=""/>
      <w:lvlJc w:val="left"/>
      <w:pPr>
        <w:ind w:left="720" w:hanging="360"/>
      </w:pPr>
      <w:rPr>
        <w:rFonts w:ascii="Wingdings 2" w:hAnsi="Wingdings 2" w:hint="default"/>
      </w:rPr>
    </w:lvl>
    <w:lvl w:ilvl="1" w:tplc="ACFA5D68">
      <w:start w:val="1"/>
      <w:numFmt w:val="bullet"/>
      <w:lvlText w:val="o"/>
      <w:lvlJc w:val="left"/>
      <w:pPr>
        <w:ind w:left="1440" w:hanging="360"/>
      </w:pPr>
      <w:rPr>
        <w:rFonts w:ascii="Courier New" w:hAnsi="Courier New" w:hint="default"/>
      </w:rPr>
    </w:lvl>
    <w:lvl w:ilvl="2" w:tplc="E27EB88A">
      <w:start w:val="1"/>
      <w:numFmt w:val="bullet"/>
      <w:lvlText w:val=""/>
      <w:lvlJc w:val="left"/>
      <w:pPr>
        <w:ind w:left="2160" w:hanging="360"/>
      </w:pPr>
      <w:rPr>
        <w:rFonts w:ascii="Wingdings" w:hAnsi="Wingdings" w:hint="default"/>
      </w:rPr>
    </w:lvl>
    <w:lvl w:ilvl="3" w:tplc="F94C659E">
      <w:start w:val="1"/>
      <w:numFmt w:val="bullet"/>
      <w:lvlText w:val=""/>
      <w:lvlJc w:val="left"/>
      <w:pPr>
        <w:ind w:left="2880" w:hanging="360"/>
      </w:pPr>
      <w:rPr>
        <w:rFonts w:ascii="Symbol" w:hAnsi="Symbol" w:hint="default"/>
      </w:rPr>
    </w:lvl>
    <w:lvl w:ilvl="4" w:tplc="F692C67C">
      <w:start w:val="1"/>
      <w:numFmt w:val="bullet"/>
      <w:lvlText w:val="o"/>
      <w:lvlJc w:val="left"/>
      <w:pPr>
        <w:ind w:left="3600" w:hanging="360"/>
      </w:pPr>
      <w:rPr>
        <w:rFonts w:ascii="Courier New" w:hAnsi="Courier New" w:hint="default"/>
      </w:rPr>
    </w:lvl>
    <w:lvl w:ilvl="5" w:tplc="FB6855C4">
      <w:start w:val="1"/>
      <w:numFmt w:val="bullet"/>
      <w:lvlText w:val=""/>
      <w:lvlJc w:val="left"/>
      <w:pPr>
        <w:ind w:left="4320" w:hanging="360"/>
      </w:pPr>
      <w:rPr>
        <w:rFonts w:ascii="Wingdings" w:hAnsi="Wingdings" w:hint="default"/>
      </w:rPr>
    </w:lvl>
    <w:lvl w:ilvl="6" w:tplc="952658C4">
      <w:start w:val="1"/>
      <w:numFmt w:val="bullet"/>
      <w:lvlText w:val=""/>
      <w:lvlJc w:val="left"/>
      <w:pPr>
        <w:ind w:left="5040" w:hanging="360"/>
      </w:pPr>
      <w:rPr>
        <w:rFonts w:ascii="Symbol" w:hAnsi="Symbol" w:hint="default"/>
      </w:rPr>
    </w:lvl>
    <w:lvl w:ilvl="7" w:tplc="E0ACE1EE">
      <w:start w:val="1"/>
      <w:numFmt w:val="bullet"/>
      <w:lvlText w:val="o"/>
      <w:lvlJc w:val="left"/>
      <w:pPr>
        <w:ind w:left="5760" w:hanging="360"/>
      </w:pPr>
      <w:rPr>
        <w:rFonts w:ascii="Courier New" w:hAnsi="Courier New" w:hint="default"/>
      </w:rPr>
    </w:lvl>
    <w:lvl w:ilvl="8" w:tplc="2522CAF6">
      <w:start w:val="1"/>
      <w:numFmt w:val="bullet"/>
      <w:lvlText w:val=""/>
      <w:lvlJc w:val="left"/>
      <w:pPr>
        <w:ind w:left="6480" w:hanging="360"/>
      </w:pPr>
      <w:rPr>
        <w:rFonts w:ascii="Wingdings" w:hAnsi="Wingdings" w:hint="default"/>
      </w:rPr>
    </w:lvl>
  </w:abstractNum>
  <w:abstractNum w:abstractNumId="32" w15:restartNumberingAfterBreak="0">
    <w:nsid w:val="6EDE0F4F"/>
    <w:multiLevelType w:val="hybridMultilevel"/>
    <w:tmpl w:val="269A4BCA"/>
    <w:lvl w:ilvl="0" w:tplc="FFFFFFFF">
      <w:start w:val="1"/>
      <w:numFmt w:val="upperRoman"/>
      <w:pStyle w:val="Cobra-Title1"/>
      <w:lvlText w:val="%1."/>
      <w:lvlJc w:val="left"/>
      <w:pPr>
        <w:ind w:left="1080" w:hanging="720"/>
      </w:pPr>
      <w:rPr>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5103B9F"/>
    <w:multiLevelType w:val="hybridMultilevel"/>
    <w:tmpl w:val="F55671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787F726C"/>
    <w:multiLevelType w:val="hybridMultilevel"/>
    <w:tmpl w:val="ED965374"/>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F117B16"/>
    <w:multiLevelType w:val="hybridMultilevel"/>
    <w:tmpl w:val="4B882CB6"/>
    <w:lvl w:ilvl="0" w:tplc="D7244066">
      <w:start w:val="1"/>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DF6AF2"/>
    <w:multiLevelType w:val="hybridMultilevel"/>
    <w:tmpl w:val="78B8A994"/>
    <w:lvl w:ilvl="0" w:tplc="114296B8">
      <w:start w:val="4"/>
      <w:numFmt w:val="decimal"/>
      <w:lvlText w:val="%1-"/>
      <w:lvlJc w:val="left"/>
      <w:pPr>
        <w:ind w:left="720" w:hanging="360"/>
      </w:pPr>
      <w:rPr>
        <w:rFonts w:hint="default"/>
        <w:sz w:val="3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5"/>
  </w:num>
  <w:num w:numId="3">
    <w:abstractNumId w:val="8"/>
  </w:num>
  <w:num w:numId="4">
    <w:abstractNumId w:val="32"/>
  </w:num>
  <w:num w:numId="5">
    <w:abstractNumId w:val="18"/>
  </w:num>
  <w:num w:numId="6">
    <w:abstractNumId w:val="34"/>
  </w:num>
  <w:num w:numId="7">
    <w:abstractNumId w:val="13"/>
  </w:num>
  <w:num w:numId="8">
    <w:abstractNumId w:val="3"/>
  </w:num>
  <w:num w:numId="9">
    <w:abstractNumId w:val="24"/>
  </w:num>
  <w:num w:numId="10">
    <w:abstractNumId w:val="1"/>
  </w:num>
  <w:num w:numId="11">
    <w:abstractNumId w:val="33"/>
  </w:num>
  <w:num w:numId="12">
    <w:abstractNumId w:val="35"/>
  </w:num>
  <w:num w:numId="13">
    <w:abstractNumId w:val="9"/>
  </w:num>
  <w:num w:numId="14">
    <w:abstractNumId w:val="2"/>
  </w:num>
  <w:num w:numId="15">
    <w:abstractNumId w:val="27"/>
  </w:num>
  <w:num w:numId="16">
    <w:abstractNumId w:val="12"/>
  </w:num>
  <w:num w:numId="17">
    <w:abstractNumId w:val="30"/>
  </w:num>
  <w:num w:numId="18">
    <w:abstractNumId w:val="7"/>
  </w:num>
  <w:num w:numId="19">
    <w:abstractNumId w:val="0"/>
  </w:num>
  <w:num w:numId="20">
    <w:abstractNumId w:val="11"/>
  </w:num>
  <w:num w:numId="21">
    <w:abstractNumId w:val="23"/>
  </w:num>
  <w:num w:numId="22">
    <w:abstractNumId w:val="19"/>
  </w:num>
  <w:num w:numId="23">
    <w:abstractNumId w:val="17"/>
  </w:num>
  <w:num w:numId="24">
    <w:abstractNumId w:val="16"/>
  </w:num>
  <w:num w:numId="25">
    <w:abstractNumId w:val="29"/>
  </w:num>
  <w:num w:numId="26">
    <w:abstractNumId w:val="20"/>
  </w:num>
  <w:num w:numId="27">
    <w:abstractNumId w:val="10"/>
  </w:num>
  <w:num w:numId="28">
    <w:abstractNumId w:val="4"/>
  </w:num>
  <w:num w:numId="29">
    <w:abstractNumId w:val="6"/>
  </w:num>
  <w:num w:numId="30">
    <w:abstractNumId w:val="14"/>
  </w:num>
  <w:num w:numId="31">
    <w:abstractNumId w:val="15"/>
  </w:num>
  <w:num w:numId="32">
    <w:abstractNumId w:val="25"/>
  </w:num>
  <w:num w:numId="33">
    <w:abstractNumId w:val="36"/>
  </w:num>
  <w:num w:numId="34">
    <w:abstractNumId w:val="32"/>
    <w:lvlOverride w:ilvl="0">
      <w:startOverride w:val="1"/>
    </w:lvlOverride>
  </w:num>
  <w:num w:numId="35">
    <w:abstractNumId w:val="31"/>
  </w:num>
  <w:num w:numId="36">
    <w:abstractNumId w:val="28"/>
  </w:num>
  <w:num w:numId="37">
    <w:abstractNumId w:val="21"/>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52"/>
    <w:rsid w:val="00001322"/>
    <w:rsid w:val="000033A9"/>
    <w:rsid w:val="00005DA7"/>
    <w:rsid w:val="00006532"/>
    <w:rsid w:val="00013516"/>
    <w:rsid w:val="00016700"/>
    <w:rsid w:val="00017FFD"/>
    <w:rsid w:val="00026D82"/>
    <w:rsid w:val="0002756E"/>
    <w:rsid w:val="00033FC1"/>
    <w:rsid w:val="00046430"/>
    <w:rsid w:val="00052C7E"/>
    <w:rsid w:val="00055340"/>
    <w:rsid w:val="00056C9A"/>
    <w:rsid w:val="000572E1"/>
    <w:rsid w:val="0005738F"/>
    <w:rsid w:val="000603C2"/>
    <w:rsid w:val="0006200F"/>
    <w:rsid w:val="00062403"/>
    <w:rsid w:val="00067EBC"/>
    <w:rsid w:val="00071D45"/>
    <w:rsid w:val="0008235C"/>
    <w:rsid w:val="0008434F"/>
    <w:rsid w:val="0008553F"/>
    <w:rsid w:val="000874D8"/>
    <w:rsid w:val="0009393E"/>
    <w:rsid w:val="00095D4E"/>
    <w:rsid w:val="000A340A"/>
    <w:rsid w:val="000A4B1F"/>
    <w:rsid w:val="000A4B60"/>
    <w:rsid w:val="000B1BEF"/>
    <w:rsid w:val="000B1C4C"/>
    <w:rsid w:val="000B494D"/>
    <w:rsid w:val="000B630A"/>
    <w:rsid w:val="000B680A"/>
    <w:rsid w:val="000B77AB"/>
    <w:rsid w:val="000C1A9A"/>
    <w:rsid w:val="000D2230"/>
    <w:rsid w:val="000D75D5"/>
    <w:rsid w:val="000E38C7"/>
    <w:rsid w:val="000E770E"/>
    <w:rsid w:val="000F13BD"/>
    <w:rsid w:val="000F3FEA"/>
    <w:rsid w:val="00100D9A"/>
    <w:rsid w:val="00100ECF"/>
    <w:rsid w:val="001022D2"/>
    <w:rsid w:val="00102415"/>
    <w:rsid w:val="00105276"/>
    <w:rsid w:val="00110AD0"/>
    <w:rsid w:val="00114352"/>
    <w:rsid w:val="00114876"/>
    <w:rsid w:val="00121B41"/>
    <w:rsid w:val="00127F17"/>
    <w:rsid w:val="00134823"/>
    <w:rsid w:val="0014191A"/>
    <w:rsid w:val="0014222F"/>
    <w:rsid w:val="001427EB"/>
    <w:rsid w:val="00144259"/>
    <w:rsid w:val="0014674C"/>
    <w:rsid w:val="0015137C"/>
    <w:rsid w:val="0016201F"/>
    <w:rsid w:val="00163942"/>
    <w:rsid w:val="00163E27"/>
    <w:rsid w:val="00166A11"/>
    <w:rsid w:val="00176A7C"/>
    <w:rsid w:val="00184109"/>
    <w:rsid w:val="001905F8"/>
    <w:rsid w:val="00192E8B"/>
    <w:rsid w:val="001936F1"/>
    <w:rsid w:val="00194CB7"/>
    <w:rsid w:val="00195B1B"/>
    <w:rsid w:val="001972A1"/>
    <w:rsid w:val="0019743D"/>
    <w:rsid w:val="001A443F"/>
    <w:rsid w:val="001B5491"/>
    <w:rsid w:val="001B6FF7"/>
    <w:rsid w:val="001C4FB8"/>
    <w:rsid w:val="001C5F15"/>
    <w:rsid w:val="001C6816"/>
    <w:rsid w:val="001C7BEF"/>
    <w:rsid w:val="001D26FB"/>
    <w:rsid w:val="001D55D8"/>
    <w:rsid w:val="001D6043"/>
    <w:rsid w:val="001D6B36"/>
    <w:rsid w:val="001F05EC"/>
    <w:rsid w:val="001F18E4"/>
    <w:rsid w:val="001F52D1"/>
    <w:rsid w:val="001F612A"/>
    <w:rsid w:val="001F6F2A"/>
    <w:rsid w:val="00201328"/>
    <w:rsid w:val="0020133C"/>
    <w:rsid w:val="00205E3C"/>
    <w:rsid w:val="00206410"/>
    <w:rsid w:val="00207346"/>
    <w:rsid w:val="00213294"/>
    <w:rsid w:val="00214507"/>
    <w:rsid w:val="002149A4"/>
    <w:rsid w:val="00220822"/>
    <w:rsid w:val="00224336"/>
    <w:rsid w:val="0022646F"/>
    <w:rsid w:val="0022673A"/>
    <w:rsid w:val="00227945"/>
    <w:rsid w:val="002446C7"/>
    <w:rsid w:val="00247D8E"/>
    <w:rsid w:val="00260611"/>
    <w:rsid w:val="0026342B"/>
    <w:rsid w:val="00265B4A"/>
    <w:rsid w:val="002670B6"/>
    <w:rsid w:val="00270E31"/>
    <w:rsid w:val="002711F9"/>
    <w:rsid w:val="002823DD"/>
    <w:rsid w:val="00283CE7"/>
    <w:rsid w:val="002904A8"/>
    <w:rsid w:val="00293507"/>
    <w:rsid w:val="00293EF0"/>
    <w:rsid w:val="002961CE"/>
    <w:rsid w:val="002A0643"/>
    <w:rsid w:val="002A1975"/>
    <w:rsid w:val="002A525A"/>
    <w:rsid w:val="002B2043"/>
    <w:rsid w:val="002B47AE"/>
    <w:rsid w:val="002B7F23"/>
    <w:rsid w:val="002C4D55"/>
    <w:rsid w:val="002D6C2A"/>
    <w:rsid w:val="002E08F8"/>
    <w:rsid w:val="002E761E"/>
    <w:rsid w:val="002F13C5"/>
    <w:rsid w:val="002F3B1F"/>
    <w:rsid w:val="002F3B6E"/>
    <w:rsid w:val="0030050A"/>
    <w:rsid w:val="003027B8"/>
    <w:rsid w:val="00305214"/>
    <w:rsid w:val="003153D8"/>
    <w:rsid w:val="00316A6E"/>
    <w:rsid w:val="003173D1"/>
    <w:rsid w:val="00323A21"/>
    <w:rsid w:val="003260F3"/>
    <w:rsid w:val="0032622C"/>
    <w:rsid w:val="003271B1"/>
    <w:rsid w:val="00336337"/>
    <w:rsid w:val="00351BBC"/>
    <w:rsid w:val="00353C27"/>
    <w:rsid w:val="00355C01"/>
    <w:rsid w:val="00355FEC"/>
    <w:rsid w:val="00356ED7"/>
    <w:rsid w:val="00360C28"/>
    <w:rsid w:val="00364534"/>
    <w:rsid w:val="00365BEF"/>
    <w:rsid w:val="00366CCA"/>
    <w:rsid w:val="00370337"/>
    <w:rsid w:val="00374D97"/>
    <w:rsid w:val="0038532F"/>
    <w:rsid w:val="003864D0"/>
    <w:rsid w:val="00390A45"/>
    <w:rsid w:val="003911FC"/>
    <w:rsid w:val="0039336D"/>
    <w:rsid w:val="00397923"/>
    <w:rsid w:val="00397A2F"/>
    <w:rsid w:val="003A0F8E"/>
    <w:rsid w:val="003A3EC6"/>
    <w:rsid w:val="003A7A41"/>
    <w:rsid w:val="003A7D7D"/>
    <w:rsid w:val="003B1B93"/>
    <w:rsid w:val="003B2E17"/>
    <w:rsid w:val="003B442D"/>
    <w:rsid w:val="003B4D21"/>
    <w:rsid w:val="003B7414"/>
    <w:rsid w:val="003C0F0F"/>
    <w:rsid w:val="003C34CB"/>
    <w:rsid w:val="003C4498"/>
    <w:rsid w:val="003D5F26"/>
    <w:rsid w:val="003D6155"/>
    <w:rsid w:val="003E0F57"/>
    <w:rsid w:val="003E368C"/>
    <w:rsid w:val="003E712D"/>
    <w:rsid w:val="003F3D28"/>
    <w:rsid w:val="00405810"/>
    <w:rsid w:val="004103C1"/>
    <w:rsid w:val="004200F6"/>
    <w:rsid w:val="004240B4"/>
    <w:rsid w:val="00427386"/>
    <w:rsid w:val="0043308A"/>
    <w:rsid w:val="00433BDE"/>
    <w:rsid w:val="004367CB"/>
    <w:rsid w:val="004370FA"/>
    <w:rsid w:val="00444902"/>
    <w:rsid w:val="004458DD"/>
    <w:rsid w:val="004476D7"/>
    <w:rsid w:val="00450067"/>
    <w:rsid w:val="004532D0"/>
    <w:rsid w:val="0045716A"/>
    <w:rsid w:val="0046555F"/>
    <w:rsid w:val="004661CE"/>
    <w:rsid w:val="00472A25"/>
    <w:rsid w:val="00473120"/>
    <w:rsid w:val="00473424"/>
    <w:rsid w:val="004752BF"/>
    <w:rsid w:val="00480873"/>
    <w:rsid w:val="00481FBD"/>
    <w:rsid w:val="004856D7"/>
    <w:rsid w:val="00487782"/>
    <w:rsid w:val="004925FA"/>
    <w:rsid w:val="00492F0D"/>
    <w:rsid w:val="00495B04"/>
    <w:rsid w:val="004A549A"/>
    <w:rsid w:val="004B079D"/>
    <w:rsid w:val="004B09AF"/>
    <w:rsid w:val="004B3C89"/>
    <w:rsid w:val="004B4729"/>
    <w:rsid w:val="004B6C6A"/>
    <w:rsid w:val="004C07BD"/>
    <w:rsid w:val="004C62C4"/>
    <w:rsid w:val="004D05C3"/>
    <w:rsid w:val="004D27FB"/>
    <w:rsid w:val="004E5734"/>
    <w:rsid w:val="004E703F"/>
    <w:rsid w:val="00503933"/>
    <w:rsid w:val="005052EA"/>
    <w:rsid w:val="00506583"/>
    <w:rsid w:val="00507EB8"/>
    <w:rsid w:val="0051405C"/>
    <w:rsid w:val="00514C64"/>
    <w:rsid w:val="0051504B"/>
    <w:rsid w:val="005203B8"/>
    <w:rsid w:val="0052253D"/>
    <w:rsid w:val="00523292"/>
    <w:rsid w:val="00525F6F"/>
    <w:rsid w:val="00526773"/>
    <w:rsid w:val="00527E3D"/>
    <w:rsid w:val="00534562"/>
    <w:rsid w:val="00534C0A"/>
    <w:rsid w:val="00541AF5"/>
    <w:rsid w:val="00543D11"/>
    <w:rsid w:val="00544F85"/>
    <w:rsid w:val="00551D17"/>
    <w:rsid w:val="00560DC1"/>
    <w:rsid w:val="00563B2D"/>
    <w:rsid w:val="0056488E"/>
    <w:rsid w:val="00565587"/>
    <w:rsid w:val="005719F4"/>
    <w:rsid w:val="00573C91"/>
    <w:rsid w:val="005828C3"/>
    <w:rsid w:val="00583787"/>
    <w:rsid w:val="00584D0C"/>
    <w:rsid w:val="005938F1"/>
    <w:rsid w:val="00594958"/>
    <w:rsid w:val="005974F8"/>
    <w:rsid w:val="00597D6D"/>
    <w:rsid w:val="005A06DC"/>
    <w:rsid w:val="005A1D04"/>
    <w:rsid w:val="005A518F"/>
    <w:rsid w:val="005A6198"/>
    <w:rsid w:val="005B09F8"/>
    <w:rsid w:val="005B5CE1"/>
    <w:rsid w:val="005C40EA"/>
    <w:rsid w:val="005C51F1"/>
    <w:rsid w:val="005C7AB6"/>
    <w:rsid w:val="005D067C"/>
    <w:rsid w:val="005D7018"/>
    <w:rsid w:val="005E0FDF"/>
    <w:rsid w:val="005E1AD9"/>
    <w:rsid w:val="005E3B35"/>
    <w:rsid w:val="005E4152"/>
    <w:rsid w:val="005E5FA6"/>
    <w:rsid w:val="005F02DC"/>
    <w:rsid w:val="005F16C8"/>
    <w:rsid w:val="005F289E"/>
    <w:rsid w:val="005F3EC5"/>
    <w:rsid w:val="005F435F"/>
    <w:rsid w:val="005F5018"/>
    <w:rsid w:val="005F6256"/>
    <w:rsid w:val="00601F48"/>
    <w:rsid w:val="00604A8C"/>
    <w:rsid w:val="00611899"/>
    <w:rsid w:val="00613826"/>
    <w:rsid w:val="00617664"/>
    <w:rsid w:val="00620D5E"/>
    <w:rsid w:val="006219B1"/>
    <w:rsid w:val="00623B8B"/>
    <w:rsid w:val="006258DA"/>
    <w:rsid w:val="00630EAC"/>
    <w:rsid w:val="00630F5D"/>
    <w:rsid w:val="00631F54"/>
    <w:rsid w:val="006334D5"/>
    <w:rsid w:val="006338A7"/>
    <w:rsid w:val="00640896"/>
    <w:rsid w:val="00643188"/>
    <w:rsid w:val="0064395B"/>
    <w:rsid w:val="006556A9"/>
    <w:rsid w:val="00655CFA"/>
    <w:rsid w:val="006560C2"/>
    <w:rsid w:val="00661100"/>
    <w:rsid w:val="00662503"/>
    <w:rsid w:val="00663A53"/>
    <w:rsid w:val="00663B23"/>
    <w:rsid w:val="00665281"/>
    <w:rsid w:val="00667383"/>
    <w:rsid w:val="00673659"/>
    <w:rsid w:val="0067408C"/>
    <w:rsid w:val="00686330"/>
    <w:rsid w:val="00686EB0"/>
    <w:rsid w:val="006873E7"/>
    <w:rsid w:val="006910BF"/>
    <w:rsid w:val="006925EA"/>
    <w:rsid w:val="00692E3C"/>
    <w:rsid w:val="0069363D"/>
    <w:rsid w:val="0069535D"/>
    <w:rsid w:val="006A1656"/>
    <w:rsid w:val="006A2076"/>
    <w:rsid w:val="006B01FE"/>
    <w:rsid w:val="006B3F1F"/>
    <w:rsid w:val="006B5CD8"/>
    <w:rsid w:val="006C0F03"/>
    <w:rsid w:val="006C2B12"/>
    <w:rsid w:val="006C5974"/>
    <w:rsid w:val="006D0C5A"/>
    <w:rsid w:val="006D1D26"/>
    <w:rsid w:val="006D301C"/>
    <w:rsid w:val="006D423F"/>
    <w:rsid w:val="006E0455"/>
    <w:rsid w:val="006E0B2B"/>
    <w:rsid w:val="006E0F7A"/>
    <w:rsid w:val="006E1E70"/>
    <w:rsid w:val="006E2E83"/>
    <w:rsid w:val="006E4D14"/>
    <w:rsid w:val="006E5101"/>
    <w:rsid w:val="006F2768"/>
    <w:rsid w:val="006F364C"/>
    <w:rsid w:val="006F4429"/>
    <w:rsid w:val="006F585F"/>
    <w:rsid w:val="006F67DC"/>
    <w:rsid w:val="006F7554"/>
    <w:rsid w:val="006F7A13"/>
    <w:rsid w:val="00700BFA"/>
    <w:rsid w:val="00701F9B"/>
    <w:rsid w:val="0070583B"/>
    <w:rsid w:val="00706327"/>
    <w:rsid w:val="00706AA8"/>
    <w:rsid w:val="00707905"/>
    <w:rsid w:val="007160B1"/>
    <w:rsid w:val="00722423"/>
    <w:rsid w:val="00724BC3"/>
    <w:rsid w:val="00726D4E"/>
    <w:rsid w:val="00727FDD"/>
    <w:rsid w:val="007300A3"/>
    <w:rsid w:val="007335B9"/>
    <w:rsid w:val="00733BBE"/>
    <w:rsid w:val="00735052"/>
    <w:rsid w:val="00736E0E"/>
    <w:rsid w:val="007405D9"/>
    <w:rsid w:val="0074506D"/>
    <w:rsid w:val="00752469"/>
    <w:rsid w:val="00753D34"/>
    <w:rsid w:val="00754D35"/>
    <w:rsid w:val="007577ED"/>
    <w:rsid w:val="00760A98"/>
    <w:rsid w:val="00760B52"/>
    <w:rsid w:val="007646D8"/>
    <w:rsid w:val="007675F1"/>
    <w:rsid w:val="00771983"/>
    <w:rsid w:val="0077421C"/>
    <w:rsid w:val="007947F9"/>
    <w:rsid w:val="00796CFB"/>
    <w:rsid w:val="007A3529"/>
    <w:rsid w:val="007B1AAF"/>
    <w:rsid w:val="007B391E"/>
    <w:rsid w:val="007B3BD9"/>
    <w:rsid w:val="007B74A2"/>
    <w:rsid w:val="007C19CF"/>
    <w:rsid w:val="007C1EA4"/>
    <w:rsid w:val="007D6437"/>
    <w:rsid w:val="007E0CF3"/>
    <w:rsid w:val="007E45B9"/>
    <w:rsid w:val="007E5DCE"/>
    <w:rsid w:val="007E747E"/>
    <w:rsid w:val="007F28CE"/>
    <w:rsid w:val="007F39C2"/>
    <w:rsid w:val="007F406B"/>
    <w:rsid w:val="007F56C9"/>
    <w:rsid w:val="0080171B"/>
    <w:rsid w:val="00802526"/>
    <w:rsid w:val="0080256C"/>
    <w:rsid w:val="0080345B"/>
    <w:rsid w:val="008040E2"/>
    <w:rsid w:val="00814A09"/>
    <w:rsid w:val="008202C6"/>
    <w:rsid w:val="00821C5B"/>
    <w:rsid w:val="00824003"/>
    <w:rsid w:val="0082400A"/>
    <w:rsid w:val="00825793"/>
    <w:rsid w:val="00826199"/>
    <w:rsid w:val="00830916"/>
    <w:rsid w:val="00831822"/>
    <w:rsid w:val="00833BAB"/>
    <w:rsid w:val="00836067"/>
    <w:rsid w:val="008434DE"/>
    <w:rsid w:val="008472C9"/>
    <w:rsid w:val="00853703"/>
    <w:rsid w:val="00860706"/>
    <w:rsid w:val="00863A23"/>
    <w:rsid w:val="00864FCF"/>
    <w:rsid w:val="008659E5"/>
    <w:rsid w:val="0086637D"/>
    <w:rsid w:val="00866AEF"/>
    <w:rsid w:val="008700A5"/>
    <w:rsid w:val="00873781"/>
    <w:rsid w:val="008757DA"/>
    <w:rsid w:val="00877518"/>
    <w:rsid w:val="0088015D"/>
    <w:rsid w:val="008805E7"/>
    <w:rsid w:val="00884382"/>
    <w:rsid w:val="008853A0"/>
    <w:rsid w:val="00886BF8"/>
    <w:rsid w:val="00891E07"/>
    <w:rsid w:val="0089279F"/>
    <w:rsid w:val="00895736"/>
    <w:rsid w:val="008A0D3A"/>
    <w:rsid w:val="008A1216"/>
    <w:rsid w:val="008A1BE3"/>
    <w:rsid w:val="008A228B"/>
    <w:rsid w:val="008B08D7"/>
    <w:rsid w:val="008B3BC7"/>
    <w:rsid w:val="008B51E3"/>
    <w:rsid w:val="008C407B"/>
    <w:rsid w:val="008C4750"/>
    <w:rsid w:val="008C5EBC"/>
    <w:rsid w:val="008C612C"/>
    <w:rsid w:val="008D2AA4"/>
    <w:rsid w:val="008E7C8A"/>
    <w:rsid w:val="008F0C4B"/>
    <w:rsid w:val="008F2CF8"/>
    <w:rsid w:val="008F3651"/>
    <w:rsid w:val="008F3821"/>
    <w:rsid w:val="008F53B1"/>
    <w:rsid w:val="00900B56"/>
    <w:rsid w:val="0090737D"/>
    <w:rsid w:val="00911274"/>
    <w:rsid w:val="00917067"/>
    <w:rsid w:val="00920EB9"/>
    <w:rsid w:val="00924D44"/>
    <w:rsid w:val="009362CB"/>
    <w:rsid w:val="009365B5"/>
    <w:rsid w:val="009428B2"/>
    <w:rsid w:val="00947355"/>
    <w:rsid w:val="00953BCF"/>
    <w:rsid w:val="0095418B"/>
    <w:rsid w:val="009629E5"/>
    <w:rsid w:val="00963D66"/>
    <w:rsid w:val="00964892"/>
    <w:rsid w:val="0096512D"/>
    <w:rsid w:val="00965C9C"/>
    <w:rsid w:val="0097205A"/>
    <w:rsid w:val="00982CB8"/>
    <w:rsid w:val="009849D9"/>
    <w:rsid w:val="009856BC"/>
    <w:rsid w:val="009928FE"/>
    <w:rsid w:val="00993452"/>
    <w:rsid w:val="009A3566"/>
    <w:rsid w:val="009B020C"/>
    <w:rsid w:val="009B127A"/>
    <w:rsid w:val="009B1DA5"/>
    <w:rsid w:val="009B5CF5"/>
    <w:rsid w:val="009C17BC"/>
    <w:rsid w:val="009C1FE2"/>
    <w:rsid w:val="009C2BFA"/>
    <w:rsid w:val="009C6AE8"/>
    <w:rsid w:val="009C770D"/>
    <w:rsid w:val="009D3991"/>
    <w:rsid w:val="009D3EAD"/>
    <w:rsid w:val="009D4382"/>
    <w:rsid w:val="009E4203"/>
    <w:rsid w:val="009E58E1"/>
    <w:rsid w:val="009E659F"/>
    <w:rsid w:val="009F02D2"/>
    <w:rsid w:val="009F34B8"/>
    <w:rsid w:val="00A03F57"/>
    <w:rsid w:val="00A10CC5"/>
    <w:rsid w:val="00A14AAE"/>
    <w:rsid w:val="00A15F66"/>
    <w:rsid w:val="00A16368"/>
    <w:rsid w:val="00A22F18"/>
    <w:rsid w:val="00A33520"/>
    <w:rsid w:val="00A42B13"/>
    <w:rsid w:val="00A4765B"/>
    <w:rsid w:val="00A53599"/>
    <w:rsid w:val="00A538D6"/>
    <w:rsid w:val="00A53B54"/>
    <w:rsid w:val="00A634FD"/>
    <w:rsid w:val="00A6477E"/>
    <w:rsid w:val="00A661C2"/>
    <w:rsid w:val="00A71575"/>
    <w:rsid w:val="00A81600"/>
    <w:rsid w:val="00A8574A"/>
    <w:rsid w:val="00A90B72"/>
    <w:rsid w:val="00A96548"/>
    <w:rsid w:val="00AA02DD"/>
    <w:rsid w:val="00AA61B0"/>
    <w:rsid w:val="00AA63E1"/>
    <w:rsid w:val="00AB0653"/>
    <w:rsid w:val="00AB2509"/>
    <w:rsid w:val="00AB291B"/>
    <w:rsid w:val="00AB45A6"/>
    <w:rsid w:val="00AB6FD2"/>
    <w:rsid w:val="00AC2FA8"/>
    <w:rsid w:val="00AC34BB"/>
    <w:rsid w:val="00AC443D"/>
    <w:rsid w:val="00AC4A87"/>
    <w:rsid w:val="00AC785A"/>
    <w:rsid w:val="00AD0AF6"/>
    <w:rsid w:val="00AD348F"/>
    <w:rsid w:val="00AF1074"/>
    <w:rsid w:val="00AF4FFE"/>
    <w:rsid w:val="00AF7B56"/>
    <w:rsid w:val="00B002A4"/>
    <w:rsid w:val="00B036C2"/>
    <w:rsid w:val="00B056C1"/>
    <w:rsid w:val="00B068A6"/>
    <w:rsid w:val="00B126ED"/>
    <w:rsid w:val="00B13D9F"/>
    <w:rsid w:val="00B20912"/>
    <w:rsid w:val="00B23F74"/>
    <w:rsid w:val="00B30DFE"/>
    <w:rsid w:val="00B35E92"/>
    <w:rsid w:val="00B428C0"/>
    <w:rsid w:val="00B428C8"/>
    <w:rsid w:val="00B45593"/>
    <w:rsid w:val="00B471C2"/>
    <w:rsid w:val="00B516B9"/>
    <w:rsid w:val="00B57A80"/>
    <w:rsid w:val="00B625F8"/>
    <w:rsid w:val="00B64793"/>
    <w:rsid w:val="00B65766"/>
    <w:rsid w:val="00B716F0"/>
    <w:rsid w:val="00B7250B"/>
    <w:rsid w:val="00B74FD1"/>
    <w:rsid w:val="00B76112"/>
    <w:rsid w:val="00B7651D"/>
    <w:rsid w:val="00B82942"/>
    <w:rsid w:val="00B92EE4"/>
    <w:rsid w:val="00B93CBE"/>
    <w:rsid w:val="00B95E75"/>
    <w:rsid w:val="00BA09C4"/>
    <w:rsid w:val="00BA5BDA"/>
    <w:rsid w:val="00BB0698"/>
    <w:rsid w:val="00BB432B"/>
    <w:rsid w:val="00BB7C52"/>
    <w:rsid w:val="00BC486B"/>
    <w:rsid w:val="00BC5D4B"/>
    <w:rsid w:val="00BC5E87"/>
    <w:rsid w:val="00BC7127"/>
    <w:rsid w:val="00BD2D60"/>
    <w:rsid w:val="00BD3A33"/>
    <w:rsid w:val="00BD3B46"/>
    <w:rsid w:val="00BD6B27"/>
    <w:rsid w:val="00BE0E99"/>
    <w:rsid w:val="00BF00F9"/>
    <w:rsid w:val="00BF5537"/>
    <w:rsid w:val="00BF6409"/>
    <w:rsid w:val="00C02739"/>
    <w:rsid w:val="00C048BE"/>
    <w:rsid w:val="00C05AB9"/>
    <w:rsid w:val="00C067A3"/>
    <w:rsid w:val="00C1454B"/>
    <w:rsid w:val="00C22D3E"/>
    <w:rsid w:val="00C24AE3"/>
    <w:rsid w:val="00C26A06"/>
    <w:rsid w:val="00C2773F"/>
    <w:rsid w:val="00C30FB5"/>
    <w:rsid w:val="00C3783E"/>
    <w:rsid w:val="00C37D01"/>
    <w:rsid w:val="00C468DB"/>
    <w:rsid w:val="00C54D73"/>
    <w:rsid w:val="00C5643E"/>
    <w:rsid w:val="00C64691"/>
    <w:rsid w:val="00C64E8A"/>
    <w:rsid w:val="00C654B9"/>
    <w:rsid w:val="00C767A0"/>
    <w:rsid w:val="00C80DF5"/>
    <w:rsid w:val="00C80E75"/>
    <w:rsid w:val="00C857F6"/>
    <w:rsid w:val="00C85A5D"/>
    <w:rsid w:val="00C865A8"/>
    <w:rsid w:val="00C86F73"/>
    <w:rsid w:val="00C925B6"/>
    <w:rsid w:val="00CA0569"/>
    <w:rsid w:val="00CA0B9B"/>
    <w:rsid w:val="00CB04C5"/>
    <w:rsid w:val="00CB2062"/>
    <w:rsid w:val="00CC0804"/>
    <w:rsid w:val="00CC3FB4"/>
    <w:rsid w:val="00CD00B3"/>
    <w:rsid w:val="00CD1C60"/>
    <w:rsid w:val="00CD1DCA"/>
    <w:rsid w:val="00CD55A6"/>
    <w:rsid w:val="00CD62A7"/>
    <w:rsid w:val="00CD6856"/>
    <w:rsid w:val="00CD6A13"/>
    <w:rsid w:val="00CE0211"/>
    <w:rsid w:val="00CF739B"/>
    <w:rsid w:val="00D01A45"/>
    <w:rsid w:val="00D02989"/>
    <w:rsid w:val="00D05B2F"/>
    <w:rsid w:val="00D121C4"/>
    <w:rsid w:val="00D14448"/>
    <w:rsid w:val="00D15E41"/>
    <w:rsid w:val="00D15EF1"/>
    <w:rsid w:val="00D161A7"/>
    <w:rsid w:val="00D2123C"/>
    <w:rsid w:val="00D233B1"/>
    <w:rsid w:val="00D27BED"/>
    <w:rsid w:val="00D33A0C"/>
    <w:rsid w:val="00D40025"/>
    <w:rsid w:val="00D401AF"/>
    <w:rsid w:val="00D45D75"/>
    <w:rsid w:val="00D5014D"/>
    <w:rsid w:val="00D55CCE"/>
    <w:rsid w:val="00D62462"/>
    <w:rsid w:val="00D6506E"/>
    <w:rsid w:val="00D66DE0"/>
    <w:rsid w:val="00D7733C"/>
    <w:rsid w:val="00D77A3B"/>
    <w:rsid w:val="00D77BEF"/>
    <w:rsid w:val="00D8047B"/>
    <w:rsid w:val="00D81A61"/>
    <w:rsid w:val="00D84E0E"/>
    <w:rsid w:val="00D8523F"/>
    <w:rsid w:val="00D901F5"/>
    <w:rsid w:val="00D94490"/>
    <w:rsid w:val="00D95AA7"/>
    <w:rsid w:val="00DA08D0"/>
    <w:rsid w:val="00DB34B1"/>
    <w:rsid w:val="00DC03B8"/>
    <w:rsid w:val="00DC1A92"/>
    <w:rsid w:val="00DC236A"/>
    <w:rsid w:val="00DC3B9C"/>
    <w:rsid w:val="00DD3324"/>
    <w:rsid w:val="00DD354B"/>
    <w:rsid w:val="00DD4D4E"/>
    <w:rsid w:val="00DD5101"/>
    <w:rsid w:val="00DD601C"/>
    <w:rsid w:val="00DD6769"/>
    <w:rsid w:val="00DE1E85"/>
    <w:rsid w:val="00DE4404"/>
    <w:rsid w:val="00DE467A"/>
    <w:rsid w:val="00DF6719"/>
    <w:rsid w:val="00DF6BD9"/>
    <w:rsid w:val="00E00405"/>
    <w:rsid w:val="00E00D58"/>
    <w:rsid w:val="00E01470"/>
    <w:rsid w:val="00E01AFF"/>
    <w:rsid w:val="00E07400"/>
    <w:rsid w:val="00E077D1"/>
    <w:rsid w:val="00E10F66"/>
    <w:rsid w:val="00E1148E"/>
    <w:rsid w:val="00E16150"/>
    <w:rsid w:val="00E227D3"/>
    <w:rsid w:val="00E30CB1"/>
    <w:rsid w:val="00E31F36"/>
    <w:rsid w:val="00E347DD"/>
    <w:rsid w:val="00E554A6"/>
    <w:rsid w:val="00E62D78"/>
    <w:rsid w:val="00E65C98"/>
    <w:rsid w:val="00E67DC4"/>
    <w:rsid w:val="00E70B13"/>
    <w:rsid w:val="00E73F20"/>
    <w:rsid w:val="00E874C9"/>
    <w:rsid w:val="00E879E6"/>
    <w:rsid w:val="00E87D47"/>
    <w:rsid w:val="00E91F7B"/>
    <w:rsid w:val="00E947D0"/>
    <w:rsid w:val="00E94A09"/>
    <w:rsid w:val="00E95CAE"/>
    <w:rsid w:val="00E9687E"/>
    <w:rsid w:val="00E96F1C"/>
    <w:rsid w:val="00E96FF4"/>
    <w:rsid w:val="00EA2FA8"/>
    <w:rsid w:val="00EA3106"/>
    <w:rsid w:val="00EA601B"/>
    <w:rsid w:val="00EB6664"/>
    <w:rsid w:val="00EC47FF"/>
    <w:rsid w:val="00ED20E2"/>
    <w:rsid w:val="00ED42AC"/>
    <w:rsid w:val="00ED48D1"/>
    <w:rsid w:val="00ED6311"/>
    <w:rsid w:val="00EE093C"/>
    <w:rsid w:val="00EE5211"/>
    <w:rsid w:val="00EF784F"/>
    <w:rsid w:val="00F129A3"/>
    <w:rsid w:val="00F17A18"/>
    <w:rsid w:val="00F22400"/>
    <w:rsid w:val="00F23E9D"/>
    <w:rsid w:val="00F328E0"/>
    <w:rsid w:val="00F36D33"/>
    <w:rsid w:val="00F3789E"/>
    <w:rsid w:val="00F4517A"/>
    <w:rsid w:val="00F470E4"/>
    <w:rsid w:val="00F54102"/>
    <w:rsid w:val="00F56486"/>
    <w:rsid w:val="00F56BC7"/>
    <w:rsid w:val="00F642CC"/>
    <w:rsid w:val="00F6734D"/>
    <w:rsid w:val="00F7279C"/>
    <w:rsid w:val="00F754A8"/>
    <w:rsid w:val="00F75EBD"/>
    <w:rsid w:val="00F76D39"/>
    <w:rsid w:val="00F80352"/>
    <w:rsid w:val="00F8271F"/>
    <w:rsid w:val="00F83634"/>
    <w:rsid w:val="00F8386A"/>
    <w:rsid w:val="00F85CBF"/>
    <w:rsid w:val="00F90808"/>
    <w:rsid w:val="00F9393A"/>
    <w:rsid w:val="00FA0314"/>
    <w:rsid w:val="00FA5F42"/>
    <w:rsid w:val="00FB1CE6"/>
    <w:rsid w:val="00FB5DDA"/>
    <w:rsid w:val="00FB5E66"/>
    <w:rsid w:val="00FC0D06"/>
    <w:rsid w:val="00FC394A"/>
    <w:rsid w:val="00FC78D6"/>
    <w:rsid w:val="00FC7F9B"/>
    <w:rsid w:val="00FD016C"/>
    <w:rsid w:val="00FD2DDD"/>
    <w:rsid w:val="00FD49D2"/>
    <w:rsid w:val="00FE1EC1"/>
    <w:rsid w:val="00FE352E"/>
    <w:rsid w:val="00FE72C4"/>
    <w:rsid w:val="00FF21F3"/>
    <w:rsid w:val="00FF396D"/>
    <w:rsid w:val="00FF7068"/>
    <w:rsid w:val="00FF783B"/>
    <w:rsid w:val="00FF7EB9"/>
    <w:rsid w:val="0104A256"/>
    <w:rsid w:val="0149E816"/>
    <w:rsid w:val="01D90C39"/>
    <w:rsid w:val="0264BDBC"/>
    <w:rsid w:val="027FD657"/>
    <w:rsid w:val="03B2E861"/>
    <w:rsid w:val="048DD0B9"/>
    <w:rsid w:val="05ADE3DA"/>
    <w:rsid w:val="05D3A55A"/>
    <w:rsid w:val="05F3B90C"/>
    <w:rsid w:val="0634AA8A"/>
    <w:rsid w:val="06AAC248"/>
    <w:rsid w:val="06E07A94"/>
    <w:rsid w:val="077025F8"/>
    <w:rsid w:val="07E27F10"/>
    <w:rsid w:val="086D0466"/>
    <w:rsid w:val="091C033B"/>
    <w:rsid w:val="092FBF58"/>
    <w:rsid w:val="09FEE3FB"/>
    <w:rsid w:val="0A74069E"/>
    <w:rsid w:val="0AF3AE15"/>
    <w:rsid w:val="0B314FF1"/>
    <w:rsid w:val="0B509E71"/>
    <w:rsid w:val="0CA08777"/>
    <w:rsid w:val="0CC95877"/>
    <w:rsid w:val="0D8562F8"/>
    <w:rsid w:val="0DE6DA53"/>
    <w:rsid w:val="0DFDB9DD"/>
    <w:rsid w:val="0E2A52B8"/>
    <w:rsid w:val="0E3B5BB9"/>
    <w:rsid w:val="0E95898E"/>
    <w:rsid w:val="0EFA7F9B"/>
    <w:rsid w:val="10130693"/>
    <w:rsid w:val="111308F8"/>
    <w:rsid w:val="1174ACAF"/>
    <w:rsid w:val="118D9036"/>
    <w:rsid w:val="1208CECC"/>
    <w:rsid w:val="121903A6"/>
    <w:rsid w:val="1219D2EE"/>
    <w:rsid w:val="1349AB36"/>
    <w:rsid w:val="14D10EFA"/>
    <w:rsid w:val="15AE7AD7"/>
    <w:rsid w:val="15C08F69"/>
    <w:rsid w:val="160CFAA2"/>
    <w:rsid w:val="169254F9"/>
    <w:rsid w:val="1711F86C"/>
    <w:rsid w:val="17B4A905"/>
    <w:rsid w:val="1807855C"/>
    <w:rsid w:val="188669B1"/>
    <w:rsid w:val="18ADC8CD"/>
    <w:rsid w:val="18D46BA6"/>
    <w:rsid w:val="19F68E96"/>
    <w:rsid w:val="1A61C471"/>
    <w:rsid w:val="1B6CE45A"/>
    <w:rsid w:val="1B730F7C"/>
    <w:rsid w:val="1C22839B"/>
    <w:rsid w:val="1C6FEDEA"/>
    <w:rsid w:val="1CC6B3BB"/>
    <w:rsid w:val="1CE14AE3"/>
    <w:rsid w:val="1D4E83DA"/>
    <w:rsid w:val="1EB0D75C"/>
    <w:rsid w:val="1F542800"/>
    <w:rsid w:val="1F5AAB32"/>
    <w:rsid w:val="2006E780"/>
    <w:rsid w:val="20984E9A"/>
    <w:rsid w:val="20C2BB77"/>
    <w:rsid w:val="20D009D6"/>
    <w:rsid w:val="211CED50"/>
    <w:rsid w:val="21D2D779"/>
    <w:rsid w:val="21DD963B"/>
    <w:rsid w:val="22991545"/>
    <w:rsid w:val="22B7C192"/>
    <w:rsid w:val="23619568"/>
    <w:rsid w:val="2381C22F"/>
    <w:rsid w:val="241C27A9"/>
    <w:rsid w:val="24268B0A"/>
    <w:rsid w:val="24353A93"/>
    <w:rsid w:val="2457D96F"/>
    <w:rsid w:val="2529FEA4"/>
    <w:rsid w:val="254A4780"/>
    <w:rsid w:val="25F94818"/>
    <w:rsid w:val="2664AE12"/>
    <w:rsid w:val="26CBCAB6"/>
    <w:rsid w:val="271FFCDA"/>
    <w:rsid w:val="278A3696"/>
    <w:rsid w:val="28497328"/>
    <w:rsid w:val="28955B7E"/>
    <w:rsid w:val="292A9913"/>
    <w:rsid w:val="293B9D35"/>
    <w:rsid w:val="2994A169"/>
    <w:rsid w:val="29C7C9CC"/>
    <w:rsid w:val="29E54389"/>
    <w:rsid w:val="2A205EE7"/>
    <w:rsid w:val="2A485B03"/>
    <w:rsid w:val="2A7F0B3A"/>
    <w:rsid w:val="2AC6C651"/>
    <w:rsid w:val="2ACCB93B"/>
    <w:rsid w:val="2B5AA22D"/>
    <w:rsid w:val="2B984409"/>
    <w:rsid w:val="2BDB01E4"/>
    <w:rsid w:val="2C0095DB"/>
    <w:rsid w:val="2D077B8F"/>
    <w:rsid w:val="2D175D34"/>
    <w:rsid w:val="2DAB9881"/>
    <w:rsid w:val="2E52A9D0"/>
    <w:rsid w:val="2ECC1CF0"/>
    <w:rsid w:val="2FAC779F"/>
    <w:rsid w:val="2FE1A2B0"/>
    <w:rsid w:val="2FF238D7"/>
    <w:rsid w:val="303F1C51"/>
    <w:rsid w:val="30404F03"/>
    <w:rsid w:val="309E742A"/>
    <w:rsid w:val="30D32C61"/>
    <w:rsid w:val="310D69A6"/>
    <w:rsid w:val="311375C7"/>
    <w:rsid w:val="32FFA001"/>
    <w:rsid w:val="33018386"/>
    <w:rsid w:val="331F8129"/>
    <w:rsid w:val="33576994"/>
    <w:rsid w:val="338E0FEF"/>
    <w:rsid w:val="33D7110B"/>
    <w:rsid w:val="340ACD23"/>
    <w:rsid w:val="34B8512E"/>
    <w:rsid w:val="35014D84"/>
    <w:rsid w:val="35454C72"/>
    <w:rsid w:val="363EC4A0"/>
    <w:rsid w:val="364747DA"/>
    <w:rsid w:val="3673EEBA"/>
    <w:rsid w:val="370CEBF6"/>
    <w:rsid w:val="37699BE6"/>
    <w:rsid w:val="37EC73ED"/>
    <w:rsid w:val="37F6277F"/>
    <w:rsid w:val="38BA8F10"/>
    <w:rsid w:val="399B829A"/>
    <w:rsid w:val="3A0354D9"/>
    <w:rsid w:val="3C4BBDCF"/>
    <w:rsid w:val="3C527B90"/>
    <w:rsid w:val="3C8F2987"/>
    <w:rsid w:val="3D4509C8"/>
    <w:rsid w:val="3DD9E78E"/>
    <w:rsid w:val="3E89E282"/>
    <w:rsid w:val="3F654B22"/>
    <w:rsid w:val="4072965D"/>
    <w:rsid w:val="42BFD3F7"/>
    <w:rsid w:val="4325D8E7"/>
    <w:rsid w:val="4330BACA"/>
    <w:rsid w:val="45DA1790"/>
    <w:rsid w:val="45FB26E2"/>
    <w:rsid w:val="4629BD91"/>
    <w:rsid w:val="462B7886"/>
    <w:rsid w:val="4652C162"/>
    <w:rsid w:val="4730CFCF"/>
    <w:rsid w:val="4786F0F2"/>
    <w:rsid w:val="494BF597"/>
    <w:rsid w:val="49C80A23"/>
    <w:rsid w:val="4A0D9AA1"/>
    <w:rsid w:val="4AA5C9EC"/>
    <w:rsid w:val="4AB6CE0E"/>
    <w:rsid w:val="4B30E5CD"/>
    <w:rsid w:val="4B3A9F4B"/>
    <w:rsid w:val="4B3FF725"/>
    <w:rsid w:val="4BC19645"/>
    <w:rsid w:val="4BF91103"/>
    <w:rsid w:val="4C5AD3CF"/>
    <w:rsid w:val="4CB392D0"/>
    <w:rsid w:val="4CBE74B3"/>
    <w:rsid w:val="4D0A5C0E"/>
    <w:rsid w:val="4D3DAA18"/>
    <w:rsid w:val="4DE33137"/>
    <w:rsid w:val="4E678F6F"/>
    <w:rsid w:val="4EE3FC1D"/>
    <w:rsid w:val="4FA20EBE"/>
    <w:rsid w:val="4FAE5CFA"/>
    <w:rsid w:val="516C3D73"/>
    <w:rsid w:val="51B2A0AF"/>
    <w:rsid w:val="51B75B74"/>
    <w:rsid w:val="532551E4"/>
    <w:rsid w:val="5331E517"/>
    <w:rsid w:val="53B01C31"/>
    <w:rsid w:val="544F0E24"/>
    <w:rsid w:val="5497C04C"/>
    <w:rsid w:val="552F8F02"/>
    <w:rsid w:val="556E2CFD"/>
    <w:rsid w:val="55A09559"/>
    <w:rsid w:val="561A1F37"/>
    <w:rsid w:val="5670A916"/>
    <w:rsid w:val="56B56D34"/>
    <w:rsid w:val="56B83AA1"/>
    <w:rsid w:val="5739CB6C"/>
    <w:rsid w:val="5790C313"/>
    <w:rsid w:val="5793F941"/>
    <w:rsid w:val="58829135"/>
    <w:rsid w:val="58A8E4F5"/>
    <w:rsid w:val="58CBB609"/>
    <w:rsid w:val="59429B09"/>
    <w:rsid w:val="59AEC720"/>
    <w:rsid w:val="5A292C51"/>
    <w:rsid w:val="5A3459A6"/>
    <w:rsid w:val="5A39F170"/>
    <w:rsid w:val="5A4114AD"/>
    <w:rsid w:val="5A44D353"/>
    <w:rsid w:val="5BDFA795"/>
    <w:rsid w:val="5C54540F"/>
    <w:rsid w:val="5C7D313D"/>
    <w:rsid w:val="5C8FD08B"/>
    <w:rsid w:val="5CCB7D02"/>
    <w:rsid w:val="5D3DD61A"/>
    <w:rsid w:val="5DB63BC4"/>
    <w:rsid w:val="5E4606A5"/>
    <w:rsid w:val="5E707824"/>
    <w:rsid w:val="5E826A91"/>
    <w:rsid w:val="5F9E0E0C"/>
    <w:rsid w:val="5FF118A4"/>
    <w:rsid w:val="602DC079"/>
    <w:rsid w:val="605C4F7A"/>
    <w:rsid w:val="612571D0"/>
    <w:rsid w:val="614824E7"/>
    <w:rsid w:val="621E1EEC"/>
    <w:rsid w:val="629DBC9C"/>
    <w:rsid w:val="630D298C"/>
    <w:rsid w:val="63555241"/>
    <w:rsid w:val="6496F4CD"/>
    <w:rsid w:val="64A8F9ED"/>
    <w:rsid w:val="65DAE936"/>
    <w:rsid w:val="66053034"/>
    <w:rsid w:val="66B0F3EA"/>
    <w:rsid w:val="67C43D1F"/>
    <w:rsid w:val="687205D7"/>
    <w:rsid w:val="689225CD"/>
    <w:rsid w:val="68FF3015"/>
    <w:rsid w:val="69C493C5"/>
    <w:rsid w:val="6A0D1285"/>
    <w:rsid w:val="6A1A60E4"/>
    <w:rsid w:val="6A6D6B7C"/>
    <w:rsid w:val="6A9A8DCA"/>
    <w:rsid w:val="6C0C395A"/>
    <w:rsid w:val="6C46DCBE"/>
    <w:rsid w:val="6CBA2DF1"/>
    <w:rsid w:val="6CEB4570"/>
    <w:rsid w:val="6CFEF70E"/>
    <w:rsid w:val="6DCB78FC"/>
    <w:rsid w:val="6E0A16F7"/>
    <w:rsid w:val="6E1B4395"/>
    <w:rsid w:val="6E1EB2C2"/>
    <w:rsid w:val="6F1347A5"/>
    <w:rsid w:val="6FB860B6"/>
    <w:rsid w:val="7111D014"/>
    <w:rsid w:val="721E4F8C"/>
    <w:rsid w:val="7237E728"/>
    <w:rsid w:val="724403E8"/>
    <w:rsid w:val="725B8D7F"/>
    <w:rsid w:val="72C35440"/>
    <w:rsid w:val="73082481"/>
    <w:rsid w:val="73842A71"/>
    <w:rsid w:val="74700A2F"/>
    <w:rsid w:val="74A212A7"/>
    <w:rsid w:val="74FEB464"/>
    <w:rsid w:val="755F99C2"/>
    <w:rsid w:val="75D07A31"/>
    <w:rsid w:val="767AA39D"/>
    <w:rsid w:val="7729D67C"/>
    <w:rsid w:val="77631DA8"/>
    <w:rsid w:val="781CD148"/>
    <w:rsid w:val="785321F5"/>
    <w:rsid w:val="78879BFC"/>
    <w:rsid w:val="793C8AE6"/>
    <w:rsid w:val="7971436F"/>
    <w:rsid w:val="7A324B16"/>
    <w:rsid w:val="7C49F70F"/>
    <w:rsid w:val="7C99A645"/>
    <w:rsid w:val="7DC70A9D"/>
    <w:rsid w:val="7DF4AF43"/>
    <w:rsid w:val="7E05B023"/>
    <w:rsid w:val="7E1D4A68"/>
    <w:rsid w:val="7F12097A"/>
    <w:rsid w:val="7F4DE4EE"/>
    <w:rsid w:val="7FA957E3"/>
    <w:rsid w:val="7FCE16A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ACB173"/>
  <w15:chartTrackingRefBased/>
  <w15:docId w15:val="{7A36F7E4-49C7-4F8F-8EE6-40B22281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A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0033A9"/>
    <w:pPr>
      <w:ind w:left="720"/>
      <w:contextualSpacing/>
    </w:pPr>
  </w:style>
  <w:style w:type="paragraph" w:styleId="En-tte">
    <w:name w:val="header"/>
    <w:basedOn w:val="Normal"/>
    <w:link w:val="En-tteCar"/>
    <w:uiPriority w:val="99"/>
    <w:unhideWhenUsed/>
    <w:rsid w:val="00353C27"/>
    <w:pPr>
      <w:tabs>
        <w:tab w:val="center" w:pos="4536"/>
        <w:tab w:val="right" w:pos="9072"/>
      </w:tabs>
      <w:spacing w:after="0" w:line="240" w:lineRule="auto"/>
    </w:pPr>
  </w:style>
  <w:style w:type="character" w:customStyle="1" w:styleId="En-tteCar">
    <w:name w:val="En-tête Car"/>
    <w:basedOn w:val="Policepardfaut"/>
    <w:link w:val="En-tte"/>
    <w:uiPriority w:val="99"/>
    <w:rsid w:val="00353C27"/>
  </w:style>
  <w:style w:type="paragraph" w:styleId="Pieddepage">
    <w:name w:val="footer"/>
    <w:basedOn w:val="Normal"/>
    <w:link w:val="PieddepageCar"/>
    <w:uiPriority w:val="99"/>
    <w:unhideWhenUsed/>
    <w:rsid w:val="00353C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C27"/>
  </w:style>
  <w:style w:type="character" w:styleId="Lienhypertexte">
    <w:name w:val="Hyperlink"/>
    <w:basedOn w:val="Policepardfaut"/>
    <w:uiPriority w:val="99"/>
    <w:unhideWhenUsed/>
    <w:rsid w:val="00353C27"/>
    <w:rPr>
      <w:color w:val="0563C1" w:themeColor="hyperlink"/>
      <w:u w:val="single"/>
    </w:rPr>
  </w:style>
  <w:style w:type="character" w:customStyle="1" w:styleId="Mentionnonrsolue1">
    <w:name w:val="Mention non résolue1"/>
    <w:basedOn w:val="Policepardfaut"/>
    <w:uiPriority w:val="99"/>
    <w:semiHidden/>
    <w:unhideWhenUsed/>
    <w:rsid w:val="00353C27"/>
    <w:rPr>
      <w:color w:val="605E5C"/>
      <w:shd w:val="clear" w:color="auto" w:fill="E1DFDD"/>
    </w:rPr>
  </w:style>
  <w:style w:type="table" w:styleId="Grilledutableau">
    <w:name w:val="Table Grid"/>
    <w:basedOn w:val="TableauNormal"/>
    <w:uiPriority w:val="39"/>
    <w:rsid w:val="003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bra-Title">
    <w:name w:val="Cobra - Title"/>
    <w:basedOn w:val="Normal"/>
    <w:link w:val="Cobra-TitleCar"/>
    <w:qFormat/>
    <w:rsid w:val="009E58E1"/>
    <w:pPr>
      <w:pBdr>
        <w:bottom w:val="single" w:sz="12" w:space="1" w:color="auto"/>
      </w:pBdr>
      <w:spacing w:after="0" w:line="240" w:lineRule="auto"/>
      <w:jc w:val="center"/>
    </w:pPr>
    <w:rPr>
      <w:rFonts w:ascii="Courier Prime Code" w:hAnsi="Courier Prime Code"/>
      <w:color w:val="FFC000" w:themeColor="accent4"/>
      <w:sz w:val="48"/>
      <w:szCs w:val="48"/>
    </w:rPr>
  </w:style>
  <w:style w:type="paragraph" w:customStyle="1" w:styleId="Cobra-Title1">
    <w:name w:val="Cobra - Title 1"/>
    <w:basedOn w:val="Paragraphedeliste"/>
    <w:link w:val="Cobra-Title1Car"/>
    <w:qFormat/>
    <w:rsid w:val="009E58E1"/>
    <w:pPr>
      <w:numPr>
        <w:numId w:val="34"/>
      </w:numPr>
      <w:spacing w:after="0" w:line="240" w:lineRule="auto"/>
    </w:pPr>
    <w:rPr>
      <w:rFonts w:ascii="Bitter" w:hAnsi="Bitter" w:cs="Clear Sans"/>
      <w:sz w:val="24"/>
      <w:szCs w:val="24"/>
      <w:u w:val="thick"/>
    </w:rPr>
  </w:style>
  <w:style w:type="character" w:customStyle="1" w:styleId="Cobra-TitleCar">
    <w:name w:val="Cobra - Title Car"/>
    <w:basedOn w:val="Policepardfaut"/>
    <w:link w:val="Cobra-Title"/>
    <w:rsid w:val="009E58E1"/>
    <w:rPr>
      <w:rFonts w:ascii="Courier Prime Code" w:hAnsi="Courier Prime Code"/>
      <w:color w:val="FFC000" w:themeColor="accent4"/>
      <w:sz w:val="48"/>
      <w:szCs w:val="48"/>
    </w:rPr>
  </w:style>
  <w:style w:type="paragraph" w:customStyle="1" w:styleId="Cobra-Normal">
    <w:name w:val="Cobra - Normal"/>
    <w:basedOn w:val="Normal"/>
    <w:link w:val="Cobra-NormalCar"/>
    <w:qFormat/>
    <w:rsid w:val="009E58E1"/>
    <w:pPr>
      <w:spacing w:line="240" w:lineRule="auto"/>
      <w:jc w:val="both"/>
    </w:pPr>
    <w:rPr>
      <w:rFonts w:ascii="Clear Sans Light" w:hAnsi="Clear Sans Light" w:cs="Clear Sans Light"/>
    </w:rPr>
  </w:style>
  <w:style w:type="character" w:customStyle="1" w:styleId="ParagraphedelisteCar">
    <w:name w:val="Paragraphe de liste Car"/>
    <w:basedOn w:val="Policepardfaut"/>
    <w:link w:val="Paragraphedeliste"/>
    <w:uiPriority w:val="34"/>
    <w:rsid w:val="009E58E1"/>
  </w:style>
  <w:style w:type="character" w:customStyle="1" w:styleId="Cobra-Title1Car">
    <w:name w:val="Cobra - Title 1 Car"/>
    <w:basedOn w:val="ParagraphedelisteCar"/>
    <w:link w:val="Cobra-Title1"/>
    <w:rsid w:val="009E58E1"/>
    <w:rPr>
      <w:rFonts w:ascii="Bitter" w:hAnsi="Bitter" w:cs="Clear Sans"/>
      <w:sz w:val="24"/>
      <w:szCs w:val="24"/>
      <w:u w:val="thick"/>
      <w:lang w:val="en-US"/>
    </w:rPr>
  </w:style>
  <w:style w:type="paragraph" w:customStyle="1" w:styleId="Cobra-Titre2">
    <w:name w:val="Cobra - Titre 2"/>
    <w:basedOn w:val="Paragraphedeliste"/>
    <w:link w:val="Cobra-Titre2Car"/>
    <w:qFormat/>
    <w:rsid w:val="009E58E1"/>
    <w:pPr>
      <w:numPr>
        <w:ilvl w:val="1"/>
        <w:numId w:val="34"/>
      </w:numPr>
      <w:spacing w:line="240" w:lineRule="auto"/>
      <w:jc w:val="both"/>
    </w:pPr>
    <w:rPr>
      <w:rFonts w:ascii="Bitter" w:hAnsi="Bitter" w:cs="Clear Sans Light"/>
    </w:rPr>
  </w:style>
  <w:style w:type="character" w:customStyle="1" w:styleId="Cobra-NormalCar">
    <w:name w:val="Cobra - Normal Car"/>
    <w:basedOn w:val="Policepardfaut"/>
    <w:link w:val="Cobra-Normal"/>
    <w:rsid w:val="009E58E1"/>
    <w:rPr>
      <w:rFonts w:ascii="Clear Sans Light" w:hAnsi="Clear Sans Light" w:cs="Clear Sans Light"/>
    </w:rPr>
  </w:style>
  <w:style w:type="paragraph" w:customStyle="1" w:styleId="Cobra-Code">
    <w:name w:val="Cobra - Code"/>
    <w:basedOn w:val="Cobra-Normal"/>
    <w:link w:val="Cobra-CodeCar"/>
    <w:autoRedefine/>
    <w:qFormat/>
    <w:rsid w:val="006F2768"/>
    <w:pPr>
      <w:shd w:val="solid" w:color="auto" w:fill="auto"/>
      <w:spacing w:before="240" w:after="280"/>
      <w:contextualSpacing/>
    </w:pPr>
    <w:rPr>
      <w:rFonts w:ascii="Courier Prime Code" w:hAnsi="Courier Prime Code"/>
      <w:color w:val="D9E2F3" w:themeColor="accent1" w:themeTint="33"/>
    </w:rPr>
  </w:style>
  <w:style w:type="character" w:customStyle="1" w:styleId="Cobra-Titre2Car">
    <w:name w:val="Cobra - Titre 2 Car"/>
    <w:basedOn w:val="ParagraphedelisteCar"/>
    <w:link w:val="Cobra-Titre2"/>
    <w:rsid w:val="009E58E1"/>
    <w:rPr>
      <w:rFonts w:ascii="Bitter" w:hAnsi="Bitter" w:cs="Clear Sans Light"/>
    </w:rPr>
  </w:style>
  <w:style w:type="paragraph" w:customStyle="1" w:styleId="Cobra-NormalTick">
    <w:name w:val="Cobra - Normal Tick"/>
    <w:basedOn w:val="Cobra-Normal"/>
    <w:link w:val="Cobra-NormalTickCar"/>
    <w:qFormat/>
    <w:rsid w:val="00DA08D0"/>
    <w:pPr>
      <w:numPr>
        <w:numId w:val="14"/>
      </w:numPr>
    </w:pPr>
  </w:style>
  <w:style w:type="character" w:customStyle="1" w:styleId="Cobra-CodeCar">
    <w:name w:val="Cobra - Code Car"/>
    <w:basedOn w:val="Policepardfaut"/>
    <w:link w:val="Cobra-Code"/>
    <w:rsid w:val="006F2768"/>
    <w:rPr>
      <w:rFonts w:ascii="Courier Prime Code" w:hAnsi="Courier Prime Code" w:cs="Clear Sans Light"/>
      <w:color w:val="D9E2F3" w:themeColor="accent1" w:themeTint="33"/>
      <w:shd w:val="solid" w:color="auto" w:fill="auto"/>
    </w:rPr>
  </w:style>
  <w:style w:type="paragraph" w:customStyle="1" w:styleId="Cobra-Annotation">
    <w:name w:val="Cobra - Annotation"/>
    <w:basedOn w:val="Normal"/>
    <w:link w:val="Cobra-AnnotationCar"/>
    <w:autoRedefine/>
    <w:qFormat/>
    <w:rsid w:val="009C6AE8"/>
    <w:pPr>
      <w:spacing w:line="240" w:lineRule="auto"/>
      <w:jc w:val="center"/>
    </w:pPr>
    <w:rPr>
      <w:rFonts w:ascii="Clear Sans Light" w:hAnsi="Clear Sans Light" w:cs="Clear Sans Light"/>
      <w:i/>
      <w:color w:val="383838"/>
      <w:sz w:val="18"/>
      <w:szCs w:val="18"/>
      <w:shd w:val="clear" w:color="auto" w:fill="FFFFFF"/>
    </w:rPr>
  </w:style>
  <w:style w:type="character" w:customStyle="1" w:styleId="Cobra-NormalTickCar">
    <w:name w:val="Cobra - Normal Tick Car"/>
    <w:basedOn w:val="Cobra-NormalCar"/>
    <w:link w:val="Cobra-NormalTick"/>
    <w:rsid w:val="00DA08D0"/>
    <w:rPr>
      <w:rFonts w:ascii="Clear Sans Light" w:hAnsi="Clear Sans Light" w:cs="Clear Sans Light"/>
    </w:rPr>
  </w:style>
  <w:style w:type="character" w:customStyle="1" w:styleId="Cobra-AnnotationCar">
    <w:name w:val="Cobra - Annotation Car"/>
    <w:basedOn w:val="Policepardfaut"/>
    <w:link w:val="Cobra-Annotation"/>
    <w:rsid w:val="009C6AE8"/>
    <w:rPr>
      <w:rFonts w:ascii="Clear Sans Light" w:hAnsi="Clear Sans Light" w:cs="Clear Sans Light"/>
      <w:i/>
      <w:color w:val="383838"/>
      <w:sz w:val="18"/>
      <w:szCs w:val="18"/>
      <w:lang w:val="en-US"/>
    </w:rPr>
  </w:style>
  <w:style w:type="character" w:customStyle="1" w:styleId="normaltextrun">
    <w:name w:val="normaltextrun"/>
    <w:basedOn w:val="Policepardfaut"/>
    <w:rsid w:val="00B7651D"/>
  </w:style>
  <w:style w:type="character" w:customStyle="1" w:styleId="eop">
    <w:name w:val="eop"/>
    <w:basedOn w:val="Policepardfaut"/>
    <w:rsid w:val="00B7651D"/>
  </w:style>
  <w:style w:type="character" w:styleId="Lienhypertextesuivivisit">
    <w:name w:val="FollowedHyperlink"/>
    <w:basedOn w:val="Policepardfaut"/>
    <w:uiPriority w:val="99"/>
    <w:semiHidden/>
    <w:unhideWhenUsed/>
    <w:rsid w:val="009C6AE8"/>
    <w:rPr>
      <w:color w:val="954F72" w:themeColor="followedHyperlink"/>
      <w:u w:val="single"/>
    </w:rPr>
  </w:style>
  <w:style w:type="character" w:styleId="Mentionnonrsolue">
    <w:name w:val="Unresolved Mention"/>
    <w:basedOn w:val="Policepardfaut"/>
    <w:uiPriority w:val="99"/>
    <w:semiHidden/>
    <w:unhideWhenUsed/>
    <w:rsid w:val="00457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ay2048.co/" TargetMode="Externa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hyperlink" Target="https://openclassrooms.com/fr/courses/6173501-debutez-la-programmation-avec-java/6313896-utilisez-les-variables-en-programma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processing.org/reference/color_.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rocessing.org/download/"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rocessing.org/examples/variabl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itech-Matthieu\Desktop\Part%20time\SUBJECT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2" ma:contentTypeDescription="Crée un document." ma:contentTypeScope="" ma:versionID="0b44fffb86b90e7efd4bbb963d864a96">
  <xsd:schema xmlns:xsd="http://www.w3.org/2001/XMLSchema" xmlns:xs="http://www.w3.org/2001/XMLSchema" xmlns:p="http://schemas.microsoft.com/office/2006/metadata/properties" xmlns:ns2="d95fd534-4c54-4d0d-8912-e74ddc1547df" xmlns:ns3="66b3f1f0-7b2c-4aa7-93d3-b6b8ac0717bf" targetNamespace="http://schemas.microsoft.com/office/2006/metadata/properties" ma:root="true" ma:fieldsID="b7248935558abf300532e510c4f70570" ns2:_="" ns3:_="">
    <xsd:import namespace="d95fd534-4c54-4d0d-8912-e74ddc1547df"/>
    <xsd:import namespace="66b3f1f0-7b2c-4aa7-93d3-b6b8ac071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5822-61FF-4F98-991D-FA6FD0C72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fd534-4c54-4d0d-8912-e74ddc1547df"/>
    <ds:schemaRef ds:uri="66b3f1f0-7b2c-4aa7-93d3-b6b8ac071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E3735F-F5F6-4845-95F9-A17EC9D9AAC4}">
  <ds:schemaRefs>
    <ds:schemaRef ds:uri="http://schemas.microsoft.com/sharepoint/v3/contenttype/forms"/>
  </ds:schemaRefs>
</ds:datastoreItem>
</file>

<file path=customXml/itemProps3.xml><?xml version="1.0" encoding="utf-8"?>
<ds:datastoreItem xmlns:ds="http://schemas.openxmlformats.org/officeDocument/2006/customXml" ds:itemID="{122B16D9-7225-46AC-8B4B-A5C33985A82F}">
  <ds:schemaRefs>
    <ds:schemaRef ds:uri="http://www.w3.org/XML/1998/namespace"/>
    <ds:schemaRef ds:uri="http://purl.org/dc/terms/"/>
    <ds:schemaRef ds:uri="d95fd534-4c54-4d0d-8912-e74ddc1547df"/>
    <ds:schemaRef ds:uri="http://schemas.microsoft.com/office/2006/documentManagement/types"/>
    <ds:schemaRef ds:uri="http://schemas.microsoft.com/office/infopath/2007/PartnerControls"/>
    <ds:schemaRef ds:uri="http://schemas.microsoft.com/office/2006/metadata/properties"/>
    <ds:schemaRef ds:uri="66b3f1f0-7b2c-4aa7-93d3-b6b8ac0717bf"/>
    <ds:schemaRef ds:uri="http://purl.org/dc/dcmitype/"/>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3E7CD1FF-0012-4B28-A2FC-0405E16C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SUBJECTTEMPLATE</Template>
  <TotalTime>186</TotalTime>
  <Pages>7</Pages>
  <Words>844</Words>
  <Characters>4647</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Epitech-Matthieu</dc:creator>
  <cp:keywords/>
  <dc:description/>
  <cp:lastModifiedBy>Héloïse De villepin</cp:lastModifiedBy>
  <cp:revision>143</cp:revision>
  <cp:lastPrinted>2019-12-31T14:04:00Z</cp:lastPrinted>
  <dcterms:created xsi:type="dcterms:W3CDTF">2021-02-19T13:45:00Z</dcterms:created>
  <dcterms:modified xsi:type="dcterms:W3CDTF">2022-02-08T17:58:00Z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