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E4E4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4350FB0F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14BC4E96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171F85B2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2F58AFCB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785CC613" w14:textId="7B57288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3E27ADEE" w14:textId="7B572887" w:rsidR="00733BBE" w:rsidRPr="00733BBE" w:rsidRDefault="00733BBE" w:rsidP="00733BBE">
      <w:pPr>
        <w:pStyle w:val="Cobra-Title"/>
        <w:rPr>
          <w:lang w:val="fr-FR"/>
        </w:rPr>
      </w:pPr>
      <w:r w:rsidRPr="00733BBE">
        <w:rPr>
          <w:lang w:val="fr-FR"/>
        </w:rPr>
        <w:t>2048</w:t>
      </w:r>
    </w:p>
    <w:p w14:paraId="029B2DBC" w14:textId="04B47930" w:rsidR="000033A9" w:rsidRPr="00733BBE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proofErr w:type="gramStart"/>
      <w:r w:rsidRPr="00733BBE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733BBE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="00CD55A6">
        <w:rPr>
          <w:rFonts w:ascii="Clear Sans Light" w:hAnsi="Clear Sans Light" w:cs="Clear Sans Light"/>
          <w:sz w:val="16"/>
          <w:szCs w:val="16"/>
          <w:lang w:val="fr-FR"/>
        </w:rPr>
        <w:t>3</w:t>
      </w:r>
      <w:r w:rsidR="00FF396D" w:rsidRPr="00733BBE">
        <w:rPr>
          <w:rFonts w:ascii="Clear Sans Light" w:hAnsi="Clear Sans Light" w:cs="Clear Sans Light"/>
          <w:sz w:val="16"/>
          <w:szCs w:val="16"/>
          <w:lang w:val="fr-FR"/>
        </w:rPr>
        <w:t>.0</w:t>
      </w:r>
    </w:p>
    <w:p w14:paraId="16362452" w14:textId="77777777" w:rsidR="000033A9" w:rsidRPr="00733BB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61C18E9" w14:textId="77777777" w:rsidR="000033A9" w:rsidRPr="00733BB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EF4792F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3D9F869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C1BA332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B5080D7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A6BA37A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E6B6453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 w:rsidRPr="00733BBE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5AA87625" wp14:editId="0BC9506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984D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A8374C7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023AF9E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414F227" w14:textId="77777777" w:rsidR="000033A9" w:rsidRPr="00733BBE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729A8D05" w14:textId="77777777" w:rsidR="003E0F57" w:rsidRPr="00733BBE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2E20E444" w14:textId="77777777" w:rsidR="000033A9" w:rsidRPr="00733BBE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EE1CA76" w14:textId="77777777" w:rsidR="00BE0E99" w:rsidRPr="00733BBE" w:rsidRDefault="00BB7C52">
      <w:pPr>
        <w:rPr>
          <w:rFonts w:ascii="Clear Sans Light" w:hAnsi="Clear Sans Light" w:cs="Clear Sans Light"/>
          <w:lang w:val="fr-FR"/>
        </w:rPr>
      </w:pPr>
      <w:r w:rsidRPr="00733BBE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451DFC32" wp14:editId="2A60EB46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33BBE">
        <w:rPr>
          <w:rFonts w:ascii="Clear Sans Light" w:hAnsi="Clear Sans Light" w:cs="Clear Sans Light"/>
          <w:lang w:val="fr-FR"/>
        </w:rPr>
        <w:br w:type="page"/>
      </w:r>
    </w:p>
    <w:p w14:paraId="7720EED3" w14:textId="77777777" w:rsidR="000033A9" w:rsidRPr="00733BBE" w:rsidRDefault="000033A9" w:rsidP="009E58E1">
      <w:pPr>
        <w:pStyle w:val="Cobra-Title1"/>
        <w:rPr>
          <w:lang w:val="fr-FR"/>
        </w:rPr>
      </w:pPr>
      <w:r w:rsidRPr="00733BBE">
        <w:rPr>
          <w:lang w:val="fr-FR"/>
        </w:rPr>
        <w:lastRenderedPageBreak/>
        <w:t>Introduction</w:t>
      </w:r>
    </w:p>
    <w:p w14:paraId="45770C50" w14:textId="77777777" w:rsidR="0095418B" w:rsidRPr="00733BBE" w:rsidRDefault="0095418B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0320360D" w14:textId="77777777" w:rsidR="00831822" w:rsidRPr="00733BBE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CE39A31" w14:textId="4E81C2D8" w:rsidR="6E1EB2C2" w:rsidRPr="00E9339A" w:rsidRDefault="00840031" w:rsidP="4B30E5CD">
      <w:pPr>
        <w:pStyle w:val="Cobra-Normal"/>
        <w:ind w:firstLine="708"/>
        <w:rPr>
          <w:color w:val="000000" w:themeColor="text1"/>
        </w:rPr>
      </w:pPr>
      <w:r>
        <w:rPr>
          <w:rStyle w:val="jlqj4b"/>
          <w:lang w:val="en"/>
        </w:rPr>
        <w:t>Processing is a tool for learning to code through graphic design.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It is used by students, artists, researchers and the curious to quickly learn or create visuals.</w:t>
      </w:r>
      <w:r>
        <w:rPr>
          <w:rStyle w:val="viiyi"/>
          <w:lang w:val="en"/>
        </w:rPr>
        <w:t xml:space="preserve"> </w:t>
      </w:r>
      <w:r w:rsidRPr="00E9339A">
        <w:rPr>
          <w:rStyle w:val="jlqj4b"/>
        </w:rPr>
        <w:t xml:space="preserve">For example, the YouTube channel </w:t>
      </w:r>
      <w:hyperlink r:id="rId13">
        <w:r w:rsidR="6E1EB2C2" w:rsidRPr="00E9339A">
          <w:rPr>
            <w:rStyle w:val="Lienhypertexte"/>
          </w:rPr>
          <w:t>Coding Train</w:t>
        </w:r>
      </w:hyperlink>
      <w:r w:rsidR="6E1EB2C2" w:rsidRPr="00E9339A">
        <w:t xml:space="preserve">, </w:t>
      </w:r>
      <w:r w:rsidR="00E9339A">
        <w:rPr>
          <w:rStyle w:val="jlqj4b"/>
          <w:lang w:val="en"/>
        </w:rPr>
        <w:t>which does algorithm discovery, often uses Processing in its videos.</w:t>
      </w:r>
      <w:r w:rsidR="00E9339A">
        <w:rPr>
          <w:rStyle w:val="viiyi"/>
          <w:lang w:val="en"/>
        </w:rPr>
        <w:t xml:space="preserve"> </w:t>
      </w:r>
      <w:r w:rsidR="00E9339A">
        <w:rPr>
          <w:rStyle w:val="jlqj4b"/>
          <w:lang w:val="en"/>
        </w:rPr>
        <w:t xml:space="preserve">In one of his videos, he creates a </w:t>
      </w:r>
      <w:hyperlink r:id="rId14">
        <w:r w:rsidR="6E1EB2C2" w:rsidRPr="00E9339A">
          <w:rPr>
            <w:rStyle w:val="Lienhypertexte"/>
          </w:rPr>
          <w:t>Star field</w:t>
        </w:r>
      </w:hyperlink>
      <w:r w:rsidR="6E1EB2C2" w:rsidRPr="00E9339A">
        <w:t xml:space="preserve"> (</w:t>
      </w:r>
      <w:r w:rsidR="00E9339A">
        <w:t>displaying stars</w:t>
      </w:r>
      <w:r w:rsidR="6E1EB2C2" w:rsidRPr="00E9339A">
        <w:t>)!</w:t>
      </w:r>
    </w:p>
    <w:p w14:paraId="3AC91A5A" w14:textId="76256D31" w:rsidR="4EE3FC1D" w:rsidRPr="0043078E" w:rsidRDefault="0043078E" w:rsidP="0043078E">
      <w:pPr>
        <w:pStyle w:val="Cobra-Normal"/>
        <w:ind w:firstLine="708"/>
      </w:pPr>
      <w:r>
        <w:rPr>
          <w:rStyle w:val="jlqj4b"/>
          <w:lang w:val="en"/>
        </w:rPr>
        <w:t>Today, t</w:t>
      </w:r>
      <w:r>
        <w:rPr>
          <w:rStyle w:val="jlqj4b"/>
          <w:lang w:val="en"/>
        </w:rPr>
        <w:t>hroughout the subject, you will be confronted with new programming concepts.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In doing so, feel free to have fun on an exercise and have fun with it!</w:t>
      </w:r>
    </w:p>
    <w:p w14:paraId="24976EA8" w14:textId="77777777" w:rsidR="003B442D" w:rsidRPr="0043078E" w:rsidRDefault="00481FBD" w:rsidP="006A2076">
      <w:pPr>
        <w:pStyle w:val="Cobra-Normal"/>
      </w:pPr>
      <w:r w:rsidRPr="0043078E">
        <w:rPr>
          <w:rFonts w:ascii="Clear Sans" w:hAnsi="Clear Sans" w:cs="Clear Sans"/>
        </w:rPr>
        <w:tab/>
      </w:r>
    </w:p>
    <w:p w14:paraId="607CF19F" w14:textId="77777777" w:rsidR="003260F3" w:rsidRPr="0043078E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467FADDF" w14:textId="035C59BE" w:rsidR="009C6AE8" w:rsidRDefault="009C6AE8" w:rsidP="009C6AE8">
      <w:pPr>
        <w:spacing w:line="240" w:lineRule="auto"/>
        <w:jc w:val="center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2A11DC5E" wp14:editId="3114060E">
            <wp:extent cx="1982419" cy="1982419"/>
            <wp:effectExtent l="0" t="0" r="0" b="0"/>
            <wp:docPr id="1" name="Image 1" descr="Résultat de recherche d'images pour &quot;process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19" cy="19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7118" w14:textId="0FF23D40" w:rsidR="009C6AE8" w:rsidRDefault="009C6AE8" w:rsidP="009C6AE8">
      <w:pPr>
        <w:pStyle w:val="Cobra-Annotation"/>
        <w:rPr>
          <w:lang w:val="fr-FR"/>
        </w:rPr>
      </w:pPr>
      <w:r>
        <w:rPr>
          <w:lang w:val="fr-FR"/>
        </w:rPr>
        <w:t>Logo de Processing</w:t>
      </w:r>
    </w:p>
    <w:p w14:paraId="49FB080A" w14:textId="77777777" w:rsidR="00DC03B8" w:rsidRPr="00733BBE" w:rsidRDefault="00DC03B8" w:rsidP="009C6AE8">
      <w:pPr>
        <w:pStyle w:val="Cobra-Annotation"/>
        <w:rPr>
          <w:lang w:val="fr-FR"/>
        </w:rPr>
      </w:pPr>
      <w:r w:rsidRPr="00733BBE">
        <w:rPr>
          <w:lang w:val="fr-FR"/>
        </w:rPr>
        <w:br w:type="page"/>
      </w:r>
    </w:p>
    <w:p w14:paraId="3E703FD3" w14:textId="77777777" w:rsidR="00DC03B8" w:rsidRPr="00733BBE" w:rsidRDefault="00B35E92" w:rsidP="009E58E1">
      <w:pPr>
        <w:pStyle w:val="Cobra-Title1"/>
        <w:rPr>
          <w:lang w:val="fr-FR"/>
        </w:rPr>
      </w:pPr>
      <w:r w:rsidRPr="00733BBE">
        <w:rPr>
          <w:lang w:val="fr-FR"/>
        </w:rPr>
        <w:lastRenderedPageBreak/>
        <w:t>Consignes</w:t>
      </w:r>
    </w:p>
    <w:p w14:paraId="0E422411" w14:textId="7B572887" w:rsidR="00192E8B" w:rsidRPr="00733BBE" w:rsidRDefault="00192E8B" w:rsidP="20C2BB77">
      <w:pPr>
        <w:pStyle w:val="Cobra-Title1"/>
        <w:numPr>
          <w:ilvl w:val="0"/>
          <w:numId w:val="0"/>
        </w:numPr>
        <w:rPr>
          <w:lang w:val="fr-FR"/>
        </w:rPr>
      </w:pPr>
    </w:p>
    <w:p w14:paraId="1C62AAAC" w14:textId="03A22909" w:rsidR="006A2076" w:rsidRPr="00BD7150" w:rsidRDefault="002F5B20" w:rsidP="00733BBE">
      <w:pPr>
        <w:pStyle w:val="Cobra-NormalTick"/>
      </w:pPr>
      <w:r w:rsidRPr="00BD7150">
        <w:t>You can create a Github repository</w:t>
      </w:r>
      <w:r w:rsidR="4C5AD3CF" w:rsidRPr="00BD7150">
        <w:t> </w:t>
      </w:r>
      <w:r w:rsidR="008B6404" w:rsidRPr="00BD7150">
        <w:t>called:</w:t>
      </w:r>
      <w:r w:rsidR="4C5AD3CF" w:rsidRPr="00BD7150">
        <w:t> </w:t>
      </w:r>
      <w:r w:rsidR="4C5AD3CF" w:rsidRPr="00D40955">
        <w:rPr>
          <w:rStyle w:val="Cobra-CodeCar"/>
        </w:rPr>
        <w:t>cc_2048</w:t>
      </w:r>
      <w:r w:rsidR="4C5AD3CF" w:rsidRPr="00BD7150">
        <w:t>.</w:t>
      </w:r>
    </w:p>
    <w:p w14:paraId="0DD3F5AB" w14:textId="16CEF9BE" w:rsidR="006A2076" w:rsidRPr="00FB4637" w:rsidRDefault="00BD7150" w:rsidP="00733BBE">
      <w:pPr>
        <w:pStyle w:val="Cobra-NormalTick"/>
      </w:pPr>
      <w:r w:rsidRPr="00FB4637">
        <w:t xml:space="preserve">Don’t forget to push </w:t>
      </w:r>
      <w:r w:rsidR="00FB4637" w:rsidRPr="00FB4637">
        <w:t>as things progress</w:t>
      </w:r>
      <w:r w:rsidR="4C5AD3CF" w:rsidRPr="00FB4637">
        <w:t>.</w:t>
      </w:r>
    </w:p>
    <w:p w14:paraId="659EA1FA" w14:textId="2D82DA02" w:rsidR="006A2076" w:rsidRPr="0042480A" w:rsidRDefault="0042480A" w:rsidP="00733BBE">
      <w:pPr>
        <w:pStyle w:val="Cobra-NormalTick"/>
      </w:pPr>
      <w:r>
        <w:rPr>
          <w:rStyle w:val="jlqj4b"/>
          <w:lang w:val="en"/>
        </w:rPr>
        <w:t>If you have any questions, be sure to ask your neighbor to the right for help.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Then left.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Finally ask a Cobra (those don't bite) if you're still stuck</w:t>
      </w:r>
      <w:r w:rsidR="4C5AD3CF" w:rsidRPr="0042480A">
        <w:t>.</w:t>
      </w:r>
    </w:p>
    <w:p w14:paraId="1CC0E0B6" w14:textId="77777777" w:rsidR="008B6404" w:rsidRDefault="00E7124F" w:rsidP="008B6404">
      <w:pPr>
        <w:pStyle w:val="Cobra-NormalTick"/>
      </w:pPr>
      <w:r w:rsidRPr="00E7124F">
        <w:t xml:space="preserve">You can and you should use internet to find some answers </w:t>
      </w:r>
      <w:r>
        <w:t xml:space="preserve">or to get </w:t>
      </w:r>
      <w:r w:rsidR="00357D77">
        <w:t>information</w:t>
      </w:r>
      <w:r w:rsidR="4C5AD3CF" w:rsidRPr="00E7124F">
        <w:t>.</w:t>
      </w:r>
    </w:p>
    <w:p w14:paraId="2E42835D" w14:textId="2CE30844" w:rsidR="2BDB01E4" w:rsidRPr="008B6404" w:rsidRDefault="008B6404" w:rsidP="008B6404">
      <w:pPr>
        <w:pStyle w:val="Cobra-NormalTick"/>
      </w:pPr>
      <w:r w:rsidRPr="008B6404">
        <w:rPr>
          <w:rStyle w:val="jlqj4b"/>
          <w:lang w:val="en"/>
        </w:rPr>
        <w:t>Feel free to do bonuses and add features when your project is complete and validated.</w:t>
      </w:r>
      <w:r w:rsidR="2BDB01E4" w:rsidRPr="008B6404">
        <w:br w:type="page"/>
      </w:r>
    </w:p>
    <w:p w14:paraId="4F46E948" w14:textId="187A7553" w:rsidR="00421C72" w:rsidRPr="00421C72" w:rsidRDefault="00421C72" w:rsidP="00421C72">
      <w:pPr>
        <w:pStyle w:val="Cobra-Title1"/>
        <w:rPr>
          <w:lang w:val="fr-FR" w:eastAsia="fr-FR"/>
        </w:rPr>
      </w:pPr>
      <w:r>
        <w:rPr>
          <w:lang w:val="en" w:eastAsia="fr-FR"/>
        </w:rPr>
        <w:lastRenderedPageBreak/>
        <w:t>P</w:t>
      </w:r>
      <w:r w:rsidRPr="00421C72">
        <w:rPr>
          <w:lang w:val="en" w:eastAsia="fr-FR"/>
        </w:rPr>
        <w:t>rocessing installation</w:t>
      </w:r>
    </w:p>
    <w:p w14:paraId="2473B52F" w14:textId="7DEDAF2B" w:rsidR="2BDB01E4" w:rsidRDefault="2BDB01E4" w:rsidP="2BDB01E4">
      <w:pPr>
        <w:spacing w:after="0" w:line="240" w:lineRule="auto"/>
        <w:ind w:left="1080" w:hanging="720"/>
        <w:rPr>
          <w:color w:val="000000" w:themeColor="text1"/>
          <w:sz w:val="24"/>
          <w:szCs w:val="24"/>
          <w:lang w:val="fr-FR"/>
        </w:rPr>
      </w:pPr>
    </w:p>
    <w:p w14:paraId="5A2E9200" w14:textId="5674E2DA" w:rsidR="6A9A8DCA" w:rsidRDefault="6A9A8DCA" w:rsidP="6A9A8DCA">
      <w:pPr>
        <w:spacing w:after="0" w:line="240" w:lineRule="auto"/>
        <w:ind w:left="1080" w:hanging="720"/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</w:p>
    <w:p w14:paraId="770D6AB0" w14:textId="65B0018C" w:rsidR="00D40025" w:rsidRDefault="00471D79" w:rsidP="00FF12E3">
      <w:pPr>
        <w:pStyle w:val="Cobra-Normal"/>
        <w:ind w:firstLine="360"/>
      </w:pPr>
      <w:r>
        <w:rPr>
          <w:rStyle w:val="jlqj4b"/>
          <w:lang w:val="en"/>
        </w:rPr>
        <w:t>If processing is not installed on your computer, you will need to download it from</w:t>
      </w:r>
      <w:r w:rsidR="00FF12E3" w:rsidRPr="00471D79">
        <w:t xml:space="preserve"> </w:t>
      </w:r>
      <w:hyperlink r:id="rId16">
        <w:r w:rsidR="00FF12E3">
          <w:rPr>
            <w:rStyle w:val="Lienhypertexte"/>
          </w:rPr>
          <w:t>this</w:t>
        </w:r>
        <w:r w:rsidR="00FF12E3" w:rsidRPr="00FF12E3">
          <w:rPr>
            <w:rStyle w:val="Lienhypertexte"/>
          </w:rPr>
          <w:t xml:space="preserve"> site</w:t>
        </w:r>
      </w:hyperlink>
      <w:r>
        <w:rPr>
          <w:rStyle w:val="jlqj4b"/>
          <w:lang w:val="en"/>
        </w:rPr>
        <w:t xml:space="preserve"> and then install it</w:t>
      </w:r>
      <w:r w:rsidR="00935B5D" w:rsidRPr="00FF12E3">
        <w:t>.</w:t>
      </w:r>
    </w:p>
    <w:p w14:paraId="031C6E99" w14:textId="77777777" w:rsidR="00FF12E3" w:rsidRPr="00FF12E3" w:rsidRDefault="00FF12E3" w:rsidP="00FF12E3">
      <w:pPr>
        <w:pStyle w:val="Cobra-Normal"/>
        <w:ind w:firstLine="360"/>
      </w:pPr>
    </w:p>
    <w:p w14:paraId="4F0A2ED1" w14:textId="498728E2" w:rsidR="00B76112" w:rsidRPr="007745DB" w:rsidRDefault="007745DB" w:rsidP="007745DB">
      <w:pPr>
        <w:pStyle w:val="Cobra-Normal"/>
        <w:ind w:firstLine="360"/>
      </w:pPr>
      <w:r>
        <w:rPr>
          <w:rStyle w:val="jlqj4b"/>
          <w:lang w:val="en"/>
        </w:rPr>
        <w:t>This is what the processing interface looks like, and how it is used:</w:t>
      </w:r>
    </w:p>
    <w:p w14:paraId="5D451343" w14:textId="2C60FF5D" w:rsidR="6A9A8DCA" w:rsidRDefault="007C6F85" w:rsidP="00A10CC5">
      <w:pPr>
        <w:pStyle w:val="Cobra-Normal"/>
        <w:jc w:val="center"/>
      </w:pPr>
      <w:r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20314F7B" wp14:editId="59A2F7BA">
                <wp:simplePos x="0" y="0"/>
                <wp:positionH relativeFrom="margin">
                  <wp:posOffset>1849755</wp:posOffset>
                </wp:positionH>
                <wp:positionV relativeFrom="paragraph">
                  <wp:posOffset>2288048</wp:posOffset>
                </wp:positionV>
                <wp:extent cx="2210937" cy="491320"/>
                <wp:effectExtent l="0" t="0" r="0" b="444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7" cy="49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0B01" w14:textId="06CA861C" w:rsidR="007C6F85" w:rsidRPr="00492E50" w:rsidRDefault="00BB5070" w:rsidP="00492E50">
                            <w:pPr>
                              <w:pStyle w:val="Cobra-Normal"/>
                            </w:pPr>
                            <w:r>
                              <w:t xml:space="preserve">To save your code make </w:t>
                            </w:r>
                            <w:r w:rsidR="00492E50" w:rsidRPr="00492E50">
                              <w:rPr>
                                <w:rStyle w:val="Cobra-CodeCar"/>
                              </w:rPr>
                              <w:t>Ctrl + S</w:t>
                            </w:r>
                            <w:r w:rsidR="00492E50">
                              <w:t xml:space="preserve"> and give a </w:t>
                            </w:r>
                            <w:r w:rsidR="009924DF">
                              <w:t>name to your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14F7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5.65pt;margin-top:180.15pt;width:174.1pt;height:38.7pt;z-index:2516643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" stroked="f">
                <v:textbox>
                  <w:txbxContent>
                    <w:p w14:paraId="62A00B01" w14:textId="06CA861C" w:rsidR="007C6F85" w:rsidRPr="00492E50" w:rsidRDefault="00BB5070" w:rsidP="00492E50">
                      <w:pPr>
                        <w:pStyle w:val="Cobra-Normal"/>
                      </w:pPr>
                      <w:r>
                        <w:t xml:space="preserve">To save your code make </w:t>
                      </w:r>
                      <w:r w:rsidR="00492E50" w:rsidRPr="00492E50">
                        <w:rPr>
                          <w:rStyle w:val="Cobra-CodeCar"/>
                        </w:rPr>
                        <w:t>Ctrl + S</w:t>
                      </w:r>
                      <w:r w:rsidR="00492E50">
                        <w:t xml:space="preserve"> and give a </w:t>
                      </w:r>
                      <w:r w:rsidR="009924DF">
                        <w:t>name to your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6BA9714C" wp14:editId="00463014">
                <wp:simplePos x="0" y="0"/>
                <wp:positionH relativeFrom="column">
                  <wp:posOffset>1884348</wp:posOffset>
                </wp:positionH>
                <wp:positionV relativeFrom="paragraph">
                  <wp:posOffset>1619430</wp:posOffset>
                </wp:positionV>
                <wp:extent cx="1433015" cy="279722"/>
                <wp:effectExtent l="0" t="0" r="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279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16EFE" w14:textId="4A78BE20" w:rsidR="007C6F85" w:rsidRPr="005A181B" w:rsidRDefault="007C6F85" w:rsidP="007C6F85">
                            <w:pPr>
                              <w:rPr>
                                <w:lang w:val="fr-FR"/>
                              </w:rPr>
                            </w:pPr>
                            <w:r>
                              <w:t>Write your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714C" id="Zone de texte 2" o:spid="_x0000_s1027" type="#_x0000_t202" style="position:absolute;left:0;text-align:left;margin-left:148.35pt;margin-top:127.5pt;width:112.85pt;height:22.05pt;z-index:251662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" stroked="f">
                <v:textbox>
                  <w:txbxContent>
                    <w:p w14:paraId="3DD16EFE" w14:textId="4A78BE20" w:rsidR="007C6F85" w:rsidRPr="005A181B" w:rsidRDefault="007C6F85" w:rsidP="007C6F85">
                      <w:pPr>
                        <w:rPr>
                          <w:lang w:val="fr-FR"/>
                        </w:rPr>
                      </w:pPr>
                      <w:r>
                        <w:t>Write your code here</w:t>
                      </w:r>
                    </w:p>
                  </w:txbxContent>
                </v:textbox>
              </v:shape>
            </w:pict>
          </mc:Fallback>
        </mc:AlternateContent>
      </w:r>
      <w:r w:rsidR="005A181B"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8C825CC" wp14:editId="5E056B5B">
                <wp:simplePos x="0" y="0"/>
                <wp:positionH relativeFrom="column">
                  <wp:posOffset>1884196</wp:posOffset>
                </wp:positionH>
                <wp:positionV relativeFrom="paragraph">
                  <wp:posOffset>1148241</wp:posOffset>
                </wp:positionV>
                <wp:extent cx="1364776" cy="279722"/>
                <wp:effectExtent l="0" t="0" r="698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776" cy="279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3A79" w14:textId="020171E5" w:rsidR="005A181B" w:rsidRPr="005A181B" w:rsidRDefault="005A181B">
                            <w:pPr>
                              <w:rPr>
                                <w:lang w:val="fr-FR"/>
                              </w:rPr>
                            </w:pPr>
                            <w:r>
                              <w:t>Launch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25CC" id="_x0000_s1028" type="#_x0000_t202" style="position:absolute;left:0;text-align:left;margin-left:148.35pt;margin-top:90.4pt;width:107.45pt;height:22.0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" stroked="f">
                <v:textbox>
                  <w:txbxContent>
                    <w:p w14:paraId="052E3A79" w14:textId="020171E5" w:rsidR="005A181B" w:rsidRPr="005A181B" w:rsidRDefault="005A181B">
                      <w:pPr>
                        <w:rPr>
                          <w:lang w:val="fr-FR"/>
                        </w:rPr>
                      </w:pPr>
                      <w:r>
                        <w:t>Launch the program</w:t>
                      </w:r>
                    </w:p>
                  </w:txbxContent>
                </v:textbox>
              </v:shape>
            </w:pict>
          </mc:Fallback>
        </mc:AlternateContent>
      </w:r>
      <w:r w:rsidR="0EFA7F9B">
        <w:rPr>
          <w:noProof/>
        </w:rPr>
        <w:drawing>
          <wp:inline distT="0" distB="0" distL="0" distR="0" wp14:anchorId="01F5AF9F" wp14:editId="39D4448A">
            <wp:extent cx="5753098" cy="4552950"/>
            <wp:effectExtent l="0" t="0" r="0" b="0"/>
            <wp:docPr id="1400405248" name="Picture 140040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40524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6BC" w14:textId="53383B71" w:rsidR="00B76112" w:rsidRDefault="007E31E4" w:rsidP="00B76112">
      <w:pPr>
        <w:pStyle w:val="Cobra-Annotation"/>
        <w:rPr>
          <w:lang w:val="fr-FR"/>
        </w:rPr>
      </w:pPr>
      <w:r>
        <w:rPr>
          <w:lang w:val="fr-FR"/>
        </w:rPr>
        <w:t>The</w:t>
      </w:r>
      <w:r w:rsidR="00901BD1">
        <w:rPr>
          <w:lang w:val="fr-FR"/>
        </w:rPr>
        <w:t xml:space="preserve"> </w:t>
      </w:r>
      <w:r w:rsidR="00171E02">
        <w:rPr>
          <w:lang w:val="fr-FR"/>
        </w:rPr>
        <w:t>processing interface</w:t>
      </w:r>
    </w:p>
    <w:p w14:paraId="19184EF1" w14:textId="77777777" w:rsidR="00735052" w:rsidRDefault="00735052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6C795B04" w14:textId="52176598" w:rsidR="006A2076" w:rsidRDefault="00AB4C27" w:rsidP="311375C7">
      <w:pPr>
        <w:pStyle w:val="Cobra-Title1"/>
        <w:rPr>
          <w:lang w:val="fr-FR"/>
        </w:rPr>
      </w:pPr>
      <w:r>
        <w:rPr>
          <w:lang w:val="fr-FR"/>
        </w:rPr>
        <w:lastRenderedPageBreak/>
        <w:t xml:space="preserve">The </w:t>
      </w:r>
      <w:proofErr w:type="spellStart"/>
      <w:r>
        <w:rPr>
          <w:lang w:val="fr-FR"/>
        </w:rPr>
        <w:t>game</w:t>
      </w:r>
      <w:proofErr w:type="spellEnd"/>
    </w:p>
    <w:p w14:paraId="027F1967" w14:textId="2480B15D" w:rsidR="311375C7" w:rsidRDefault="311375C7" w:rsidP="364747DA">
      <w:pPr>
        <w:pStyle w:val="Cobra-Title1"/>
        <w:numPr>
          <w:ilvl w:val="0"/>
          <w:numId w:val="0"/>
        </w:numPr>
        <w:rPr>
          <w:lang w:val="fr-FR"/>
        </w:rPr>
      </w:pPr>
    </w:p>
    <w:p w14:paraId="3FDB7126" w14:textId="77777777" w:rsidR="00AF6B33" w:rsidRDefault="00AF6B33" w:rsidP="006E2E83">
      <w:pPr>
        <w:pStyle w:val="Cobra-Normal"/>
        <w:ind w:firstLine="360"/>
      </w:pPr>
      <w:r>
        <w:rPr>
          <w:rStyle w:val="jlqj4b"/>
          <w:lang w:val="en"/>
        </w:rPr>
        <w:t>A mobile game development startup led by Markus Sugarberg has been hacked and his famous game, the satisfying and addicting 2048, has been smashed by hackers!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company needs the talents of young Cerisia to fix it within two </w:t>
      </w:r>
      <w:proofErr w:type="gramStart"/>
      <w:r>
        <w:rPr>
          <w:rStyle w:val="jlqj4b"/>
          <w:lang w:val="en"/>
        </w:rPr>
        <w:t>hours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!</w:t>
      </w:r>
      <w:proofErr w:type="gramEnd"/>
    </w:p>
    <w:p w14:paraId="7510AA6C" w14:textId="7E7D6A1A" w:rsidR="311375C7" w:rsidRPr="00EF2AE3" w:rsidRDefault="00EF2AE3" w:rsidP="006E2E83">
      <w:pPr>
        <w:pStyle w:val="Cobra-Normal"/>
        <w:ind w:firstLine="360"/>
        <w:rPr>
          <w:rStyle w:val="Lienhypertexte"/>
        </w:rPr>
      </w:pPr>
      <w:r>
        <w:rPr>
          <w:rStyle w:val="jlqj4b"/>
          <w:lang w:val="en"/>
        </w:rPr>
        <w:t>The object of the game 2048 is to merge numbers of the same value until reaching the number 2048. Here is a site that Markus Sugarberg, gives to Cerisia to familiarize himself with the game:</w:t>
      </w:r>
      <w:r>
        <w:rPr>
          <w:lang w:val="en"/>
        </w:rPr>
        <w:t xml:space="preserve"> </w:t>
      </w:r>
      <w:hyperlink r:id="rId18">
        <w:r w:rsidR="370CEBF6" w:rsidRPr="00EF2AE3">
          <w:rPr>
            <w:rStyle w:val="Lienhypertexte"/>
          </w:rPr>
          <w:t>Play2048</w:t>
        </w:r>
      </w:hyperlink>
    </w:p>
    <w:p w14:paraId="38BD594F" w14:textId="77777777" w:rsidR="006E2E83" w:rsidRPr="00EF2AE3" w:rsidRDefault="006E2E83" w:rsidP="006E2E83">
      <w:pPr>
        <w:pStyle w:val="Cobra-Normal"/>
        <w:rPr>
          <w:color w:val="000000" w:themeColor="text1"/>
        </w:rPr>
      </w:pPr>
    </w:p>
    <w:p w14:paraId="65D9AF84" w14:textId="2EFFD29F" w:rsidR="67C43D1F" w:rsidRDefault="3F654B22" w:rsidP="009C6AE8">
      <w:pPr>
        <w:pStyle w:val="Cobra-Annotation"/>
        <w:rPr>
          <w:lang w:val="fr-FR"/>
        </w:rPr>
      </w:pPr>
      <w:r>
        <w:rPr>
          <w:noProof/>
        </w:rPr>
        <w:drawing>
          <wp:inline distT="0" distB="0" distL="0" distR="0" wp14:anchorId="709B87C0" wp14:editId="40F3D047">
            <wp:extent cx="5392866" cy="5551478"/>
            <wp:effectExtent l="0" t="0" r="0" b="0"/>
            <wp:docPr id="154" name="Pictur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66" cy="55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419" w14:textId="29259808" w:rsidR="4652C162" w:rsidRPr="009E011C" w:rsidRDefault="009E011C" w:rsidP="009E011C">
      <w:pPr>
        <w:pStyle w:val="Cobra-Annotation"/>
        <w:rPr>
          <w:lang w:val="fr-FR" w:eastAsia="fr-FR"/>
        </w:rPr>
      </w:pPr>
      <w:r w:rsidRPr="009E011C">
        <w:rPr>
          <w:lang w:val="en" w:eastAsia="fr-FR"/>
        </w:rPr>
        <w:t>Example screen you should have</w:t>
      </w:r>
    </w:p>
    <w:p w14:paraId="004B5A95" w14:textId="2D56F11D" w:rsidR="4652C162" w:rsidRPr="00AC443D" w:rsidRDefault="4652C162">
      <w:pPr>
        <w:rPr>
          <w:lang w:val="fr-FR"/>
        </w:rPr>
      </w:pPr>
      <w:r w:rsidRPr="00AC443D">
        <w:rPr>
          <w:lang w:val="fr-FR"/>
        </w:rPr>
        <w:br w:type="page"/>
      </w:r>
    </w:p>
    <w:p w14:paraId="1E8EE476" w14:textId="218321C2" w:rsidR="4652C162" w:rsidRDefault="009E011C" w:rsidP="3C527B90">
      <w:pPr>
        <w:pStyle w:val="Cobra-Title1"/>
        <w:rPr>
          <w:lang w:val="fr-FR"/>
        </w:rPr>
      </w:pPr>
      <w:r>
        <w:rPr>
          <w:lang w:val="fr-FR"/>
        </w:rPr>
        <w:lastRenderedPageBreak/>
        <w:t>The</w:t>
      </w:r>
      <w:r w:rsidR="048DD0B9" w:rsidRPr="3C527B90">
        <w:rPr>
          <w:lang w:val="fr-FR"/>
        </w:rPr>
        <w:t xml:space="preserve"> code</w:t>
      </w:r>
    </w:p>
    <w:p w14:paraId="2D082391" w14:textId="1E12277F" w:rsidR="3C527B90" w:rsidRDefault="3C527B90" w:rsidP="3C527B90">
      <w:pPr>
        <w:pStyle w:val="Cobra-Title1"/>
        <w:numPr>
          <w:ilvl w:val="0"/>
          <w:numId w:val="0"/>
        </w:numPr>
        <w:rPr>
          <w:lang w:val="fr-FR"/>
        </w:rPr>
      </w:pPr>
    </w:p>
    <w:p w14:paraId="59D59C15" w14:textId="77777777" w:rsidR="00A23538" w:rsidRDefault="00A23538" w:rsidP="3C527B90">
      <w:pPr>
        <w:pStyle w:val="Cobra-Normal"/>
        <w:ind w:firstLine="708"/>
      </w:pPr>
      <w:r>
        <w:rPr>
          <w:rStyle w:val="jlqj4b"/>
          <w:lang w:val="en"/>
        </w:rPr>
        <w:t>For the mission, the head of the company gives a subject in a separate folder of the Processing files: "filename.pde" to the young developer.</w:t>
      </w:r>
      <w:r>
        <w:t xml:space="preserve"> </w:t>
      </w:r>
    </w:p>
    <w:p w14:paraId="1A4494FB" w14:textId="1327E055" w:rsidR="002C7D73" w:rsidRDefault="002C7D73" w:rsidP="002C7D73">
      <w:pPr>
        <w:spacing w:line="240" w:lineRule="auto"/>
        <w:ind w:firstLine="708"/>
        <w:rPr>
          <w:rStyle w:val="jlqj4b"/>
          <w:lang w:val="en"/>
        </w:rPr>
      </w:pPr>
      <w:r>
        <w:rPr>
          <w:rStyle w:val="jlqj4b"/>
          <w:lang w:val="en"/>
        </w:rPr>
        <w:t>With Processing installed, double-click on the files to open them.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Once opened, an incomplete project code appears.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Cerisia will now be able to navigate through the different tabs of the project,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each corresponding to a file:</w:t>
      </w:r>
    </w:p>
    <w:p w14:paraId="455C0FFF" w14:textId="07106021" w:rsidR="048DD0B9" w:rsidRPr="0070373D" w:rsidRDefault="002C7D73" w:rsidP="00C80DF5">
      <w:pPr>
        <w:spacing w:line="240" w:lineRule="auto"/>
        <w:ind w:hanging="10"/>
        <w:jc w:val="center"/>
        <w:rPr>
          <w:color w:val="000000" w:themeColor="text1"/>
          <w:lang w:val="fr-FR"/>
        </w:rPr>
      </w:pPr>
      <w:r>
        <w:t xml:space="preserve"> </w:t>
      </w:r>
      <w:r w:rsidR="24268B0A">
        <w:rPr>
          <w:noProof/>
        </w:rPr>
        <w:drawing>
          <wp:inline distT="0" distB="0" distL="0" distR="0" wp14:anchorId="4FF772B8" wp14:editId="2A6A6DB4">
            <wp:extent cx="3171825" cy="304800"/>
            <wp:effectExtent l="0" t="0" r="0" b="0"/>
            <wp:docPr id="896904868" name="Picture 896904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048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701" w14:textId="1FEA222A" w:rsidR="0070373D" w:rsidRPr="0070373D" w:rsidRDefault="0070373D" w:rsidP="0070373D">
      <w:pPr>
        <w:pStyle w:val="Cobra-Annotation"/>
        <w:rPr>
          <w:lang w:val="fr-FR" w:eastAsia="fr-FR"/>
        </w:rPr>
      </w:pPr>
      <w:r w:rsidRPr="0070373D">
        <w:rPr>
          <w:lang w:val="fr-FR" w:eastAsia="fr-FR"/>
        </w:rPr>
        <w:t xml:space="preserve">Example of </w:t>
      </w:r>
      <w:proofErr w:type="spellStart"/>
      <w:r w:rsidRPr="0070373D">
        <w:rPr>
          <w:lang w:val="fr-FR" w:eastAsia="fr-FR"/>
        </w:rPr>
        <w:t>tabs</w:t>
      </w:r>
      <w:proofErr w:type="spellEnd"/>
      <w:r w:rsidRPr="0070373D">
        <w:rPr>
          <w:lang w:val="fr-FR" w:eastAsia="fr-FR"/>
        </w:rPr>
        <w:t xml:space="preserve"> on Processing</w:t>
      </w:r>
    </w:p>
    <w:p w14:paraId="5B19A2A8" w14:textId="20743EC4" w:rsidR="3C527B90" w:rsidRPr="00E15865" w:rsidRDefault="00E15865" w:rsidP="00E15865">
      <w:pPr>
        <w:pStyle w:val="Cobra-Normal"/>
        <w:ind w:firstLine="708"/>
      </w:pPr>
      <w:r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take the time to read the code well and try to understand what it does.</w:t>
      </w:r>
    </w:p>
    <w:p w14:paraId="73CAC464" w14:textId="77777777" w:rsidR="00BD596E" w:rsidRPr="00BD596E" w:rsidRDefault="00BD596E" w:rsidP="00BD596E">
      <w:pPr>
        <w:pStyle w:val="Cobra-Titre2"/>
        <w:rPr>
          <w:lang w:eastAsia="fr-FR"/>
        </w:rPr>
      </w:pPr>
      <w:r w:rsidRPr="00BD596E">
        <w:rPr>
          <w:lang w:val="en" w:eastAsia="fr-FR"/>
        </w:rPr>
        <w:t>The numbers have been reset!</w:t>
      </w:r>
      <w:r w:rsidRPr="00BD596E">
        <w:rPr>
          <w:lang w:eastAsia="fr-FR"/>
        </w:rPr>
        <w:t xml:space="preserve"> </w:t>
      </w:r>
    </w:p>
    <w:p w14:paraId="001AFDA9" w14:textId="4C0DEA66" w:rsidR="3C527B90" w:rsidRPr="00BD596E" w:rsidRDefault="3C527B90" w:rsidP="3C527B90">
      <w:pPr>
        <w:spacing w:after="0" w:line="240" w:lineRule="auto"/>
        <w:ind w:left="360" w:hanging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717CA1" w14:textId="6983B45D" w:rsidR="3C527B90" w:rsidRPr="00665BB9" w:rsidRDefault="00665BB9" w:rsidP="007B594F">
      <w:pPr>
        <w:pStyle w:val="Cobra-Normal"/>
        <w:ind w:firstLine="708"/>
        <w:rPr>
          <w:rFonts w:ascii="Arial" w:eastAsia="Arial" w:hAnsi="Arial" w:cs="Arial"/>
          <w:color w:val="000000" w:themeColor="text1"/>
          <w:sz w:val="31"/>
          <w:szCs w:val="31"/>
        </w:rPr>
      </w:pPr>
      <w:r>
        <w:rPr>
          <w:rStyle w:val="jlqj4b"/>
          <w:lang w:val="en"/>
        </w:rPr>
        <w:t>One of the hackers broke the numbers displayed on the boxes!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values in the boxes are all 0 instead of 2 or 4. The "Tile" file must have a problem.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Cerisia decides to go for a walk and try to sort this out!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She learns about the functioning of</w:t>
      </w:r>
      <w:r>
        <w:t xml:space="preserve"> </w:t>
      </w:r>
      <w:hyperlink r:id="rId21">
        <w:r w:rsidR="24268B0A" w:rsidRPr="00665BB9">
          <w:rPr>
            <w:rStyle w:val="Lienhypertexte"/>
          </w:rPr>
          <w:t>variables</w:t>
        </w:r>
      </w:hyperlink>
      <w:r w:rsidR="24268B0A" w:rsidRPr="00665BB9">
        <w:rPr>
          <w:color w:val="000000" w:themeColor="text1"/>
        </w:rPr>
        <w:t>.</w:t>
      </w:r>
      <w:r w:rsidR="005E3B35" w:rsidRPr="00665BB9">
        <w:rPr>
          <w:color w:val="000000" w:themeColor="text1"/>
        </w:rPr>
        <w:t xml:space="preserve"> </w:t>
      </w:r>
      <w:r>
        <w:rPr>
          <w:rStyle w:val="jlqj4b"/>
          <w:lang w:val="en"/>
        </w:rPr>
        <w:t xml:space="preserve">Mr. Sugarberg gives him a little hint: </w:t>
      </w:r>
      <w:r>
        <w:rPr>
          <w:rStyle w:val="jlqj4b"/>
          <w:lang w:val="en"/>
        </w:rPr>
        <w:t>“</w:t>
      </w:r>
      <w:r>
        <w:rPr>
          <w:rStyle w:val="jlqj4b"/>
          <w:lang w:val="en"/>
        </w:rPr>
        <w:t>The answer is found in the zeros</w:t>
      </w:r>
      <w:r>
        <w:rPr>
          <w:rStyle w:val="jlqj4b"/>
          <w:lang w:val="en"/>
        </w:rPr>
        <w:t>”</w:t>
      </w:r>
      <w:r>
        <w:rPr>
          <w:rStyle w:val="jlqj4b"/>
          <w:lang w:val="en"/>
        </w:rPr>
        <w:t>.</w:t>
      </w:r>
    </w:p>
    <w:p w14:paraId="2890B045" w14:textId="63FA62E3" w:rsidR="3C527B90" w:rsidRPr="00160B1C" w:rsidRDefault="00160B1C" w:rsidP="00160B1C">
      <w:pPr>
        <w:pStyle w:val="Cobra-Titre2"/>
        <w:rPr>
          <w:color w:val="000000" w:themeColor="text1"/>
          <w:sz w:val="24"/>
          <w:szCs w:val="24"/>
        </w:rPr>
      </w:pPr>
      <w:r>
        <w:rPr>
          <w:rStyle w:val="jlqj4b"/>
          <w:lang w:val="en"/>
        </w:rPr>
        <w:t>The boxes have lost their color!</w:t>
      </w:r>
    </w:p>
    <w:p w14:paraId="75074849" w14:textId="77777777" w:rsidR="000C52DF" w:rsidRDefault="007B594F" w:rsidP="005524D4">
      <w:pPr>
        <w:pStyle w:val="Cobra-Normal"/>
        <w:ind w:firstLine="708"/>
      </w:pPr>
      <w:r w:rsidRPr="007B594F">
        <w:rPr>
          <w:lang w:val="en" w:eastAsia="fr-FR"/>
        </w:rPr>
        <w:t xml:space="preserve">The hackers deleted a whole part of the "Tile" file. The </w:t>
      </w:r>
      <w:r w:rsidRPr="007B594F">
        <w:rPr>
          <w:rStyle w:val="Cobra-CodeCar"/>
        </w:rPr>
        <w:t>setColour</w:t>
      </w:r>
      <w:r w:rsidRPr="007B594F">
        <w:rPr>
          <w:lang w:val="en" w:eastAsia="fr-FR"/>
        </w:rPr>
        <w:t xml:space="preserve"> function is empty. The function in this file and make the variable</w:t>
      </w:r>
      <w:r w:rsidRPr="00F5678F">
        <w:rPr>
          <w:lang w:eastAsia="fr-FR"/>
        </w:rPr>
        <w:t xml:space="preserve"> </w:t>
      </w:r>
      <w:hyperlink r:id="rId22">
        <w:r w:rsidR="1D4E83DA" w:rsidRPr="00F5678F">
          <w:rPr>
            <w:rStyle w:val="Lienhypertexte"/>
          </w:rPr>
          <w:t>color</w:t>
        </w:r>
      </w:hyperlink>
      <w:r w:rsidR="18D46BA6" w:rsidRPr="00F5678F">
        <w:rPr>
          <w:color w:val="000000" w:themeColor="text1"/>
        </w:rPr>
        <w:t xml:space="preserve"> </w:t>
      </w:r>
      <w:r w:rsidR="00F5678F">
        <w:rPr>
          <w:rStyle w:val="jlqj4b"/>
          <w:lang w:val="en"/>
        </w:rPr>
        <w:t>represents a different color depending on its</w:t>
      </w:r>
      <w:r w:rsidR="18D46BA6" w:rsidRPr="00F5678F">
        <w:rPr>
          <w:color w:val="000000" w:themeColor="text1"/>
        </w:rPr>
        <w:t xml:space="preserve"> </w:t>
      </w:r>
      <w:hyperlink r:id="rId23">
        <w:r w:rsidR="18D46BA6" w:rsidRPr="00F5678F">
          <w:rPr>
            <w:rStyle w:val="Lienhypertexte"/>
          </w:rPr>
          <w:t>val</w:t>
        </w:r>
        <w:r w:rsidR="00F5678F">
          <w:rPr>
            <w:rStyle w:val="Lienhypertexte"/>
          </w:rPr>
          <w:t>u</w:t>
        </w:r>
      </w:hyperlink>
      <w:r w:rsidR="00F5678F" w:rsidRPr="00F5678F">
        <w:rPr>
          <w:rStyle w:val="Lienhypertexte"/>
        </w:rPr>
        <w:t>e</w:t>
      </w:r>
      <w:r w:rsidR="18D46BA6" w:rsidRPr="00F5678F">
        <w:rPr>
          <w:color w:val="000000" w:themeColor="text1"/>
        </w:rPr>
        <w:t>.</w:t>
      </w:r>
      <w:r w:rsidR="532551E4" w:rsidRPr="00F5678F">
        <w:rPr>
          <w:color w:val="000000" w:themeColor="text1"/>
        </w:rPr>
        <w:t xml:space="preserve"> </w:t>
      </w:r>
      <w:r w:rsidR="005524D4">
        <w:rPr>
          <w:rStyle w:val="jlqj4b"/>
          <w:lang w:val="en"/>
        </w:rPr>
        <w:t xml:space="preserve">You </w:t>
      </w:r>
      <w:r w:rsidR="000C52DF">
        <w:rPr>
          <w:rStyle w:val="jlqj4b"/>
          <w:lang w:val="en"/>
        </w:rPr>
        <w:t>must</w:t>
      </w:r>
      <w:r w:rsidR="005524D4">
        <w:rPr>
          <w:rStyle w:val="jlqj4b"/>
          <w:lang w:val="en"/>
        </w:rPr>
        <w:t xml:space="preserve"> add the typical colors of the game </w:t>
      </w:r>
      <w:r w:rsidR="000C52DF">
        <w:rPr>
          <w:rStyle w:val="jlqj4b"/>
          <w:lang w:val="en"/>
        </w:rPr>
        <w:t>i.e.,</w:t>
      </w:r>
      <w:r w:rsidR="005524D4">
        <w:rPr>
          <w:rStyle w:val="jlqj4b"/>
          <w:lang w:val="en"/>
        </w:rPr>
        <w:t xml:space="preserve"> yellow, </w:t>
      </w:r>
      <w:r w:rsidR="000C52DF">
        <w:rPr>
          <w:rStyle w:val="jlqj4b"/>
          <w:lang w:val="en"/>
        </w:rPr>
        <w:t>orange,</w:t>
      </w:r>
      <w:r w:rsidR="005524D4">
        <w:rPr>
          <w:rStyle w:val="jlqj4b"/>
          <w:lang w:val="en"/>
        </w:rPr>
        <w:t xml:space="preserve"> and brown.</w:t>
      </w:r>
    </w:p>
    <w:p w14:paraId="1EAB244B" w14:textId="251F6DC2" w:rsidR="00976D8A" w:rsidRPr="00976D8A" w:rsidRDefault="00976D8A" w:rsidP="00976D8A">
      <w:pPr>
        <w:pStyle w:val="Cobra-Normal"/>
        <w:ind w:firstLine="708"/>
        <w:rPr>
          <w:lang w:eastAsia="fr-FR"/>
        </w:rPr>
      </w:pPr>
      <w:r w:rsidRPr="00976D8A">
        <w:rPr>
          <w:lang w:val="en" w:eastAsia="fr-FR"/>
        </w:rPr>
        <w:t>For this step, there are several ways to succeed in the exercise, the young woman is researching the internet to find the solution.</w:t>
      </w:r>
    </w:p>
    <w:p w14:paraId="7DABB938" w14:textId="197AC5E9" w:rsidR="3C527B90" w:rsidRPr="00976D8A" w:rsidRDefault="3C527B90" w:rsidP="00735052">
      <w:pPr>
        <w:spacing w:after="70" w:line="271" w:lineRule="auto"/>
        <w:rPr>
          <w:rFonts w:ascii="Arial" w:eastAsia="Arial" w:hAnsi="Arial" w:cs="Arial"/>
          <w:color w:val="000000" w:themeColor="text1"/>
          <w:sz w:val="31"/>
          <w:szCs w:val="31"/>
        </w:rPr>
      </w:pPr>
    </w:p>
    <w:p w14:paraId="502168C4" w14:textId="3CE7CF09" w:rsidR="048DD0B9" w:rsidRPr="0069597D" w:rsidRDefault="0063582A" w:rsidP="7FCE16A4">
      <w:pPr>
        <w:pStyle w:val="Cobra-Titre2"/>
        <w:rPr>
          <w:u w:val="single"/>
        </w:rPr>
      </w:pPr>
      <w:r w:rsidRPr="0069597D">
        <w:t>The Boxes</w:t>
      </w:r>
      <w:r w:rsidR="0069597D">
        <w:t xml:space="preserve"> no longer move</w:t>
      </w:r>
      <w:r w:rsidR="048DD0B9" w:rsidRPr="0069597D">
        <w:t>!</w:t>
      </w:r>
    </w:p>
    <w:p w14:paraId="25A7793D" w14:textId="7CBF899E" w:rsidR="3C527B90" w:rsidRPr="0069597D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</w:rPr>
      </w:pPr>
    </w:p>
    <w:p w14:paraId="19B80A82" w14:textId="29CABE35" w:rsidR="00D71F72" w:rsidRDefault="00D71F72" w:rsidP="00AC443D">
      <w:pPr>
        <w:pStyle w:val="Cobra-Normal"/>
        <w:ind w:firstLine="708"/>
      </w:pPr>
      <w:r>
        <w:rPr>
          <w:rStyle w:val="jlqj4b"/>
          <w:lang w:val="en"/>
        </w:rPr>
        <w:t>Now that the game board looks like the expected result.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movement of the boxes must be repaired.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now, the player cannot even move them!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that, you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use the default Processing function: </w:t>
      </w:r>
      <w:r w:rsidRPr="00D71F72">
        <w:rPr>
          <w:rStyle w:val="Cobra-CodeCar"/>
        </w:rPr>
        <w:t>keyPressed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Go to the "Search2048" file and locate the </w:t>
      </w:r>
      <w:r w:rsidRPr="00D71F72">
        <w:rPr>
          <w:rStyle w:val="Cobra-CodeCar"/>
        </w:rPr>
        <w:t>keyPressed</w:t>
      </w:r>
      <w:r>
        <w:rPr>
          <w:rStyle w:val="jlqj4b"/>
          <w:lang w:val="en"/>
        </w:rPr>
        <w:t xml:space="preserve"> function.</w:t>
      </w:r>
      <w:r>
        <w:t xml:space="preserve"> </w:t>
      </w:r>
    </w:p>
    <w:p w14:paraId="1B06A90F" w14:textId="588F6BE9" w:rsidR="3C527B90" w:rsidRPr="00D46DAD" w:rsidRDefault="00D46DAD" w:rsidP="00D46DAD">
      <w:pPr>
        <w:spacing w:line="240" w:lineRule="auto"/>
        <w:ind w:firstLine="708"/>
      </w:pPr>
      <w:r>
        <w:rPr>
          <w:rStyle w:val="jlqj4b"/>
          <w:lang w:val="en"/>
        </w:rPr>
        <w:t>You will also use the variable p, this variable is a bit special, because it contains functions.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Find out how to use it and make this game playable!</w:t>
      </w:r>
    </w:p>
    <w:p w14:paraId="48C66D7B" w14:textId="7919309E" w:rsidR="048DD0B9" w:rsidRDefault="00A44104" w:rsidP="7FCE16A4">
      <w:pPr>
        <w:pStyle w:val="Cobra-Titre2"/>
        <w:rPr>
          <w:u w:val="single"/>
          <w:lang w:val="fr-FR"/>
        </w:rPr>
      </w:pPr>
      <w:r>
        <w:rPr>
          <w:lang w:val="fr-FR"/>
        </w:rPr>
        <w:t>B</w:t>
      </w:r>
      <w:r w:rsidR="048DD0B9" w:rsidRPr="7FCE16A4">
        <w:rPr>
          <w:lang w:val="fr-FR"/>
        </w:rPr>
        <w:t xml:space="preserve">ugs ? </w:t>
      </w:r>
      <w:r>
        <w:rPr>
          <w:lang w:val="fr-FR"/>
        </w:rPr>
        <w:t>But</w:t>
      </w:r>
      <w:r w:rsidR="00171E02">
        <w:rPr>
          <w:lang w:val="fr-FR"/>
        </w:rPr>
        <w:t xml:space="preserve"> where</w:t>
      </w:r>
      <w:r w:rsidR="048DD0B9" w:rsidRPr="7FCE16A4">
        <w:rPr>
          <w:lang w:val="fr-FR"/>
        </w:rPr>
        <w:t xml:space="preserve"> ?</w:t>
      </w:r>
    </w:p>
    <w:p w14:paraId="5C6E17D3" w14:textId="48992891" w:rsidR="3C527B90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  <w:lang w:val="fr-FR"/>
        </w:rPr>
      </w:pPr>
    </w:p>
    <w:p w14:paraId="7681FD66" w14:textId="28EDF6D6" w:rsidR="00A44104" w:rsidRPr="00A44104" w:rsidRDefault="00D778AD" w:rsidP="00A44104">
      <w:pPr>
        <w:pStyle w:val="Cobra-Normal"/>
        <w:ind w:firstLine="360"/>
        <w:rPr>
          <w:color w:val="000000" w:themeColor="text1"/>
          <w:lang w:val="fr-FR"/>
        </w:rPr>
      </w:pPr>
      <w:r>
        <w:rPr>
          <w:rStyle w:val="jlqj4b"/>
          <w:lang w:val="en"/>
        </w:rPr>
        <w:t>Cerisia tests her program in doubt, a bug happened so quickly.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We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find the bug and fix it!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If there is a bug of course.</w:t>
      </w:r>
      <w:r>
        <w:t xml:space="preserve"> </w:t>
      </w:r>
      <w:r w:rsidR="00A44104">
        <w:rPr>
          <w:color w:val="000000" w:themeColor="text1"/>
          <w:lang w:val="fr-FR"/>
        </w:rPr>
        <w:br w:type="page"/>
      </w:r>
    </w:p>
    <w:p w14:paraId="4AC6EC92" w14:textId="10D655D9" w:rsidR="2457D96F" w:rsidRDefault="2457D96F" w:rsidP="7FCE16A4">
      <w:pPr>
        <w:pStyle w:val="Cobra-Title1"/>
        <w:rPr>
          <w:rFonts w:asciiTheme="minorHAnsi" w:eastAsiaTheme="minorEastAsia" w:hAnsiTheme="minorHAnsi" w:cstheme="minorBidi"/>
          <w:color w:val="000000" w:themeColor="text1"/>
          <w:u w:val="single"/>
          <w:lang w:val="fr-FR"/>
        </w:rPr>
      </w:pPr>
      <w:r w:rsidRPr="7FCE16A4">
        <w:rPr>
          <w:color w:val="000000" w:themeColor="text1"/>
          <w:u w:val="single"/>
          <w:lang w:val="fr-FR"/>
        </w:rPr>
        <w:lastRenderedPageBreak/>
        <w:t>Conclusion</w:t>
      </w:r>
    </w:p>
    <w:p w14:paraId="18A57571" w14:textId="61451BC7" w:rsidR="3C527B90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  <w:lang w:val="fr-FR"/>
        </w:rPr>
      </w:pPr>
    </w:p>
    <w:p w14:paraId="2C77F238" w14:textId="10F64F4B" w:rsidR="048DD0B9" w:rsidRDefault="2FE1A2B0" w:rsidP="00DA66A1">
      <w:pPr>
        <w:pStyle w:val="Cobra-Normal"/>
        <w:ind w:firstLine="360"/>
        <w:rPr>
          <w:color w:val="000000" w:themeColor="text1"/>
          <w:lang w:val="fr-FR"/>
        </w:rPr>
      </w:pPr>
      <w:r w:rsidRPr="00DA66A1">
        <w:rPr>
          <w:color w:val="000000" w:themeColor="text1"/>
        </w:rPr>
        <w:t>C</w:t>
      </w:r>
      <w:proofErr w:type="spellStart"/>
      <w:r w:rsidR="00DA66A1">
        <w:rPr>
          <w:rStyle w:val="jlqj4b"/>
          <w:lang w:val="en"/>
        </w:rPr>
        <w:t>erisia</w:t>
      </w:r>
      <w:proofErr w:type="spellEnd"/>
      <w:r w:rsidR="00DA66A1">
        <w:rPr>
          <w:rStyle w:val="jlqj4b"/>
          <w:lang w:val="en"/>
        </w:rPr>
        <w:t xml:space="preserve"> has succeeded in its mission!</w:t>
      </w:r>
      <w:r w:rsidR="00DA66A1">
        <w:rPr>
          <w:rStyle w:val="viiyi"/>
          <w:lang w:val="en"/>
        </w:rPr>
        <w:t xml:space="preserve"> </w:t>
      </w:r>
      <w:r w:rsidR="00DA66A1">
        <w:rPr>
          <w:rStyle w:val="jlqj4b"/>
          <w:lang w:val="en"/>
        </w:rPr>
        <w:t>Mr. Sugarberg is extremely happy and proud.</w:t>
      </w:r>
      <w:r w:rsidR="00DA66A1">
        <w:rPr>
          <w:rStyle w:val="viiyi"/>
          <w:lang w:val="en"/>
        </w:rPr>
        <w:t xml:space="preserve"> </w:t>
      </w:r>
      <w:r w:rsidR="00DA66A1">
        <w:rPr>
          <w:rStyle w:val="jlqj4b"/>
          <w:lang w:val="en"/>
        </w:rPr>
        <w:t>His start-up is once again on the road to success with his famous new game. Here are some bonus ideas:</w:t>
      </w:r>
      <w:r w:rsidR="00DA66A1">
        <w:t xml:space="preserve"> </w:t>
      </w:r>
      <w:r w:rsidR="781CD148" w:rsidRPr="4629BD91">
        <w:rPr>
          <w:color w:val="000000" w:themeColor="text1"/>
          <w:lang w:val="fr-FR"/>
        </w:rPr>
        <w:t xml:space="preserve"> </w:t>
      </w:r>
    </w:p>
    <w:p w14:paraId="41807F78" w14:textId="77777777" w:rsidR="00DA66A1" w:rsidRPr="00DA66A1" w:rsidRDefault="00DA66A1" w:rsidP="00DA66A1">
      <w:pPr>
        <w:pStyle w:val="Cobra-Normal"/>
        <w:ind w:firstLine="360"/>
      </w:pPr>
      <w:r w:rsidRPr="00DA66A1">
        <w:rPr>
          <w:rStyle w:val="jlqj4b"/>
        </w:rPr>
        <w:t>Here are some bonus ideas:</w:t>
      </w:r>
    </w:p>
    <w:p w14:paraId="3783A8BB" w14:textId="77777777" w:rsidR="00E96EA1" w:rsidRPr="00E96EA1" w:rsidRDefault="00AE2576" w:rsidP="3C527B90">
      <w:pPr>
        <w:pStyle w:val="Cobra-NormalTick"/>
        <w:rPr>
          <w:rStyle w:val="jlqj4b"/>
          <w:lang w:val="fr-FR"/>
        </w:rPr>
      </w:pPr>
      <w:r>
        <w:rPr>
          <w:rStyle w:val="jlqj4b"/>
          <w:lang w:val="en"/>
        </w:rPr>
        <w:t>Players started to get bored having to start over around 2048 points.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this extra mission, give them longer games by increasing the number of boxes in the game screen!</w:t>
      </w:r>
    </w:p>
    <w:p w14:paraId="5463BE7A" w14:textId="77777777" w:rsidR="00401614" w:rsidRPr="00401614" w:rsidRDefault="00401614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Add a time to challenge players and test their speed!</w:t>
      </w:r>
      <w:r>
        <w:t xml:space="preserve"> </w:t>
      </w:r>
    </w:p>
    <w:p w14:paraId="70AA143C" w14:textId="77777777" w:rsidR="00401614" w:rsidRDefault="00401614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Players don't know their score and want to know how far they can get.</w:t>
      </w:r>
      <w:r>
        <w:rPr>
          <w:rStyle w:val="viiyi"/>
          <w:lang w:val="en"/>
        </w:rPr>
        <w:t xml:space="preserve"> </w:t>
      </w:r>
      <w:r w:rsidRPr="00401614">
        <w:rPr>
          <w:rStyle w:val="jlqj4b"/>
          <w:lang w:val="fr-FR"/>
        </w:rPr>
        <w:t>Display the player's score after each number merge.</w:t>
      </w:r>
      <w:r w:rsidRPr="00401614">
        <w:rPr>
          <w:lang w:val="fr-FR"/>
        </w:rPr>
        <w:t xml:space="preserve"> </w:t>
      </w:r>
    </w:p>
    <w:p w14:paraId="0334AD85" w14:textId="47C0F6CD" w:rsidR="00D30298" w:rsidRPr="00D30298" w:rsidRDefault="00D30298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 xml:space="preserve">At the end of each game, the game is restarted </w:t>
      </w:r>
      <w:r>
        <w:rPr>
          <w:rStyle w:val="jlqj4b"/>
          <w:lang w:val="en"/>
        </w:rPr>
        <w:t>directly,</w:t>
      </w:r>
      <w:r>
        <w:rPr>
          <w:rStyle w:val="jlqj4b"/>
          <w:lang w:val="en"/>
        </w:rPr>
        <w:t xml:space="preserve"> and the players do not know if it is a bug or if the game is over.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Add a screen with a message to mark the end of the game.</w:t>
      </w:r>
      <w:r>
        <w:t xml:space="preserve"> </w:t>
      </w:r>
    </w:p>
    <w:p w14:paraId="1135EBAD" w14:textId="77777777" w:rsidR="00D30298" w:rsidRPr="00D30298" w:rsidRDefault="00D30298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At the end of each game, the player no longer remembers the score he had achieved.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Save the player's best score and display it on the screen.</w:t>
      </w:r>
      <w:r>
        <w:t xml:space="preserve"> </w:t>
      </w:r>
    </w:p>
    <w:p w14:paraId="56258959" w14:textId="77777777" w:rsidR="00171E02" w:rsidRPr="00171E02" w:rsidRDefault="00171E02" w:rsidP="3C527B90">
      <w:pPr>
        <w:pStyle w:val="Cobra-NormalTick"/>
        <w:rPr>
          <w:rStyle w:val="jlqj4b"/>
        </w:rPr>
      </w:pPr>
      <w:r>
        <w:rPr>
          <w:rStyle w:val="jlqj4b"/>
          <w:lang w:val="en"/>
        </w:rPr>
        <w:t>Players do not remember their scores and we have even seen them written on a sheet with their name.</w:t>
      </w:r>
    </w:p>
    <w:p w14:paraId="7A2019DE" w14:textId="6B452190" w:rsidR="006A2076" w:rsidRPr="00171E02" w:rsidRDefault="00171E02" w:rsidP="3C527B90">
      <w:pPr>
        <w:pStyle w:val="Cobra-NormalTick"/>
      </w:pPr>
      <w:r w:rsidRPr="00171E02">
        <w:rPr>
          <w:rStyle w:val="jlqj4b"/>
          <w:lang w:val="en"/>
        </w:rPr>
        <w:t>Add a board with usernames and their scores.</w:t>
      </w:r>
    </w:p>
    <w:sectPr w:rsidR="006A2076" w:rsidRPr="00171E02" w:rsidSect="007B3BD9">
      <w:footerReference w:type="default" r:id="rId2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42C8" w14:textId="77777777" w:rsidR="001752B3" w:rsidRDefault="001752B3" w:rsidP="00353C27">
      <w:pPr>
        <w:spacing w:after="0" w:line="240" w:lineRule="auto"/>
      </w:pPr>
      <w:r>
        <w:separator/>
      </w:r>
    </w:p>
  </w:endnote>
  <w:endnote w:type="continuationSeparator" w:id="0">
    <w:p w14:paraId="37467144" w14:textId="77777777" w:rsidR="001752B3" w:rsidRDefault="001752B3" w:rsidP="00353C27">
      <w:pPr>
        <w:spacing w:after="0" w:line="240" w:lineRule="auto"/>
      </w:pPr>
      <w:r>
        <w:continuationSeparator/>
      </w:r>
    </w:p>
  </w:endnote>
  <w:endnote w:type="continuationNotice" w:id="1">
    <w:p w14:paraId="15087D8D" w14:textId="77777777" w:rsidR="001752B3" w:rsidRDefault="00175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7281902"/>
      <w:docPartObj>
        <w:docPartGallery w:val="Page Numbers (Bottom of Page)"/>
        <w:docPartUnique/>
      </w:docPartObj>
    </w:sdtPr>
    <w:sdtEndPr/>
    <w:sdtContent>
      <w:p w14:paraId="02E49B27" w14:textId="7EFD75D5" w:rsidR="0069363D" w:rsidRDefault="0069363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20E5BC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5FDF" w14:textId="77777777" w:rsidR="001752B3" w:rsidRDefault="001752B3" w:rsidP="00353C27">
      <w:pPr>
        <w:spacing w:after="0" w:line="240" w:lineRule="auto"/>
      </w:pPr>
      <w:r>
        <w:separator/>
      </w:r>
    </w:p>
  </w:footnote>
  <w:footnote w:type="continuationSeparator" w:id="0">
    <w:p w14:paraId="2B2CF171" w14:textId="77777777" w:rsidR="001752B3" w:rsidRDefault="001752B3" w:rsidP="00353C27">
      <w:pPr>
        <w:spacing w:after="0" w:line="240" w:lineRule="auto"/>
      </w:pPr>
      <w:r>
        <w:continuationSeparator/>
      </w:r>
    </w:p>
  </w:footnote>
  <w:footnote w:type="continuationNotice" w:id="1">
    <w:p w14:paraId="40E76008" w14:textId="77777777" w:rsidR="001752B3" w:rsidRDefault="001752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11"/>
    <w:multiLevelType w:val="hybridMultilevel"/>
    <w:tmpl w:val="FFFFFFFF"/>
    <w:lvl w:ilvl="0" w:tplc="3788A89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5900D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AF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02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82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8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0E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8A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0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948C5"/>
    <w:multiLevelType w:val="hybridMultilevel"/>
    <w:tmpl w:val="FFFFFFFF"/>
    <w:lvl w:ilvl="0" w:tplc="E490F94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6B8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3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8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E9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20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8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85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46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90B"/>
    <w:multiLevelType w:val="hybridMultilevel"/>
    <w:tmpl w:val="FFFFFFFF"/>
    <w:lvl w:ilvl="0" w:tplc="F4FAE09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78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E0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C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B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45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2C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00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B0A0F"/>
    <w:multiLevelType w:val="hybridMultilevel"/>
    <w:tmpl w:val="FFFFFFFF"/>
    <w:lvl w:ilvl="0" w:tplc="353820C0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B84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4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4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C7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E0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8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EB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F2390"/>
    <w:multiLevelType w:val="hybridMultilevel"/>
    <w:tmpl w:val="FFFFFFFF"/>
    <w:lvl w:ilvl="0" w:tplc="00DEA35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618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3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4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6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A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40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2A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4711A"/>
    <w:multiLevelType w:val="hybridMultilevel"/>
    <w:tmpl w:val="FFFFFFFF"/>
    <w:lvl w:ilvl="0" w:tplc="A0B245F0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67FC9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A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EF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C3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2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66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5B2C"/>
    <w:multiLevelType w:val="hybridMultilevel"/>
    <w:tmpl w:val="FFFFFFFF"/>
    <w:lvl w:ilvl="0" w:tplc="E8BCFCF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60A29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A9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A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2A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8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A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EC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06CF"/>
    <w:multiLevelType w:val="hybridMultilevel"/>
    <w:tmpl w:val="FFFFFFFF"/>
    <w:lvl w:ilvl="0" w:tplc="B35C808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938D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2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2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B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8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F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68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0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3052A"/>
    <w:multiLevelType w:val="hybridMultilevel"/>
    <w:tmpl w:val="FFFFFFFF"/>
    <w:lvl w:ilvl="0" w:tplc="AD0E724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B0900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6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EF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45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A6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8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6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85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03839"/>
    <w:multiLevelType w:val="hybridMultilevel"/>
    <w:tmpl w:val="FFFFFFFF"/>
    <w:lvl w:ilvl="0" w:tplc="4DC857B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267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1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A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D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6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0D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8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47399"/>
    <w:multiLevelType w:val="hybridMultilevel"/>
    <w:tmpl w:val="FFFFFFFF"/>
    <w:lvl w:ilvl="0" w:tplc="F572D0C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CB80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C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5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0D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8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44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0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17E28"/>
    <w:multiLevelType w:val="hybridMultilevel"/>
    <w:tmpl w:val="FFFFFFFF"/>
    <w:lvl w:ilvl="0" w:tplc="351E0D8C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FD9AB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2A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0B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42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CA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E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3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2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1E62"/>
    <w:multiLevelType w:val="hybridMultilevel"/>
    <w:tmpl w:val="FFFFFFFF"/>
    <w:lvl w:ilvl="0" w:tplc="BE44A88E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F11E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5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88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84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81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E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C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4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57DFB"/>
    <w:multiLevelType w:val="hybridMultilevel"/>
    <w:tmpl w:val="FFFFFFFF"/>
    <w:lvl w:ilvl="0" w:tplc="D464B0BA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01E8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E4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64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26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C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C4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89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77E50"/>
    <w:multiLevelType w:val="hybridMultilevel"/>
    <w:tmpl w:val="FFFFFFFF"/>
    <w:lvl w:ilvl="0" w:tplc="4344056E">
      <w:start w:val="1"/>
      <w:numFmt w:val="upperRoman"/>
      <w:lvlText w:val="%1."/>
      <w:lvlJc w:val="right"/>
      <w:pPr>
        <w:ind w:left="720" w:hanging="360"/>
      </w:pPr>
    </w:lvl>
    <w:lvl w:ilvl="1" w:tplc="B6AC8FB6">
      <w:start w:val="1"/>
      <w:numFmt w:val="lowerLetter"/>
      <w:lvlText w:val="%2."/>
      <w:lvlJc w:val="left"/>
      <w:pPr>
        <w:ind w:left="1440" w:hanging="360"/>
      </w:pPr>
    </w:lvl>
    <w:lvl w:ilvl="2" w:tplc="A33A773C">
      <w:start w:val="1"/>
      <w:numFmt w:val="lowerRoman"/>
      <w:lvlText w:val="%3."/>
      <w:lvlJc w:val="right"/>
      <w:pPr>
        <w:ind w:left="2160" w:hanging="180"/>
      </w:pPr>
    </w:lvl>
    <w:lvl w:ilvl="3" w:tplc="A16ACF82">
      <w:start w:val="1"/>
      <w:numFmt w:val="decimal"/>
      <w:lvlText w:val="%4."/>
      <w:lvlJc w:val="left"/>
      <w:pPr>
        <w:ind w:left="2880" w:hanging="360"/>
      </w:pPr>
    </w:lvl>
    <w:lvl w:ilvl="4" w:tplc="6C7899BA">
      <w:start w:val="1"/>
      <w:numFmt w:val="lowerLetter"/>
      <w:lvlText w:val="%5."/>
      <w:lvlJc w:val="left"/>
      <w:pPr>
        <w:ind w:left="3600" w:hanging="360"/>
      </w:pPr>
    </w:lvl>
    <w:lvl w:ilvl="5" w:tplc="F1DADBC2">
      <w:start w:val="1"/>
      <w:numFmt w:val="lowerRoman"/>
      <w:lvlText w:val="%6."/>
      <w:lvlJc w:val="right"/>
      <w:pPr>
        <w:ind w:left="4320" w:hanging="180"/>
      </w:pPr>
    </w:lvl>
    <w:lvl w:ilvl="6" w:tplc="660A2C46">
      <w:start w:val="1"/>
      <w:numFmt w:val="decimal"/>
      <w:lvlText w:val="%7."/>
      <w:lvlJc w:val="left"/>
      <w:pPr>
        <w:ind w:left="5040" w:hanging="360"/>
      </w:pPr>
    </w:lvl>
    <w:lvl w:ilvl="7" w:tplc="E80EFAC0">
      <w:start w:val="1"/>
      <w:numFmt w:val="lowerLetter"/>
      <w:lvlText w:val="%8."/>
      <w:lvlJc w:val="left"/>
      <w:pPr>
        <w:ind w:left="5760" w:hanging="360"/>
      </w:pPr>
    </w:lvl>
    <w:lvl w:ilvl="8" w:tplc="614CFA2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178"/>
    <w:multiLevelType w:val="hybridMultilevel"/>
    <w:tmpl w:val="FFFFFFFF"/>
    <w:lvl w:ilvl="0" w:tplc="F640841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BFA9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4B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AD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CF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C1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81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84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A6B57"/>
    <w:multiLevelType w:val="hybridMultilevel"/>
    <w:tmpl w:val="FFFFFFFF"/>
    <w:lvl w:ilvl="0" w:tplc="652E00DC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77BA9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49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82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AF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E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A9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44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ED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7213A2E"/>
    <w:multiLevelType w:val="hybridMultilevel"/>
    <w:tmpl w:val="FFFFFFFF"/>
    <w:lvl w:ilvl="0" w:tplc="62D625CE">
      <w:start w:val="1"/>
      <w:numFmt w:val="upperRoman"/>
      <w:lvlText w:val="%1."/>
      <w:lvlJc w:val="right"/>
      <w:pPr>
        <w:ind w:left="720" w:hanging="360"/>
      </w:pPr>
    </w:lvl>
    <w:lvl w:ilvl="1" w:tplc="ABC080CC">
      <w:start w:val="1"/>
      <w:numFmt w:val="lowerLetter"/>
      <w:lvlText w:val="%2."/>
      <w:lvlJc w:val="left"/>
      <w:pPr>
        <w:ind w:left="1440" w:hanging="360"/>
      </w:pPr>
    </w:lvl>
    <w:lvl w:ilvl="2" w:tplc="9EAEF4B8">
      <w:start w:val="1"/>
      <w:numFmt w:val="lowerRoman"/>
      <w:lvlText w:val="%3."/>
      <w:lvlJc w:val="right"/>
      <w:pPr>
        <w:ind w:left="2160" w:hanging="180"/>
      </w:pPr>
    </w:lvl>
    <w:lvl w:ilvl="3" w:tplc="C21E9E92">
      <w:start w:val="1"/>
      <w:numFmt w:val="decimal"/>
      <w:lvlText w:val="%4."/>
      <w:lvlJc w:val="left"/>
      <w:pPr>
        <w:ind w:left="2880" w:hanging="360"/>
      </w:pPr>
    </w:lvl>
    <w:lvl w:ilvl="4" w:tplc="EAA8C1F6">
      <w:start w:val="1"/>
      <w:numFmt w:val="lowerLetter"/>
      <w:lvlText w:val="%5."/>
      <w:lvlJc w:val="left"/>
      <w:pPr>
        <w:ind w:left="3600" w:hanging="360"/>
      </w:pPr>
    </w:lvl>
    <w:lvl w:ilvl="5" w:tplc="887A3B58">
      <w:start w:val="1"/>
      <w:numFmt w:val="lowerRoman"/>
      <w:lvlText w:val="%6."/>
      <w:lvlJc w:val="right"/>
      <w:pPr>
        <w:ind w:left="4320" w:hanging="180"/>
      </w:pPr>
    </w:lvl>
    <w:lvl w:ilvl="6" w:tplc="04441C8E">
      <w:start w:val="1"/>
      <w:numFmt w:val="decimal"/>
      <w:lvlText w:val="%7."/>
      <w:lvlJc w:val="left"/>
      <w:pPr>
        <w:ind w:left="5040" w:hanging="360"/>
      </w:pPr>
    </w:lvl>
    <w:lvl w:ilvl="7" w:tplc="C810BCF6">
      <w:start w:val="1"/>
      <w:numFmt w:val="lowerLetter"/>
      <w:lvlText w:val="%8."/>
      <w:lvlJc w:val="left"/>
      <w:pPr>
        <w:ind w:left="5760" w:hanging="360"/>
      </w:pPr>
    </w:lvl>
    <w:lvl w:ilvl="8" w:tplc="B0C62F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B0CFD"/>
    <w:multiLevelType w:val="hybridMultilevel"/>
    <w:tmpl w:val="FFFFFFFF"/>
    <w:lvl w:ilvl="0" w:tplc="DF9E614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77C1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C6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C3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0A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2F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68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E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9171C"/>
    <w:multiLevelType w:val="hybridMultilevel"/>
    <w:tmpl w:val="FFFFFFFF"/>
    <w:lvl w:ilvl="0" w:tplc="675A519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5D3A0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40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E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03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48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6D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C1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4454A"/>
    <w:multiLevelType w:val="hybridMultilevel"/>
    <w:tmpl w:val="FFFFFFFF"/>
    <w:lvl w:ilvl="0" w:tplc="EE3057EE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CFA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6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2C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8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65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E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2C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E0F4F"/>
    <w:multiLevelType w:val="hybridMultilevel"/>
    <w:tmpl w:val="269A4BCA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F6AF2"/>
    <w:multiLevelType w:val="hybridMultilevel"/>
    <w:tmpl w:val="78B8A994"/>
    <w:lvl w:ilvl="0" w:tplc="114296B8">
      <w:start w:val="4"/>
      <w:numFmt w:val="decimal"/>
      <w:lvlText w:val="%1-"/>
      <w:lvlJc w:val="left"/>
      <w:pPr>
        <w:ind w:left="720" w:hanging="360"/>
      </w:pPr>
      <w:rPr>
        <w:rFonts w:hint="default"/>
        <w:sz w:val="3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32"/>
  </w:num>
  <w:num w:numId="5">
    <w:abstractNumId w:val="18"/>
  </w:num>
  <w:num w:numId="6">
    <w:abstractNumId w:val="34"/>
  </w:num>
  <w:num w:numId="7">
    <w:abstractNumId w:val="13"/>
  </w:num>
  <w:num w:numId="8">
    <w:abstractNumId w:val="3"/>
  </w:num>
  <w:num w:numId="9">
    <w:abstractNumId w:val="24"/>
  </w:num>
  <w:num w:numId="10">
    <w:abstractNumId w:val="1"/>
  </w:num>
  <w:num w:numId="11">
    <w:abstractNumId w:val="33"/>
  </w:num>
  <w:num w:numId="12">
    <w:abstractNumId w:val="35"/>
  </w:num>
  <w:num w:numId="13">
    <w:abstractNumId w:val="9"/>
  </w:num>
  <w:num w:numId="14">
    <w:abstractNumId w:val="2"/>
  </w:num>
  <w:num w:numId="15">
    <w:abstractNumId w:val="27"/>
  </w:num>
  <w:num w:numId="16">
    <w:abstractNumId w:val="12"/>
  </w:num>
  <w:num w:numId="17">
    <w:abstractNumId w:val="30"/>
  </w:num>
  <w:num w:numId="18">
    <w:abstractNumId w:val="7"/>
  </w:num>
  <w:num w:numId="19">
    <w:abstractNumId w:val="0"/>
  </w:num>
  <w:num w:numId="20">
    <w:abstractNumId w:val="11"/>
  </w:num>
  <w:num w:numId="21">
    <w:abstractNumId w:val="23"/>
  </w:num>
  <w:num w:numId="22">
    <w:abstractNumId w:val="19"/>
  </w:num>
  <w:num w:numId="23">
    <w:abstractNumId w:val="17"/>
  </w:num>
  <w:num w:numId="24">
    <w:abstractNumId w:val="16"/>
  </w:num>
  <w:num w:numId="25">
    <w:abstractNumId w:val="29"/>
  </w:num>
  <w:num w:numId="26">
    <w:abstractNumId w:val="20"/>
  </w:num>
  <w:num w:numId="27">
    <w:abstractNumId w:val="10"/>
  </w:num>
  <w:num w:numId="28">
    <w:abstractNumId w:val="4"/>
  </w:num>
  <w:num w:numId="29">
    <w:abstractNumId w:val="6"/>
  </w:num>
  <w:num w:numId="30">
    <w:abstractNumId w:val="14"/>
  </w:num>
  <w:num w:numId="31">
    <w:abstractNumId w:val="15"/>
  </w:num>
  <w:num w:numId="32">
    <w:abstractNumId w:val="25"/>
  </w:num>
  <w:num w:numId="33">
    <w:abstractNumId w:val="36"/>
  </w:num>
  <w:num w:numId="34">
    <w:abstractNumId w:val="32"/>
    <w:lvlOverride w:ilvl="0">
      <w:startOverride w:val="1"/>
    </w:lvlOverride>
  </w:num>
  <w:num w:numId="35">
    <w:abstractNumId w:val="31"/>
  </w:num>
  <w:num w:numId="36">
    <w:abstractNumId w:val="28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52"/>
    <w:rsid w:val="00001322"/>
    <w:rsid w:val="000033A9"/>
    <w:rsid w:val="00005DA7"/>
    <w:rsid w:val="00006532"/>
    <w:rsid w:val="00013516"/>
    <w:rsid w:val="00016700"/>
    <w:rsid w:val="00017FFD"/>
    <w:rsid w:val="00026D82"/>
    <w:rsid w:val="0002756E"/>
    <w:rsid w:val="00033FC1"/>
    <w:rsid w:val="00046430"/>
    <w:rsid w:val="00052C7E"/>
    <w:rsid w:val="00055340"/>
    <w:rsid w:val="00056C9A"/>
    <w:rsid w:val="000572E1"/>
    <w:rsid w:val="0005738F"/>
    <w:rsid w:val="000603C2"/>
    <w:rsid w:val="0006200F"/>
    <w:rsid w:val="00062403"/>
    <w:rsid w:val="00067EBC"/>
    <w:rsid w:val="00071D45"/>
    <w:rsid w:val="0008235C"/>
    <w:rsid w:val="0008434F"/>
    <w:rsid w:val="0008553F"/>
    <w:rsid w:val="000874D8"/>
    <w:rsid w:val="0009393E"/>
    <w:rsid w:val="00095D4E"/>
    <w:rsid w:val="000A340A"/>
    <w:rsid w:val="000A4B1F"/>
    <w:rsid w:val="000A4B60"/>
    <w:rsid w:val="000B1BEF"/>
    <w:rsid w:val="000B1C4C"/>
    <w:rsid w:val="000B494D"/>
    <w:rsid w:val="000B630A"/>
    <w:rsid w:val="000B680A"/>
    <w:rsid w:val="000B77AB"/>
    <w:rsid w:val="000C52DF"/>
    <w:rsid w:val="000D2230"/>
    <w:rsid w:val="000D75D5"/>
    <w:rsid w:val="000E38C7"/>
    <w:rsid w:val="000E770E"/>
    <w:rsid w:val="000F13BD"/>
    <w:rsid w:val="000F3FEA"/>
    <w:rsid w:val="00100D9A"/>
    <w:rsid w:val="00100ECF"/>
    <w:rsid w:val="001022D2"/>
    <w:rsid w:val="00102415"/>
    <w:rsid w:val="00105276"/>
    <w:rsid w:val="00110AD0"/>
    <w:rsid w:val="00114352"/>
    <w:rsid w:val="00114876"/>
    <w:rsid w:val="00121B41"/>
    <w:rsid w:val="00127F17"/>
    <w:rsid w:val="00134823"/>
    <w:rsid w:val="0014191A"/>
    <w:rsid w:val="0014222F"/>
    <w:rsid w:val="001427EB"/>
    <w:rsid w:val="00144259"/>
    <w:rsid w:val="0014674C"/>
    <w:rsid w:val="0015137C"/>
    <w:rsid w:val="00160B1C"/>
    <w:rsid w:val="0016201F"/>
    <w:rsid w:val="00163942"/>
    <w:rsid w:val="00166A11"/>
    <w:rsid w:val="00171E02"/>
    <w:rsid w:val="001752B3"/>
    <w:rsid w:val="00176A7C"/>
    <w:rsid w:val="00184109"/>
    <w:rsid w:val="001905F8"/>
    <w:rsid w:val="00192E8B"/>
    <w:rsid w:val="001936F1"/>
    <w:rsid w:val="00194CB7"/>
    <w:rsid w:val="00195B1B"/>
    <w:rsid w:val="001972A1"/>
    <w:rsid w:val="0019743D"/>
    <w:rsid w:val="001A443F"/>
    <w:rsid w:val="001B5491"/>
    <w:rsid w:val="001B6FF7"/>
    <w:rsid w:val="001C4FB8"/>
    <w:rsid w:val="001C5F15"/>
    <w:rsid w:val="001C6816"/>
    <w:rsid w:val="001C7BEF"/>
    <w:rsid w:val="001D26FB"/>
    <w:rsid w:val="001D55D8"/>
    <w:rsid w:val="001D6043"/>
    <w:rsid w:val="001D6B36"/>
    <w:rsid w:val="001F05EC"/>
    <w:rsid w:val="001F18E4"/>
    <w:rsid w:val="001F52D1"/>
    <w:rsid w:val="001F612A"/>
    <w:rsid w:val="001F6F2A"/>
    <w:rsid w:val="00201328"/>
    <w:rsid w:val="0020133C"/>
    <w:rsid w:val="00205E3C"/>
    <w:rsid w:val="00206410"/>
    <w:rsid w:val="00207346"/>
    <w:rsid w:val="00214507"/>
    <w:rsid w:val="002149A4"/>
    <w:rsid w:val="00220822"/>
    <w:rsid w:val="00224336"/>
    <w:rsid w:val="0022646F"/>
    <w:rsid w:val="0022673A"/>
    <w:rsid w:val="002446C7"/>
    <w:rsid w:val="00247D8E"/>
    <w:rsid w:val="00260611"/>
    <w:rsid w:val="0026342B"/>
    <w:rsid w:val="00265B4A"/>
    <w:rsid w:val="002670B6"/>
    <w:rsid w:val="00270E31"/>
    <w:rsid w:val="002711F9"/>
    <w:rsid w:val="002823DD"/>
    <w:rsid w:val="00283CE7"/>
    <w:rsid w:val="002904A8"/>
    <w:rsid w:val="00293507"/>
    <w:rsid w:val="00293EF0"/>
    <w:rsid w:val="002961CE"/>
    <w:rsid w:val="002A0643"/>
    <w:rsid w:val="002A1975"/>
    <w:rsid w:val="002A525A"/>
    <w:rsid w:val="002B2043"/>
    <w:rsid w:val="002B47AE"/>
    <w:rsid w:val="002B7F23"/>
    <w:rsid w:val="002C4D55"/>
    <w:rsid w:val="002C7D73"/>
    <w:rsid w:val="002D6C2A"/>
    <w:rsid w:val="002E08F8"/>
    <w:rsid w:val="002E761E"/>
    <w:rsid w:val="002F13C5"/>
    <w:rsid w:val="002F3B1F"/>
    <w:rsid w:val="002F3B6E"/>
    <w:rsid w:val="002F5B20"/>
    <w:rsid w:val="0030050A"/>
    <w:rsid w:val="003027B8"/>
    <w:rsid w:val="00305214"/>
    <w:rsid w:val="003153D8"/>
    <w:rsid w:val="00316A6E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56ED7"/>
    <w:rsid w:val="00357D77"/>
    <w:rsid w:val="00360C28"/>
    <w:rsid w:val="00364534"/>
    <w:rsid w:val="00365BEF"/>
    <w:rsid w:val="00366CCA"/>
    <w:rsid w:val="00370337"/>
    <w:rsid w:val="00374D97"/>
    <w:rsid w:val="0038532F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2E17"/>
    <w:rsid w:val="003B442D"/>
    <w:rsid w:val="003B4D21"/>
    <w:rsid w:val="003B7414"/>
    <w:rsid w:val="003C0F0F"/>
    <w:rsid w:val="003C34CB"/>
    <w:rsid w:val="003C4498"/>
    <w:rsid w:val="003D5F26"/>
    <w:rsid w:val="003D6155"/>
    <w:rsid w:val="003E0F57"/>
    <w:rsid w:val="003E368C"/>
    <w:rsid w:val="003E712D"/>
    <w:rsid w:val="003F3D28"/>
    <w:rsid w:val="00401614"/>
    <w:rsid w:val="00405810"/>
    <w:rsid w:val="004103C1"/>
    <w:rsid w:val="004200F6"/>
    <w:rsid w:val="00421C72"/>
    <w:rsid w:val="004240B4"/>
    <w:rsid w:val="0042480A"/>
    <w:rsid w:val="00427386"/>
    <w:rsid w:val="0043078E"/>
    <w:rsid w:val="0043308A"/>
    <w:rsid w:val="00433BDE"/>
    <w:rsid w:val="004367CB"/>
    <w:rsid w:val="004370FA"/>
    <w:rsid w:val="00444902"/>
    <w:rsid w:val="004458DD"/>
    <w:rsid w:val="004476D7"/>
    <w:rsid w:val="00450067"/>
    <w:rsid w:val="004532D0"/>
    <w:rsid w:val="0045716A"/>
    <w:rsid w:val="0046555F"/>
    <w:rsid w:val="004661CE"/>
    <w:rsid w:val="00471D79"/>
    <w:rsid w:val="00472A25"/>
    <w:rsid w:val="00473120"/>
    <w:rsid w:val="00473424"/>
    <w:rsid w:val="004752BF"/>
    <w:rsid w:val="00480873"/>
    <w:rsid w:val="00481FBD"/>
    <w:rsid w:val="004856D7"/>
    <w:rsid w:val="00487782"/>
    <w:rsid w:val="004925FA"/>
    <w:rsid w:val="00492E50"/>
    <w:rsid w:val="00495B04"/>
    <w:rsid w:val="004A549A"/>
    <w:rsid w:val="004B079D"/>
    <w:rsid w:val="004B09AF"/>
    <w:rsid w:val="004B3C89"/>
    <w:rsid w:val="004B4729"/>
    <w:rsid w:val="004B6C6A"/>
    <w:rsid w:val="004C07BD"/>
    <w:rsid w:val="004C62C4"/>
    <w:rsid w:val="004D05C3"/>
    <w:rsid w:val="004D27FB"/>
    <w:rsid w:val="004E5734"/>
    <w:rsid w:val="004E703F"/>
    <w:rsid w:val="00503933"/>
    <w:rsid w:val="005052EA"/>
    <w:rsid w:val="00506583"/>
    <w:rsid w:val="00507EB8"/>
    <w:rsid w:val="0051405C"/>
    <w:rsid w:val="00514C64"/>
    <w:rsid w:val="0051504B"/>
    <w:rsid w:val="005203B8"/>
    <w:rsid w:val="0052253D"/>
    <w:rsid w:val="00523292"/>
    <w:rsid w:val="00525F6F"/>
    <w:rsid w:val="00526773"/>
    <w:rsid w:val="00534C0A"/>
    <w:rsid w:val="00541AF5"/>
    <w:rsid w:val="00543D11"/>
    <w:rsid w:val="00544F85"/>
    <w:rsid w:val="00551D17"/>
    <w:rsid w:val="005524D4"/>
    <w:rsid w:val="00560DC1"/>
    <w:rsid w:val="00563B2D"/>
    <w:rsid w:val="0056488E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97D6D"/>
    <w:rsid w:val="005A181B"/>
    <w:rsid w:val="005A1D04"/>
    <w:rsid w:val="005A518F"/>
    <w:rsid w:val="005A6198"/>
    <w:rsid w:val="005B09F8"/>
    <w:rsid w:val="005B5CE1"/>
    <w:rsid w:val="005C40EA"/>
    <w:rsid w:val="005C51F1"/>
    <w:rsid w:val="005C7AB6"/>
    <w:rsid w:val="005D067C"/>
    <w:rsid w:val="005D7018"/>
    <w:rsid w:val="005E0FDF"/>
    <w:rsid w:val="005E1AD9"/>
    <w:rsid w:val="005E3B35"/>
    <w:rsid w:val="005E5FA6"/>
    <w:rsid w:val="005F02DC"/>
    <w:rsid w:val="005F3EC5"/>
    <w:rsid w:val="005F435F"/>
    <w:rsid w:val="005F5018"/>
    <w:rsid w:val="005F6256"/>
    <w:rsid w:val="00601F48"/>
    <w:rsid w:val="00604A8C"/>
    <w:rsid w:val="00611899"/>
    <w:rsid w:val="00613826"/>
    <w:rsid w:val="00617664"/>
    <w:rsid w:val="00620D5E"/>
    <w:rsid w:val="00623B8B"/>
    <w:rsid w:val="006258DA"/>
    <w:rsid w:val="00630EAC"/>
    <w:rsid w:val="00630F5D"/>
    <w:rsid w:val="00631F54"/>
    <w:rsid w:val="006334D5"/>
    <w:rsid w:val="006338A7"/>
    <w:rsid w:val="0063582A"/>
    <w:rsid w:val="00640896"/>
    <w:rsid w:val="00643188"/>
    <w:rsid w:val="0064395B"/>
    <w:rsid w:val="006556A9"/>
    <w:rsid w:val="00655CFA"/>
    <w:rsid w:val="006560C2"/>
    <w:rsid w:val="00661100"/>
    <w:rsid w:val="00662503"/>
    <w:rsid w:val="00663A53"/>
    <w:rsid w:val="00663B23"/>
    <w:rsid w:val="00665281"/>
    <w:rsid w:val="00665BB9"/>
    <w:rsid w:val="00667383"/>
    <w:rsid w:val="00673659"/>
    <w:rsid w:val="0067408C"/>
    <w:rsid w:val="00686330"/>
    <w:rsid w:val="00686EB0"/>
    <w:rsid w:val="006873E7"/>
    <w:rsid w:val="006910BF"/>
    <w:rsid w:val="006925EA"/>
    <w:rsid w:val="00692E3C"/>
    <w:rsid w:val="00693209"/>
    <w:rsid w:val="0069363D"/>
    <w:rsid w:val="0069535D"/>
    <w:rsid w:val="0069597D"/>
    <w:rsid w:val="006A1656"/>
    <w:rsid w:val="006A2076"/>
    <w:rsid w:val="006B01FE"/>
    <w:rsid w:val="006B3F1F"/>
    <w:rsid w:val="006B5CD8"/>
    <w:rsid w:val="006C0F03"/>
    <w:rsid w:val="006C2B12"/>
    <w:rsid w:val="006D0C5A"/>
    <w:rsid w:val="006D1D26"/>
    <w:rsid w:val="006D301C"/>
    <w:rsid w:val="006D423F"/>
    <w:rsid w:val="006E0455"/>
    <w:rsid w:val="006E0B2B"/>
    <w:rsid w:val="006E0F7A"/>
    <w:rsid w:val="006E1E70"/>
    <w:rsid w:val="006E2E83"/>
    <w:rsid w:val="006E4D14"/>
    <w:rsid w:val="006E5101"/>
    <w:rsid w:val="006E665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373D"/>
    <w:rsid w:val="0070583B"/>
    <w:rsid w:val="00706327"/>
    <w:rsid w:val="00707905"/>
    <w:rsid w:val="007160B1"/>
    <w:rsid w:val="00722423"/>
    <w:rsid w:val="00724BC3"/>
    <w:rsid w:val="00726D4E"/>
    <w:rsid w:val="00727FDD"/>
    <w:rsid w:val="007300A3"/>
    <w:rsid w:val="007335B9"/>
    <w:rsid w:val="00733BBE"/>
    <w:rsid w:val="00735052"/>
    <w:rsid w:val="00736E0E"/>
    <w:rsid w:val="007405D9"/>
    <w:rsid w:val="0074506D"/>
    <w:rsid w:val="00752469"/>
    <w:rsid w:val="00753D34"/>
    <w:rsid w:val="00754D35"/>
    <w:rsid w:val="007577ED"/>
    <w:rsid w:val="00760A98"/>
    <w:rsid w:val="00760B52"/>
    <w:rsid w:val="007675F1"/>
    <w:rsid w:val="00771983"/>
    <w:rsid w:val="0077421C"/>
    <w:rsid w:val="007745DB"/>
    <w:rsid w:val="007947F9"/>
    <w:rsid w:val="007A3529"/>
    <w:rsid w:val="007B1AAF"/>
    <w:rsid w:val="007B391E"/>
    <w:rsid w:val="007B3BD9"/>
    <w:rsid w:val="007B594F"/>
    <w:rsid w:val="007B74A2"/>
    <w:rsid w:val="007C19CF"/>
    <w:rsid w:val="007C1EA4"/>
    <w:rsid w:val="007C6F85"/>
    <w:rsid w:val="007D6437"/>
    <w:rsid w:val="007E0CF3"/>
    <w:rsid w:val="007E31E4"/>
    <w:rsid w:val="007E45B9"/>
    <w:rsid w:val="007E5DCE"/>
    <w:rsid w:val="007E747E"/>
    <w:rsid w:val="007F28CE"/>
    <w:rsid w:val="007F39C2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400A"/>
    <w:rsid w:val="00825793"/>
    <w:rsid w:val="00826199"/>
    <w:rsid w:val="00827941"/>
    <w:rsid w:val="00830916"/>
    <w:rsid w:val="00831822"/>
    <w:rsid w:val="00833BAB"/>
    <w:rsid w:val="00836067"/>
    <w:rsid w:val="00840031"/>
    <w:rsid w:val="008434DE"/>
    <w:rsid w:val="008472C9"/>
    <w:rsid w:val="00853703"/>
    <w:rsid w:val="00860706"/>
    <w:rsid w:val="00863A23"/>
    <w:rsid w:val="00864FCF"/>
    <w:rsid w:val="008659E5"/>
    <w:rsid w:val="0086637D"/>
    <w:rsid w:val="00866AEF"/>
    <w:rsid w:val="008700A5"/>
    <w:rsid w:val="00873781"/>
    <w:rsid w:val="008757DA"/>
    <w:rsid w:val="0088015D"/>
    <w:rsid w:val="008805E7"/>
    <w:rsid w:val="00884382"/>
    <w:rsid w:val="008853A0"/>
    <w:rsid w:val="00886BF8"/>
    <w:rsid w:val="00891E07"/>
    <w:rsid w:val="0089279F"/>
    <w:rsid w:val="00895736"/>
    <w:rsid w:val="008A0D3A"/>
    <w:rsid w:val="008A1216"/>
    <w:rsid w:val="008A1BE3"/>
    <w:rsid w:val="008A228B"/>
    <w:rsid w:val="008B08D7"/>
    <w:rsid w:val="008B3BC7"/>
    <w:rsid w:val="008B51E3"/>
    <w:rsid w:val="008B6404"/>
    <w:rsid w:val="008C407B"/>
    <w:rsid w:val="008C4750"/>
    <w:rsid w:val="008C5EBC"/>
    <w:rsid w:val="008C612C"/>
    <w:rsid w:val="008D2AA4"/>
    <w:rsid w:val="008E7C8A"/>
    <w:rsid w:val="008F2CF8"/>
    <w:rsid w:val="008F3651"/>
    <w:rsid w:val="008F3821"/>
    <w:rsid w:val="008F53B1"/>
    <w:rsid w:val="00900B56"/>
    <w:rsid w:val="00901BD1"/>
    <w:rsid w:val="0090737D"/>
    <w:rsid w:val="00911274"/>
    <w:rsid w:val="00917067"/>
    <w:rsid w:val="00920EB9"/>
    <w:rsid w:val="00924D44"/>
    <w:rsid w:val="00935B5D"/>
    <w:rsid w:val="009362CB"/>
    <w:rsid w:val="009365B5"/>
    <w:rsid w:val="009428B2"/>
    <w:rsid w:val="00947355"/>
    <w:rsid w:val="00953BCF"/>
    <w:rsid w:val="0095418B"/>
    <w:rsid w:val="009629E5"/>
    <w:rsid w:val="00963D66"/>
    <w:rsid w:val="00964892"/>
    <w:rsid w:val="00965C9C"/>
    <w:rsid w:val="0097205A"/>
    <w:rsid w:val="00976D8A"/>
    <w:rsid w:val="00982CB8"/>
    <w:rsid w:val="009849D9"/>
    <w:rsid w:val="009856BC"/>
    <w:rsid w:val="009924DF"/>
    <w:rsid w:val="009928FE"/>
    <w:rsid w:val="00993452"/>
    <w:rsid w:val="009A3566"/>
    <w:rsid w:val="009B020C"/>
    <w:rsid w:val="009B127A"/>
    <w:rsid w:val="009B1DA5"/>
    <w:rsid w:val="009B5CF5"/>
    <w:rsid w:val="009C17BC"/>
    <w:rsid w:val="009C1FE2"/>
    <w:rsid w:val="009C2BFA"/>
    <w:rsid w:val="009C6AE8"/>
    <w:rsid w:val="009C770D"/>
    <w:rsid w:val="009D3991"/>
    <w:rsid w:val="009D3EAD"/>
    <w:rsid w:val="009D4382"/>
    <w:rsid w:val="009E011C"/>
    <w:rsid w:val="009E4203"/>
    <w:rsid w:val="009E58E1"/>
    <w:rsid w:val="009E659F"/>
    <w:rsid w:val="009F02D2"/>
    <w:rsid w:val="009F34B8"/>
    <w:rsid w:val="00A03F57"/>
    <w:rsid w:val="00A10CC5"/>
    <w:rsid w:val="00A14AAE"/>
    <w:rsid w:val="00A15F66"/>
    <w:rsid w:val="00A16368"/>
    <w:rsid w:val="00A228C2"/>
    <w:rsid w:val="00A22F18"/>
    <w:rsid w:val="00A23538"/>
    <w:rsid w:val="00A33520"/>
    <w:rsid w:val="00A42B13"/>
    <w:rsid w:val="00A44104"/>
    <w:rsid w:val="00A4765B"/>
    <w:rsid w:val="00A538D6"/>
    <w:rsid w:val="00A53B54"/>
    <w:rsid w:val="00A634FD"/>
    <w:rsid w:val="00A6477E"/>
    <w:rsid w:val="00A661C2"/>
    <w:rsid w:val="00A71575"/>
    <w:rsid w:val="00A81600"/>
    <w:rsid w:val="00A8574A"/>
    <w:rsid w:val="00A90B72"/>
    <w:rsid w:val="00A96548"/>
    <w:rsid w:val="00AA02DD"/>
    <w:rsid w:val="00AA61B0"/>
    <w:rsid w:val="00AA63E1"/>
    <w:rsid w:val="00AB0653"/>
    <w:rsid w:val="00AB2509"/>
    <w:rsid w:val="00AB291B"/>
    <w:rsid w:val="00AB45A6"/>
    <w:rsid w:val="00AB4C27"/>
    <w:rsid w:val="00AB6FD2"/>
    <w:rsid w:val="00AC2FA8"/>
    <w:rsid w:val="00AC34BB"/>
    <w:rsid w:val="00AC443D"/>
    <w:rsid w:val="00AC4A87"/>
    <w:rsid w:val="00AC785A"/>
    <w:rsid w:val="00AD0AF6"/>
    <w:rsid w:val="00AD348F"/>
    <w:rsid w:val="00AE2576"/>
    <w:rsid w:val="00AF1074"/>
    <w:rsid w:val="00AF4FFE"/>
    <w:rsid w:val="00AF6B33"/>
    <w:rsid w:val="00AF7B56"/>
    <w:rsid w:val="00B002A4"/>
    <w:rsid w:val="00B036C2"/>
    <w:rsid w:val="00B056C1"/>
    <w:rsid w:val="00B068A6"/>
    <w:rsid w:val="00B126ED"/>
    <w:rsid w:val="00B13D9F"/>
    <w:rsid w:val="00B20912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65766"/>
    <w:rsid w:val="00B716F0"/>
    <w:rsid w:val="00B7250B"/>
    <w:rsid w:val="00B74FD1"/>
    <w:rsid w:val="00B76112"/>
    <w:rsid w:val="00B7651D"/>
    <w:rsid w:val="00B82942"/>
    <w:rsid w:val="00B92EE4"/>
    <w:rsid w:val="00B93CBE"/>
    <w:rsid w:val="00B95E75"/>
    <w:rsid w:val="00BA09C4"/>
    <w:rsid w:val="00BA5BDA"/>
    <w:rsid w:val="00BB0698"/>
    <w:rsid w:val="00BB432B"/>
    <w:rsid w:val="00BB5070"/>
    <w:rsid w:val="00BB7C52"/>
    <w:rsid w:val="00BC486B"/>
    <w:rsid w:val="00BC5D4B"/>
    <w:rsid w:val="00BC5E87"/>
    <w:rsid w:val="00BC7127"/>
    <w:rsid w:val="00BD2D60"/>
    <w:rsid w:val="00BD3B46"/>
    <w:rsid w:val="00BD596E"/>
    <w:rsid w:val="00BD6B27"/>
    <w:rsid w:val="00BD7150"/>
    <w:rsid w:val="00BE0E99"/>
    <w:rsid w:val="00BF00F9"/>
    <w:rsid w:val="00BF5537"/>
    <w:rsid w:val="00BF6409"/>
    <w:rsid w:val="00C02739"/>
    <w:rsid w:val="00C048BE"/>
    <w:rsid w:val="00C05AB9"/>
    <w:rsid w:val="00C067A3"/>
    <w:rsid w:val="00C1454B"/>
    <w:rsid w:val="00C22D3E"/>
    <w:rsid w:val="00C24AE3"/>
    <w:rsid w:val="00C26A06"/>
    <w:rsid w:val="00C2773F"/>
    <w:rsid w:val="00C30FB5"/>
    <w:rsid w:val="00C3783E"/>
    <w:rsid w:val="00C37D01"/>
    <w:rsid w:val="00C468DB"/>
    <w:rsid w:val="00C54D73"/>
    <w:rsid w:val="00C5643E"/>
    <w:rsid w:val="00C64691"/>
    <w:rsid w:val="00C64E8A"/>
    <w:rsid w:val="00C654B9"/>
    <w:rsid w:val="00C767A0"/>
    <w:rsid w:val="00C80DF5"/>
    <w:rsid w:val="00C80E75"/>
    <w:rsid w:val="00C857F6"/>
    <w:rsid w:val="00C85A5D"/>
    <w:rsid w:val="00C865A8"/>
    <w:rsid w:val="00C86F73"/>
    <w:rsid w:val="00C925B6"/>
    <w:rsid w:val="00CA0569"/>
    <w:rsid w:val="00CA0B9B"/>
    <w:rsid w:val="00CB04C5"/>
    <w:rsid w:val="00CB2062"/>
    <w:rsid w:val="00CC0804"/>
    <w:rsid w:val="00CC3FB4"/>
    <w:rsid w:val="00CD1C60"/>
    <w:rsid w:val="00CD1DCA"/>
    <w:rsid w:val="00CD55A6"/>
    <w:rsid w:val="00CD62A7"/>
    <w:rsid w:val="00CD6856"/>
    <w:rsid w:val="00CD6A13"/>
    <w:rsid w:val="00CE0211"/>
    <w:rsid w:val="00CF739B"/>
    <w:rsid w:val="00D01A45"/>
    <w:rsid w:val="00D02989"/>
    <w:rsid w:val="00D05B2F"/>
    <w:rsid w:val="00D121C4"/>
    <w:rsid w:val="00D14448"/>
    <w:rsid w:val="00D15E41"/>
    <w:rsid w:val="00D15EF1"/>
    <w:rsid w:val="00D161A7"/>
    <w:rsid w:val="00D2123C"/>
    <w:rsid w:val="00D233B1"/>
    <w:rsid w:val="00D269DE"/>
    <w:rsid w:val="00D27BED"/>
    <w:rsid w:val="00D30298"/>
    <w:rsid w:val="00D33A0C"/>
    <w:rsid w:val="00D40025"/>
    <w:rsid w:val="00D401AF"/>
    <w:rsid w:val="00D40955"/>
    <w:rsid w:val="00D45D75"/>
    <w:rsid w:val="00D46DAD"/>
    <w:rsid w:val="00D5014D"/>
    <w:rsid w:val="00D55CCE"/>
    <w:rsid w:val="00D62462"/>
    <w:rsid w:val="00D6506E"/>
    <w:rsid w:val="00D66DE0"/>
    <w:rsid w:val="00D71F72"/>
    <w:rsid w:val="00D7733C"/>
    <w:rsid w:val="00D778AD"/>
    <w:rsid w:val="00D77A3B"/>
    <w:rsid w:val="00D77BEF"/>
    <w:rsid w:val="00D8047B"/>
    <w:rsid w:val="00D81A61"/>
    <w:rsid w:val="00D84E0E"/>
    <w:rsid w:val="00D8523F"/>
    <w:rsid w:val="00D901F5"/>
    <w:rsid w:val="00D94490"/>
    <w:rsid w:val="00D95AA7"/>
    <w:rsid w:val="00DA08D0"/>
    <w:rsid w:val="00DA66A1"/>
    <w:rsid w:val="00DB34B1"/>
    <w:rsid w:val="00DC03B8"/>
    <w:rsid w:val="00DC1A92"/>
    <w:rsid w:val="00DC236A"/>
    <w:rsid w:val="00DC3B9C"/>
    <w:rsid w:val="00DD3324"/>
    <w:rsid w:val="00DD354B"/>
    <w:rsid w:val="00DD4D4E"/>
    <w:rsid w:val="00DD5101"/>
    <w:rsid w:val="00DD601C"/>
    <w:rsid w:val="00DD6769"/>
    <w:rsid w:val="00DE1E85"/>
    <w:rsid w:val="00DE4404"/>
    <w:rsid w:val="00DE467A"/>
    <w:rsid w:val="00DF6719"/>
    <w:rsid w:val="00DF6BD9"/>
    <w:rsid w:val="00E00405"/>
    <w:rsid w:val="00E00D58"/>
    <w:rsid w:val="00E01470"/>
    <w:rsid w:val="00E01AFF"/>
    <w:rsid w:val="00E07400"/>
    <w:rsid w:val="00E077D1"/>
    <w:rsid w:val="00E10F66"/>
    <w:rsid w:val="00E1148E"/>
    <w:rsid w:val="00E15865"/>
    <w:rsid w:val="00E16150"/>
    <w:rsid w:val="00E227D3"/>
    <w:rsid w:val="00E30CB1"/>
    <w:rsid w:val="00E31F36"/>
    <w:rsid w:val="00E347DD"/>
    <w:rsid w:val="00E554A6"/>
    <w:rsid w:val="00E61BF6"/>
    <w:rsid w:val="00E62D78"/>
    <w:rsid w:val="00E65C98"/>
    <w:rsid w:val="00E67DC4"/>
    <w:rsid w:val="00E7124F"/>
    <w:rsid w:val="00E73F20"/>
    <w:rsid w:val="00E874C9"/>
    <w:rsid w:val="00E879E6"/>
    <w:rsid w:val="00E87D47"/>
    <w:rsid w:val="00E91F7B"/>
    <w:rsid w:val="00E9339A"/>
    <w:rsid w:val="00E947D0"/>
    <w:rsid w:val="00E94A09"/>
    <w:rsid w:val="00E95CAE"/>
    <w:rsid w:val="00E9687E"/>
    <w:rsid w:val="00E96EA1"/>
    <w:rsid w:val="00E96FF4"/>
    <w:rsid w:val="00EA2FA8"/>
    <w:rsid w:val="00EA3106"/>
    <w:rsid w:val="00EA601B"/>
    <w:rsid w:val="00EC47FF"/>
    <w:rsid w:val="00ED20E2"/>
    <w:rsid w:val="00ED42AC"/>
    <w:rsid w:val="00ED48D1"/>
    <w:rsid w:val="00ED6311"/>
    <w:rsid w:val="00EE093C"/>
    <w:rsid w:val="00EE5211"/>
    <w:rsid w:val="00EF2AE3"/>
    <w:rsid w:val="00EF784F"/>
    <w:rsid w:val="00F129A3"/>
    <w:rsid w:val="00F17A18"/>
    <w:rsid w:val="00F22400"/>
    <w:rsid w:val="00F23E9D"/>
    <w:rsid w:val="00F328E0"/>
    <w:rsid w:val="00F36D33"/>
    <w:rsid w:val="00F3789E"/>
    <w:rsid w:val="00F4517A"/>
    <w:rsid w:val="00F470E4"/>
    <w:rsid w:val="00F54102"/>
    <w:rsid w:val="00F56486"/>
    <w:rsid w:val="00F5678F"/>
    <w:rsid w:val="00F56BC7"/>
    <w:rsid w:val="00F642CC"/>
    <w:rsid w:val="00F6734D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393A"/>
    <w:rsid w:val="00FA0314"/>
    <w:rsid w:val="00FA5F42"/>
    <w:rsid w:val="00FB4637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E72C4"/>
    <w:rsid w:val="00FF12E3"/>
    <w:rsid w:val="00FF21F3"/>
    <w:rsid w:val="00FF396D"/>
    <w:rsid w:val="00FF7068"/>
    <w:rsid w:val="00FF783B"/>
    <w:rsid w:val="00FF7EB9"/>
    <w:rsid w:val="0104A256"/>
    <w:rsid w:val="0149E816"/>
    <w:rsid w:val="01D90C39"/>
    <w:rsid w:val="0264BDBC"/>
    <w:rsid w:val="027FD657"/>
    <w:rsid w:val="03B2E861"/>
    <w:rsid w:val="048DD0B9"/>
    <w:rsid w:val="05ADE3DA"/>
    <w:rsid w:val="05D3A55A"/>
    <w:rsid w:val="05F3B90C"/>
    <w:rsid w:val="0634AA8A"/>
    <w:rsid w:val="06AAC248"/>
    <w:rsid w:val="06E07A94"/>
    <w:rsid w:val="077025F8"/>
    <w:rsid w:val="07E27F10"/>
    <w:rsid w:val="086D0466"/>
    <w:rsid w:val="091C033B"/>
    <w:rsid w:val="092FBF58"/>
    <w:rsid w:val="09FEE3FB"/>
    <w:rsid w:val="0A74069E"/>
    <w:rsid w:val="0AF3AE15"/>
    <w:rsid w:val="0B314FF1"/>
    <w:rsid w:val="0B509E71"/>
    <w:rsid w:val="0CA08777"/>
    <w:rsid w:val="0CC95877"/>
    <w:rsid w:val="0D8562F8"/>
    <w:rsid w:val="0DE6DA53"/>
    <w:rsid w:val="0DFDB9DD"/>
    <w:rsid w:val="0E2A52B8"/>
    <w:rsid w:val="0E3B5BB9"/>
    <w:rsid w:val="0E95898E"/>
    <w:rsid w:val="0EFA7F9B"/>
    <w:rsid w:val="10130693"/>
    <w:rsid w:val="111308F8"/>
    <w:rsid w:val="1174ACAF"/>
    <w:rsid w:val="118D9036"/>
    <w:rsid w:val="1208CECC"/>
    <w:rsid w:val="121903A6"/>
    <w:rsid w:val="1219D2EE"/>
    <w:rsid w:val="1349AB36"/>
    <w:rsid w:val="14D10EFA"/>
    <w:rsid w:val="15AE7AD7"/>
    <w:rsid w:val="15C08F69"/>
    <w:rsid w:val="160CFAA2"/>
    <w:rsid w:val="169254F9"/>
    <w:rsid w:val="1711F86C"/>
    <w:rsid w:val="17B4A905"/>
    <w:rsid w:val="1807855C"/>
    <w:rsid w:val="188669B1"/>
    <w:rsid w:val="18ADC8CD"/>
    <w:rsid w:val="18D46BA6"/>
    <w:rsid w:val="19F68E96"/>
    <w:rsid w:val="1A61C471"/>
    <w:rsid w:val="1B6CE45A"/>
    <w:rsid w:val="1B730F7C"/>
    <w:rsid w:val="1C22839B"/>
    <w:rsid w:val="1C6FEDEA"/>
    <w:rsid w:val="1CC6B3BB"/>
    <w:rsid w:val="1CE14AE3"/>
    <w:rsid w:val="1D4E83DA"/>
    <w:rsid w:val="1EB0D75C"/>
    <w:rsid w:val="1F542800"/>
    <w:rsid w:val="1F5AAB32"/>
    <w:rsid w:val="2006E780"/>
    <w:rsid w:val="20984E9A"/>
    <w:rsid w:val="20C2BB77"/>
    <w:rsid w:val="20D009D6"/>
    <w:rsid w:val="211CED50"/>
    <w:rsid w:val="21D2D779"/>
    <w:rsid w:val="21DD963B"/>
    <w:rsid w:val="22991545"/>
    <w:rsid w:val="22B7C192"/>
    <w:rsid w:val="23619568"/>
    <w:rsid w:val="2381C22F"/>
    <w:rsid w:val="241C27A9"/>
    <w:rsid w:val="24268B0A"/>
    <w:rsid w:val="24353A93"/>
    <w:rsid w:val="2457D96F"/>
    <w:rsid w:val="2529FEA4"/>
    <w:rsid w:val="254A4780"/>
    <w:rsid w:val="25F94818"/>
    <w:rsid w:val="2664AE12"/>
    <w:rsid w:val="26CBCAB6"/>
    <w:rsid w:val="271FFCDA"/>
    <w:rsid w:val="278A3696"/>
    <w:rsid w:val="28497328"/>
    <w:rsid w:val="28955B7E"/>
    <w:rsid w:val="292A9913"/>
    <w:rsid w:val="293B9D35"/>
    <w:rsid w:val="2994A169"/>
    <w:rsid w:val="29C7C9CC"/>
    <w:rsid w:val="29E54389"/>
    <w:rsid w:val="2A205EE7"/>
    <w:rsid w:val="2A485B03"/>
    <w:rsid w:val="2A7F0B3A"/>
    <w:rsid w:val="2AC6C651"/>
    <w:rsid w:val="2ACCB93B"/>
    <w:rsid w:val="2B5AA22D"/>
    <w:rsid w:val="2B984409"/>
    <w:rsid w:val="2BDB01E4"/>
    <w:rsid w:val="2C0095DB"/>
    <w:rsid w:val="2D077B8F"/>
    <w:rsid w:val="2D175D34"/>
    <w:rsid w:val="2DAB9881"/>
    <w:rsid w:val="2E52A9D0"/>
    <w:rsid w:val="2ECC1CF0"/>
    <w:rsid w:val="2FAC779F"/>
    <w:rsid w:val="2FE1A2B0"/>
    <w:rsid w:val="2FF238D7"/>
    <w:rsid w:val="303F1C51"/>
    <w:rsid w:val="30404F03"/>
    <w:rsid w:val="309E742A"/>
    <w:rsid w:val="30D32C61"/>
    <w:rsid w:val="310D69A6"/>
    <w:rsid w:val="311375C7"/>
    <w:rsid w:val="32FFA001"/>
    <w:rsid w:val="33018386"/>
    <w:rsid w:val="331F8129"/>
    <w:rsid w:val="33576994"/>
    <w:rsid w:val="338E0FEF"/>
    <w:rsid w:val="33D7110B"/>
    <w:rsid w:val="340ACD23"/>
    <w:rsid w:val="34B8512E"/>
    <w:rsid w:val="35014D84"/>
    <w:rsid w:val="35454C72"/>
    <w:rsid w:val="363EC4A0"/>
    <w:rsid w:val="364747DA"/>
    <w:rsid w:val="3673EEBA"/>
    <w:rsid w:val="370CEBF6"/>
    <w:rsid w:val="37699BE6"/>
    <w:rsid w:val="37EC73ED"/>
    <w:rsid w:val="37F6277F"/>
    <w:rsid w:val="38BA8F10"/>
    <w:rsid w:val="399B829A"/>
    <w:rsid w:val="3A0354D9"/>
    <w:rsid w:val="3C4BBDCF"/>
    <w:rsid w:val="3C527B90"/>
    <w:rsid w:val="3C8F2987"/>
    <w:rsid w:val="3D4509C8"/>
    <w:rsid w:val="3DD9E78E"/>
    <w:rsid w:val="3E89E282"/>
    <w:rsid w:val="3F654B22"/>
    <w:rsid w:val="4072965D"/>
    <w:rsid w:val="42BFD3F7"/>
    <w:rsid w:val="4325D8E7"/>
    <w:rsid w:val="4330BACA"/>
    <w:rsid w:val="45DA1790"/>
    <w:rsid w:val="45FB26E2"/>
    <w:rsid w:val="4629BD91"/>
    <w:rsid w:val="462B7886"/>
    <w:rsid w:val="4652C162"/>
    <w:rsid w:val="4730CFCF"/>
    <w:rsid w:val="4786F0F2"/>
    <w:rsid w:val="494BF597"/>
    <w:rsid w:val="49C80A23"/>
    <w:rsid w:val="4A0D9AA1"/>
    <w:rsid w:val="4AA5C9EC"/>
    <w:rsid w:val="4AB6CE0E"/>
    <w:rsid w:val="4B30E5CD"/>
    <w:rsid w:val="4B3A9F4B"/>
    <w:rsid w:val="4B3FF725"/>
    <w:rsid w:val="4BC19645"/>
    <w:rsid w:val="4BF91103"/>
    <w:rsid w:val="4C5AD3CF"/>
    <w:rsid w:val="4CB392D0"/>
    <w:rsid w:val="4CBE74B3"/>
    <w:rsid w:val="4D0A5C0E"/>
    <w:rsid w:val="4D3DAA18"/>
    <w:rsid w:val="4DE33137"/>
    <w:rsid w:val="4E678F6F"/>
    <w:rsid w:val="4EE3FC1D"/>
    <w:rsid w:val="4FA20EBE"/>
    <w:rsid w:val="4FAE5CFA"/>
    <w:rsid w:val="516C3D73"/>
    <w:rsid w:val="51B2A0AF"/>
    <w:rsid w:val="51B75B74"/>
    <w:rsid w:val="532551E4"/>
    <w:rsid w:val="5331E517"/>
    <w:rsid w:val="53B01C31"/>
    <w:rsid w:val="544F0E24"/>
    <w:rsid w:val="5497C04C"/>
    <w:rsid w:val="552F8F02"/>
    <w:rsid w:val="556E2CFD"/>
    <w:rsid w:val="55A09559"/>
    <w:rsid w:val="561A1F37"/>
    <w:rsid w:val="5670A916"/>
    <w:rsid w:val="56B56D34"/>
    <w:rsid w:val="56B83AA1"/>
    <w:rsid w:val="5739CB6C"/>
    <w:rsid w:val="5790C313"/>
    <w:rsid w:val="5793F941"/>
    <w:rsid w:val="58829135"/>
    <w:rsid w:val="58A8E4F5"/>
    <w:rsid w:val="58CBB609"/>
    <w:rsid w:val="59429B09"/>
    <w:rsid w:val="59AEC720"/>
    <w:rsid w:val="5A292C51"/>
    <w:rsid w:val="5A3459A6"/>
    <w:rsid w:val="5A39F170"/>
    <w:rsid w:val="5A4114AD"/>
    <w:rsid w:val="5A44D353"/>
    <w:rsid w:val="5BDFA795"/>
    <w:rsid w:val="5C54540F"/>
    <w:rsid w:val="5C7D313D"/>
    <w:rsid w:val="5C8FD08B"/>
    <w:rsid w:val="5CCB7D02"/>
    <w:rsid w:val="5D3DD61A"/>
    <w:rsid w:val="5DB63BC4"/>
    <w:rsid w:val="5E4606A5"/>
    <w:rsid w:val="5E707824"/>
    <w:rsid w:val="5E826A91"/>
    <w:rsid w:val="5F9E0E0C"/>
    <w:rsid w:val="5FF118A4"/>
    <w:rsid w:val="602DC079"/>
    <w:rsid w:val="605C4F7A"/>
    <w:rsid w:val="612571D0"/>
    <w:rsid w:val="614824E7"/>
    <w:rsid w:val="621E1EEC"/>
    <w:rsid w:val="629DBC9C"/>
    <w:rsid w:val="630D298C"/>
    <w:rsid w:val="63555241"/>
    <w:rsid w:val="6496F4CD"/>
    <w:rsid w:val="64A8F9ED"/>
    <w:rsid w:val="65DAE936"/>
    <w:rsid w:val="66053034"/>
    <w:rsid w:val="66B0F3EA"/>
    <w:rsid w:val="67C43D1F"/>
    <w:rsid w:val="687205D7"/>
    <w:rsid w:val="689225CD"/>
    <w:rsid w:val="68FF3015"/>
    <w:rsid w:val="69C493C5"/>
    <w:rsid w:val="6A0D1285"/>
    <w:rsid w:val="6A1A60E4"/>
    <w:rsid w:val="6A6D6B7C"/>
    <w:rsid w:val="6A9A8DCA"/>
    <w:rsid w:val="6C0C395A"/>
    <w:rsid w:val="6C46DCBE"/>
    <w:rsid w:val="6CBA2DF1"/>
    <w:rsid w:val="6CEB4570"/>
    <w:rsid w:val="6CFEF70E"/>
    <w:rsid w:val="6DCB78FC"/>
    <w:rsid w:val="6E0A16F7"/>
    <w:rsid w:val="6E1B4395"/>
    <w:rsid w:val="6E1EB2C2"/>
    <w:rsid w:val="6F1347A5"/>
    <w:rsid w:val="6FB860B6"/>
    <w:rsid w:val="7111D014"/>
    <w:rsid w:val="721E4F8C"/>
    <w:rsid w:val="7237E728"/>
    <w:rsid w:val="724403E8"/>
    <w:rsid w:val="725B8D7F"/>
    <w:rsid w:val="72C35440"/>
    <w:rsid w:val="73082481"/>
    <w:rsid w:val="73842A71"/>
    <w:rsid w:val="74700A2F"/>
    <w:rsid w:val="74A212A7"/>
    <w:rsid w:val="74FEB464"/>
    <w:rsid w:val="755F99C2"/>
    <w:rsid w:val="75D07A31"/>
    <w:rsid w:val="767AA39D"/>
    <w:rsid w:val="7729D67C"/>
    <w:rsid w:val="77631DA8"/>
    <w:rsid w:val="781CD148"/>
    <w:rsid w:val="785321F5"/>
    <w:rsid w:val="78879BFC"/>
    <w:rsid w:val="793C8AE6"/>
    <w:rsid w:val="7971436F"/>
    <w:rsid w:val="7A324B16"/>
    <w:rsid w:val="7C49F70F"/>
    <w:rsid w:val="7C99A645"/>
    <w:rsid w:val="7DC70A9D"/>
    <w:rsid w:val="7DF4AF43"/>
    <w:rsid w:val="7E05B023"/>
    <w:rsid w:val="7E1D4A68"/>
    <w:rsid w:val="7F12097A"/>
    <w:rsid w:val="7F4DE4EE"/>
    <w:rsid w:val="7FA957E3"/>
    <w:rsid w:val="7FC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CB173"/>
  <w15:chartTrackingRefBased/>
  <w15:docId w15:val="{7A36F7E4-49C7-4F8F-8EE6-40B2228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3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3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9C6AE8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9C6AE8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Policepardfaut"/>
    <w:rsid w:val="00B7651D"/>
  </w:style>
  <w:style w:type="character" w:customStyle="1" w:styleId="eop">
    <w:name w:val="eop"/>
    <w:basedOn w:val="Policepardfaut"/>
    <w:rsid w:val="00B7651D"/>
  </w:style>
  <w:style w:type="character" w:styleId="Lienhypertextesuivivisit">
    <w:name w:val="FollowedHyperlink"/>
    <w:basedOn w:val="Policepardfaut"/>
    <w:uiPriority w:val="99"/>
    <w:semiHidden/>
    <w:unhideWhenUsed/>
    <w:rsid w:val="009C6AE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716A"/>
    <w:rPr>
      <w:color w:val="605E5C"/>
      <w:shd w:val="clear" w:color="auto" w:fill="E1DFDD"/>
    </w:rPr>
  </w:style>
  <w:style w:type="character" w:customStyle="1" w:styleId="viiyi">
    <w:name w:val="viiyi"/>
    <w:basedOn w:val="Policepardfaut"/>
    <w:rsid w:val="00840031"/>
  </w:style>
  <w:style w:type="character" w:customStyle="1" w:styleId="jlqj4b">
    <w:name w:val="jlqj4b"/>
    <w:basedOn w:val="Policepardfaut"/>
    <w:rsid w:val="0084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channel/UCvjgXvBlbQiydffZU7m1_aw" TargetMode="External"/><Relationship Id="rId18" Type="http://schemas.openxmlformats.org/officeDocument/2006/relationships/hyperlink" Target="https://play2048.co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rocessing.org/examples/variable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" TargetMode="Externa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openclassrooms.com/fr/courses/6173501-debutez-la-programmation-avec-java/6313896-utilisez-les-variables-en-programmatio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17WoOqgXsRM" TargetMode="External"/><Relationship Id="rId22" Type="http://schemas.openxmlformats.org/officeDocument/2006/relationships/hyperlink" Target="https://processing.org/reference/color_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5822-61FF-4F98-991D-FA6FD0C72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80</TotalTime>
  <Pages>7</Pages>
  <Words>796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Jonathan-emmanuel Jose</cp:lastModifiedBy>
  <cp:revision>169</cp:revision>
  <cp:lastPrinted>2019-12-31T14:04:00Z</cp:lastPrinted>
  <dcterms:created xsi:type="dcterms:W3CDTF">2021-02-19T13:45:00Z</dcterms:created>
  <dcterms:modified xsi:type="dcterms:W3CDTF">2021-11-18T15:39:00Z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